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31207" w14:textId="58DA9BF8" w:rsidR="00876E55" w:rsidRPr="00C70B4A" w:rsidRDefault="00876E55" w:rsidP="00C70B4A">
      <w:pPr>
        <w:pStyle w:val="Disclaimer"/>
        <w:rPr>
          <w:rFonts w:cstheme="minorHAnsi"/>
          <w:color w:val="244061" w:themeColor="accent1" w:themeShade="80"/>
          <w:spacing w:val="20"/>
          <w:sz w:val="18"/>
          <w:szCs w:val="18"/>
        </w:rPr>
      </w:pPr>
    </w:p>
    <w:tbl>
      <w:tblPr>
        <w:tblStyle w:val="TableGrid"/>
        <w:tblpPr w:leftFromText="141" w:rightFromText="141" w:vertAnchor="page" w:horzAnchor="margin" w:tblpY="1420"/>
        <w:tblW w:w="5246"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70" w:type="dxa"/>
          <w:right w:w="170" w:type="dxa"/>
        </w:tblCellMar>
        <w:tblLook w:val="04A0" w:firstRow="1" w:lastRow="0" w:firstColumn="1" w:lastColumn="0" w:noHBand="0" w:noVBand="1"/>
      </w:tblPr>
      <w:tblGrid>
        <w:gridCol w:w="2679"/>
        <w:gridCol w:w="1185"/>
        <w:gridCol w:w="657"/>
        <w:gridCol w:w="44"/>
        <w:gridCol w:w="1098"/>
        <w:gridCol w:w="1977"/>
        <w:gridCol w:w="425"/>
        <w:gridCol w:w="425"/>
        <w:gridCol w:w="950"/>
      </w:tblGrid>
      <w:tr w:rsidR="0059005B" w14:paraId="52226497" w14:textId="77777777" w:rsidTr="000A4D20">
        <w:trPr>
          <w:cantSplit/>
          <w:trHeight w:val="165"/>
        </w:trPr>
        <w:tc>
          <w:tcPr>
            <w:tcW w:w="2679" w:type="dxa"/>
            <w:tcBorders>
              <w:top w:val="single" w:sz="12" w:space="0" w:color="auto"/>
              <w:left w:val="single" w:sz="12" w:space="0" w:color="auto"/>
              <w:bottom w:val="nil"/>
              <w:right w:val="single" w:sz="8" w:space="0" w:color="auto"/>
            </w:tcBorders>
            <w:shd w:val="clear" w:color="auto" w:fill="FFFFFF" w:themeFill="background1"/>
            <w:vAlign w:val="center"/>
          </w:tcPr>
          <w:p w14:paraId="7F7CF109" w14:textId="3639B401" w:rsidR="0059005B" w:rsidRPr="0020347A" w:rsidRDefault="0059005B" w:rsidP="003F1029">
            <w:pPr>
              <w:pStyle w:val="TAGLABEL"/>
            </w:pPr>
            <w:r>
              <w:t>Document no.</w:t>
            </w:r>
          </w:p>
        </w:tc>
        <w:tc>
          <w:tcPr>
            <w:tcW w:w="5811" w:type="dxa"/>
            <w:gridSpan w:val="7"/>
            <w:vMerge w:val="restart"/>
            <w:tcBorders>
              <w:top w:val="single" w:sz="12" w:space="0" w:color="auto"/>
              <w:left w:val="single" w:sz="12" w:space="0" w:color="auto"/>
              <w:right w:val="single" w:sz="8" w:space="0" w:color="auto"/>
            </w:tcBorders>
            <w:shd w:val="clear" w:color="auto" w:fill="FFFFFF" w:themeFill="background1"/>
            <w:vAlign w:val="center"/>
          </w:tcPr>
          <w:p w14:paraId="69213829" w14:textId="6582EA67" w:rsidR="0059005B" w:rsidRPr="0020347A" w:rsidRDefault="0059005B" w:rsidP="0021714F">
            <w:pPr>
              <w:pStyle w:val="TAGLABEL"/>
              <w:ind w:left="0"/>
            </w:pPr>
          </w:p>
        </w:tc>
        <w:tc>
          <w:tcPr>
            <w:tcW w:w="950" w:type="dxa"/>
            <w:vMerge w:val="restart"/>
            <w:tcBorders>
              <w:top w:val="single" w:sz="12" w:space="0" w:color="auto"/>
              <w:left w:val="single" w:sz="8" w:space="0" w:color="auto"/>
              <w:right w:val="single" w:sz="12" w:space="0" w:color="auto"/>
            </w:tcBorders>
            <w:shd w:val="clear" w:color="auto" w:fill="404040" w:themeFill="text1" w:themeFillTint="BF"/>
            <w:vAlign w:val="center"/>
          </w:tcPr>
          <w:p w14:paraId="3A74681E" w14:textId="77777777" w:rsidR="0059005B" w:rsidRDefault="0059005B" w:rsidP="003F1029">
            <w:pPr>
              <w:jc w:val="center"/>
              <w:rPr>
                <w:rFonts w:ascii="Arial Narrow" w:hAnsi="Arial Narrow" w:cstheme="minorHAnsi"/>
                <w:b/>
                <w:w w:val="150"/>
                <w:sz w:val="16"/>
                <w:szCs w:val="18"/>
              </w:rPr>
            </w:pPr>
          </w:p>
          <w:p w14:paraId="1ECB1DF8" w14:textId="77777777" w:rsidR="0059005B" w:rsidRDefault="0059005B" w:rsidP="003F1029">
            <w:pPr>
              <w:jc w:val="center"/>
              <w:rPr>
                <w:rFonts w:ascii="Arial Narrow" w:hAnsi="Arial Narrow" w:cstheme="minorHAnsi"/>
                <w:b/>
                <w:w w:val="150"/>
                <w:sz w:val="16"/>
                <w:szCs w:val="18"/>
              </w:rPr>
            </w:pPr>
          </w:p>
          <w:p w14:paraId="7149691D" w14:textId="77777777" w:rsidR="0059005B" w:rsidRDefault="0059005B" w:rsidP="003F1029">
            <w:pPr>
              <w:jc w:val="center"/>
              <w:rPr>
                <w:rFonts w:ascii="Arial Narrow" w:hAnsi="Arial Narrow" w:cstheme="minorHAnsi"/>
                <w:b/>
                <w:w w:val="150"/>
                <w:sz w:val="16"/>
                <w:szCs w:val="18"/>
              </w:rPr>
            </w:pPr>
          </w:p>
          <w:p w14:paraId="28527C51" w14:textId="77777777" w:rsidR="0059005B" w:rsidRDefault="0059005B" w:rsidP="003F1029">
            <w:pPr>
              <w:jc w:val="center"/>
              <w:rPr>
                <w:rFonts w:ascii="Arial Narrow" w:hAnsi="Arial Narrow" w:cstheme="minorHAnsi"/>
                <w:b/>
                <w:w w:val="150"/>
                <w:sz w:val="16"/>
                <w:szCs w:val="18"/>
              </w:rPr>
            </w:pPr>
          </w:p>
          <w:p w14:paraId="7F77EFC9" w14:textId="77777777" w:rsidR="0059005B" w:rsidRDefault="0059005B" w:rsidP="003F1029">
            <w:pPr>
              <w:jc w:val="center"/>
              <w:rPr>
                <w:rFonts w:ascii="Arial Narrow" w:hAnsi="Arial Narrow" w:cstheme="minorHAnsi"/>
                <w:b/>
                <w:w w:val="150"/>
                <w:sz w:val="16"/>
                <w:szCs w:val="18"/>
              </w:rPr>
            </w:pPr>
          </w:p>
          <w:p w14:paraId="3736F359" w14:textId="77777777" w:rsidR="0059005B" w:rsidRPr="005D28B6" w:rsidRDefault="0059005B" w:rsidP="003F1029">
            <w:pPr>
              <w:pStyle w:val="TAGLABEL"/>
              <w:ind w:left="0"/>
              <w:jc w:val="center"/>
            </w:pPr>
            <w:r>
              <w:rPr>
                <w:b w:val="0"/>
                <w:noProof/>
                <w:lang w:val="nb-NO" w:eastAsia="nb-NO"/>
              </w:rPr>
              <mc:AlternateContent>
                <mc:Choice Requires="wps">
                  <w:drawing>
                    <wp:inline distT="0" distB="0" distL="0" distR="0" wp14:anchorId="537CD9C1" wp14:editId="433E6E5D">
                      <wp:extent cx="344384" cy="6414088"/>
                      <wp:effectExtent l="0" t="0" r="0" b="6350"/>
                      <wp:docPr id="16" name="Text Box 16"/>
                      <wp:cNvGraphicFramePr/>
                      <a:graphic xmlns:a="http://schemas.openxmlformats.org/drawingml/2006/main">
                        <a:graphicData uri="http://schemas.microsoft.com/office/word/2010/wordprocessingShape">
                          <wps:wsp>
                            <wps:cNvSpPr txBox="1"/>
                            <wps:spPr>
                              <a:xfrm>
                                <a:off x="0" y="0"/>
                                <a:ext cx="344384" cy="6414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DAFCCE" w14:textId="20D42973" w:rsidR="00F51E8E" w:rsidRPr="00E317A1" w:rsidRDefault="00F51E8E" w:rsidP="000203FD">
                                  <w:pPr>
                                    <w:spacing w:after="0"/>
                                    <w:jc w:val="center"/>
                                    <w:rPr>
                                      <w:rFonts w:ascii="Arial Black" w:hAnsi="Arial Black" w:cstheme="minorHAnsi"/>
                                      <w:color w:val="FFFFFF" w:themeColor="background1"/>
                                      <w:spacing w:val="60"/>
                                      <w:w w:val="150"/>
                                      <w:sz w:val="20"/>
                                      <w:szCs w:val="34"/>
                                    </w:rPr>
                                  </w:pPr>
                                  <w:r w:rsidRPr="000203FD">
                                    <w:rPr>
                                      <w:rFonts w:ascii="Arial Black" w:hAnsi="Arial Black" w:cstheme="minorHAnsi"/>
                                      <w:color w:val="FFFFFF" w:themeColor="background1"/>
                                      <w:spacing w:val="60"/>
                                      <w:w w:val="150"/>
                                      <w:sz w:val="20"/>
                                      <w:szCs w:val="34"/>
                                    </w:rPr>
                                    <w:t>TFE4171 – Design of Digital Systems 2</w:t>
                                  </w:r>
                                </w:p>
                              </w:txbxContent>
                            </wps:txbx>
                            <wps:bodyPr rot="0" spcFirstLastPara="0" vertOverflow="overflow" horzOverflow="overflow" vert="vert" wrap="square" lIns="0" tIns="0" rIns="0" bIns="0" numCol="1" spcCol="0" rtlCol="0" fromWordArt="0" anchor="ctr" anchorCtr="0" forceAA="0" compatLnSpc="1">
                              <a:prstTxWarp prst="textNoShape">
                                <a:avLst/>
                              </a:prstTxWarp>
                              <a:noAutofit/>
                            </wps:bodyPr>
                          </wps:wsp>
                        </a:graphicData>
                      </a:graphic>
                    </wp:inline>
                  </w:drawing>
                </mc:Choice>
                <mc:Fallback>
                  <w:pict>
                    <v:shapetype w14:anchorId="537CD9C1" id="_x0000_t202" coordsize="21600,21600" o:spt="202" path="m,l,21600r21600,l21600,xe">
                      <v:stroke joinstyle="miter"/>
                      <v:path gradientshapeok="t" o:connecttype="rect"/>
                    </v:shapetype>
                    <v:shape id="Text Box 16" o:spid="_x0000_s1026" type="#_x0000_t202" style="width:27.1pt;height:50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" filled="f" stroked="f" strokeweight=".5pt">
                      <v:textbox style="layout-flow:vertical" inset="0,0,0,0">
                        <w:txbxContent>
                          <w:p w14:paraId="21DAFCCE" w14:textId="20D42973" w:rsidR="00F51E8E" w:rsidRPr="00E317A1" w:rsidRDefault="00F51E8E" w:rsidP="000203FD">
                            <w:pPr>
                              <w:spacing w:after="0"/>
                              <w:jc w:val="center"/>
                              <w:rPr>
                                <w:rFonts w:ascii="Arial Black" w:hAnsi="Arial Black" w:cstheme="minorHAnsi"/>
                                <w:color w:val="FFFFFF" w:themeColor="background1"/>
                                <w:spacing w:val="60"/>
                                <w:w w:val="150"/>
                                <w:sz w:val="20"/>
                                <w:szCs w:val="34"/>
                              </w:rPr>
                            </w:pPr>
                            <w:r w:rsidRPr="000203FD">
                              <w:rPr>
                                <w:rFonts w:ascii="Arial Black" w:hAnsi="Arial Black" w:cstheme="minorHAnsi"/>
                                <w:color w:val="FFFFFF" w:themeColor="background1"/>
                                <w:spacing w:val="60"/>
                                <w:w w:val="150"/>
                                <w:sz w:val="20"/>
                                <w:szCs w:val="34"/>
                              </w:rPr>
                              <w:t>TFE4171 – Design of Digital Systems 2</w:t>
                            </w:r>
                          </w:p>
                        </w:txbxContent>
                      </v:textbox>
                      <w10:anchorlock/>
                    </v:shape>
                  </w:pict>
                </mc:Fallback>
              </mc:AlternateContent>
            </w:r>
          </w:p>
        </w:tc>
      </w:tr>
      <w:tr w:rsidR="0059005B" w14:paraId="754A3D2C" w14:textId="77777777" w:rsidTr="000A4D20">
        <w:trPr>
          <w:cantSplit/>
          <w:trHeight w:val="270"/>
        </w:trPr>
        <w:sdt>
          <w:sdtPr>
            <w:rPr>
              <w:rFonts w:ascii="Arial" w:hAnsi="Arial" w:cs="Arial"/>
              <w:b w:val="0"/>
            </w:rPr>
            <w:alias w:val="Abstract"/>
            <w:tag w:val=""/>
            <w:id w:val="-1767145671"/>
            <w:dataBinding w:prefixMappings="xmlns:ns0='http://schemas.microsoft.com/office/2006/coverPageProps' " w:xpath="/ns0:CoverPageProperties[1]/ns0:Abstract[1]" w:storeItemID="{55AF091B-3C7A-41E3-B477-F2FDAA23CFDA}"/>
            <w:text/>
          </w:sdtPr>
          <w:sdtEndPr/>
          <w:sdtContent>
            <w:tc>
              <w:tcPr>
                <w:tcW w:w="2679" w:type="dxa"/>
                <w:vMerge w:val="restart"/>
                <w:tcBorders>
                  <w:top w:val="nil"/>
                  <w:left w:val="single" w:sz="12" w:space="0" w:color="auto"/>
                  <w:right w:val="single" w:sz="8" w:space="0" w:color="auto"/>
                </w:tcBorders>
                <w:shd w:val="clear" w:color="auto" w:fill="FFFFFF" w:themeFill="background1"/>
                <w:vAlign w:val="center"/>
              </w:tcPr>
              <w:p w14:paraId="0C79C4BC" w14:textId="4863E411" w:rsidR="0059005B" w:rsidRPr="003F0EB1" w:rsidRDefault="00A9500D" w:rsidP="000A4D20">
                <w:pPr>
                  <w:pStyle w:val="TAGLABEL"/>
                  <w:jc w:val="center"/>
                  <w:rPr>
                    <w:b w:val="0"/>
                    <w:sz w:val="20"/>
                  </w:rPr>
                </w:pPr>
                <w:r>
                  <w:rPr>
                    <w:rFonts w:ascii="Arial" w:hAnsi="Arial" w:cs="Arial"/>
                    <w:b w:val="0"/>
                    <w:lang w:val="nb-NO"/>
                  </w:rPr>
                  <w:t>TFE4171-Ex4</w:t>
                </w:r>
                <w:r w:rsidR="0059005B">
                  <w:rPr>
                    <w:rFonts w:ascii="Arial" w:hAnsi="Arial" w:cs="Arial"/>
                    <w:b w:val="0"/>
                    <w:lang w:val="nb-NO"/>
                  </w:rPr>
                  <w:t>-01</w:t>
                </w:r>
              </w:p>
            </w:tc>
          </w:sdtContent>
        </w:sdt>
        <w:tc>
          <w:tcPr>
            <w:tcW w:w="5811" w:type="dxa"/>
            <w:gridSpan w:val="7"/>
            <w:vMerge/>
            <w:tcBorders>
              <w:left w:val="single" w:sz="12" w:space="0" w:color="auto"/>
              <w:bottom w:val="single" w:sz="2" w:space="0" w:color="auto"/>
              <w:right w:val="single" w:sz="8" w:space="0" w:color="auto"/>
            </w:tcBorders>
            <w:shd w:val="clear" w:color="auto" w:fill="FFFFFF" w:themeFill="background1"/>
            <w:vAlign w:val="center"/>
          </w:tcPr>
          <w:p w14:paraId="1A2ADB6C" w14:textId="77832DA9" w:rsidR="0059005B" w:rsidRPr="003F0EB1" w:rsidRDefault="0059005B" w:rsidP="003F1029">
            <w:pPr>
              <w:pStyle w:val="TAGLABEL"/>
              <w:rPr>
                <w:b w:val="0"/>
                <w:sz w:val="20"/>
              </w:rPr>
            </w:pPr>
          </w:p>
        </w:tc>
        <w:tc>
          <w:tcPr>
            <w:tcW w:w="950" w:type="dxa"/>
            <w:vMerge/>
            <w:tcBorders>
              <w:left w:val="single" w:sz="8" w:space="0" w:color="auto"/>
              <w:right w:val="single" w:sz="12" w:space="0" w:color="auto"/>
            </w:tcBorders>
            <w:shd w:val="clear" w:color="auto" w:fill="404040" w:themeFill="text1" w:themeFillTint="BF"/>
            <w:vAlign w:val="center"/>
          </w:tcPr>
          <w:p w14:paraId="367D058A" w14:textId="3B147074" w:rsidR="0059005B" w:rsidRPr="005E7CA1" w:rsidRDefault="0059005B" w:rsidP="003F1029">
            <w:pPr>
              <w:pStyle w:val="TAGLABEL"/>
              <w:ind w:left="0"/>
            </w:pPr>
          </w:p>
        </w:tc>
      </w:tr>
      <w:tr w:rsidR="003F1029" w14:paraId="12A16CFB" w14:textId="77777777" w:rsidTr="000A4D20">
        <w:trPr>
          <w:cantSplit/>
          <w:trHeight w:val="210"/>
        </w:trPr>
        <w:tc>
          <w:tcPr>
            <w:tcW w:w="2679" w:type="dxa"/>
            <w:vMerge/>
            <w:tcBorders>
              <w:left w:val="single" w:sz="12" w:space="0" w:color="auto"/>
              <w:right w:val="single" w:sz="8" w:space="0" w:color="auto"/>
            </w:tcBorders>
            <w:shd w:val="clear" w:color="auto" w:fill="FFFFFF" w:themeFill="background1"/>
            <w:vAlign w:val="center"/>
          </w:tcPr>
          <w:p w14:paraId="6E77D3DD" w14:textId="29D9DE0A" w:rsidR="003F1029" w:rsidRPr="000F4FFF" w:rsidRDefault="003F1029" w:rsidP="003F1029">
            <w:pPr>
              <w:pStyle w:val="TAGLABEL"/>
            </w:pPr>
          </w:p>
        </w:tc>
        <w:tc>
          <w:tcPr>
            <w:tcW w:w="1842" w:type="dxa"/>
            <w:gridSpan w:val="2"/>
            <w:tcBorders>
              <w:top w:val="single" w:sz="2" w:space="0" w:color="auto"/>
              <w:left w:val="single" w:sz="8" w:space="0" w:color="auto"/>
              <w:bottom w:val="nil"/>
              <w:right w:val="single" w:sz="2" w:space="0" w:color="auto"/>
            </w:tcBorders>
            <w:shd w:val="clear" w:color="auto" w:fill="FFFFFF" w:themeFill="background1"/>
            <w:vAlign w:val="center"/>
          </w:tcPr>
          <w:p w14:paraId="3C19AA1C" w14:textId="23542D04" w:rsidR="003F1029" w:rsidRPr="0021714F" w:rsidRDefault="003F1029" w:rsidP="003F1029">
            <w:pPr>
              <w:pStyle w:val="TAGLABEL"/>
            </w:pPr>
            <w:r w:rsidRPr="009C0216">
              <w:t>Revision</w:t>
            </w:r>
          </w:p>
        </w:tc>
        <w:tc>
          <w:tcPr>
            <w:tcW w:w="3969" w:type="dxa"/>
            <w:gridSpan w:val="5"/>
            <w:tcBorders>
              <w:top w:val="single" w:sz="2" w:space="0" w:color="auto"/>
              <w:left w:val="single" w:sz="2" w:space="0" w:color="auto"/>
              <w:bottom w:val="nil"/>
              <w:right w:val="single" w:sz="8" w:space="0" w:color="auto"/>
            </w:tcBorders>
            <w:shd w:val="clear" w:color="auto" w:fill="FFFFFF" w:themeFill="background1"/>
            <w:vAlign w:val="center"/>
          </w:tcPr>
          <w:p w14:paraId="3F9FC804" w14:textId="77777777" w:rsidR="003F1029" w:rsidRPr="000F4FFF" w:rsidRDefault="003F1029" w:rsidP="003F1029">
            <w:pPr>
              <w:pStyle w:val="TAGLABEL"/>
            </w:pPr>
            <w:r w:rsidRPr="009C0216">
              <w:t>Date</w:t>
            </w:r>
          </w:p>
        </w:tc>
        <w:tc>
          <w:tcPr>
            <w:tcW w:w="950" w:type="dxa"/>
            <w:vMerge/>
            <w:tcBorders>
              <w:left w:val="single" w:sz="8" w:space="0" w:color="auto"/>
              <w:right w:val="single" w:sz="12" w:space="0" w:color="auto"/>
            </w:tcBorders>
            <w:shd w:val="clear" w:color="auto" w:fill="404040" w:themeFill="text1" w:themeFillTint="BF"/>
          </w:tcPr>
          <w:p w14:paraId="6FC9251B" w14:textId="77777777" w:rsidR="003F1029" w:rsidRPr="000F4FFF" w:rsidRDefault="003F1029" w:rsidP="003F1029">
            <w:pPr>
              <w:pStyle w:val="TAGLABEL"/>
              <w:ind w:left="0"/>
            </w:pPr>
          </w:p>
        </w:tc>
      </w:tr>
      <w:tr w:rsidR="003F1029" w14:paraId="322FDA63" w14:textId="77777777" w:rsidTr="000A4D20">
        <w:trPr>
          <w:cantSplit/>
          <w:trHeight w:val="225"/>
        </w:trPr>
        <w:tc>
          <w:tcPr>
            <w:tcW w:w="2679" w:type="dxa"/>
            <w:vMerge/>
            <w:tcBorders>
              <w:left w:val="single" w:sz="12" w:space="0" w:color="auto"/>
              <w:right w:val="single" w:sz="8" w:space="0" w:color="auto"/>
            </w:tcBorders>
            <w:shd w:val="clear" w:color="auto" w:fill="FFFFFF" w:themeFill="background1"/>
            <w:vAlign w:val="center"/>
          </w:tcPr>
          <w:p w14:paraId="55DE8983" w14:textId="51CD0CEC" w:rsidR="003F1029" w:rsidRDefault="003F1029" w:rsidP="003F1029">
            <w:pPr>
              <w:pStyle w:val="TAG"/>
            </w:pPr>
          </w:p>
        </w:tc>
        <w:sdt>
          <w:sdtPr>
            <w:alias w:val="Status"/>
            <w:tag w:val=""/>
            <w:id w:val="-1313635356"/>
            <w:dataBinding w:prefixMappings="xmlns:ns0='http://purl.org/dc/elements/1.1/' xmlns:ns1='http://schemas.openxmlformats.org/package/2006/metadata/core-properties' " w:xpath="/ns1:coreProperties[1]/ns1:contentStatus[1]" w:storeItemID="{6C3C8BC8-F283-45AE-878A-BAB7291924A1}"/>
            <w:text/>
          </w:sdtPr>
          <w:sdtEndPr/>
          <w:sdtContent>
            <w:tc>
              <w:tcPr>
                <w:tcW w:w="1842" w:type="dxa"/>
                <w:gridSpan w:val="2"/>
                <w:tcBorders>
                  <w:top w:val="nil"/>
                  <w:left w:val="single" w:sz="8" w:space="0" w:color="auto"/>
                  <w:bottom w:val="single" w:sz="2" w:space="0" w:color="auto"/>
                  <w:right w:val="single" w:sz="2" w:space="0" w:color="auto"/>
                </w:tcBorders>
                <w:shd w:val="clear" w:color="auto" w:fill="FFFFFF" w:themeFill="background1"/>
                <w:vAlign w:val="center"/>
              </w:tcPr>
              <w:p w14:paraId="64687B79" w14:textId="6F4FB2D0" w:rsidR="003F1029" w:rsidRDefault="003F1029" w:rsidP="003F1029">
                <w:pPr>
                  <w:pStyle w:val="TAG"/>
                </w:pPr>
                <w:r>
                  <w:rPr>
                    <w:lang w:val="nb-NO"/>
                  </w:rPr>
                  <w:t>1.0</w:t>
                </w:r>
              </w:p>
            </w:tc>
          </w:sdtContent>
        </w:sdt>
        <w:tc>
          <w:tcPr>
            <w:tcW w:w="3969" w:type="dxa"/>
            <w:gridSpan w:val="5"/>
            <w:tcBorders>
              <w:top w:val="nil"/>
              <w:left w:val="single" w:sz="2" w:space="0" w:color="auto"/>
              <w:bottom w:val="single" w:sz="2" w:space="0" w:color="auto"/>
              <w:right w:val="single" w:sz="8" w:space="0" w:color="auto"/>
            </w:tcBorders>
            <w:shd w:val="clear" w:color="auto" w:fill="FFFFFF" w:themeFill="background1"/>
            <w:vAlign w:val="center"/>
          </w:tcPr>
          <w:p w14:paraId="554E467F" w14:textId="538D7785" w:rsidR="003F1029" w:rsidRDefault="00132D30" w:rsidP="000A4D20">
            <w:pPr>
              <w:pStyle w:val="TAG"/>
            </w:pPr>
            <w:sdt>
              <w:sdtPr>
                <w:alias w:val="Publish Date"/>
                <w:tag w:val=""/>
                <w:id w:val="-2038965697"/>
                <w:dataBinding w:prefixMappings="xmlns:ns0='http://schemas.microsoft.com/office/2006/coverPageProps' " w:xpath="/ns0:CoverPageProperties[1]/ns0:PublishDate[1]" w:storeItemID="{55AF091B-3C7A-41E3-B477-F2FDAA23CFDA}"/>
                <w:date w:fullDate="2015-03-13T00:00:00Z">
                  <w:dateFormat w:val="dd.MM.yyyy"/>
                  <w:lid w:val="nb-NO"/>
                  <w:storeMappedDataAs w:val="dateTime"/>
                  <w:calendar w:val="gregorian"/>
                </w:date>
              </w:sdtPr>
              <w:sdtEndPr/>
              <w:sdtContent>
                <w:r w:rsidR="000A4D20">
                  <w:rPr>
                    <w:lang w:val="nb-NO"/>
                  </w:rPr>
                  <w:t>13.03.2015</w:t>
                </w:r>
              </w:sdtContent>
            </w:sdt>
          </w:p>
        </w:tc>
        <w:tc>
          <w:tcPr>
            <w:tcW w:w="950" w:type="dxa"/>
            <w:vMerge/>
            <w:tcBorders>
              <w:left w:val="single" w:sz="8" w:space="0" w:color="auto"/>
              <w:right w:val="single" w:sz="12" w:space="0" w:color="auto"/>
            </w:tcBorders>
            <w:shd w:val="clear" w:color="auto" w:fill="404040" w:themeFill="text1" w:themeFillTint="BF"/>
          </w:tcPr>
          <w:p w14:paraId="36F36329" w14:textId="77777777" w:rsidR="003F1029" w:rsidRPr="000F4FFF" w:rsidRDefault="003F1029" w:rsidP="003F1029">
            <w:pPr>
              <w:pStyle w:val="TAG"/>
            </w:pPr>
          </w:p>
        </w:tc>
      </w:tr>
      <w:tr w:rsidR="003F1029" w14:paraId="27877F93" w14:textId="77777777" w:rsidTr="000A4D20">
        <w:trPr>
          <w:cantSplit/>
          <w:trHeight w:val="260"/>
        </w:trPr>
        <w:tc>
          <w:tcPr>
            <w:tcW w:w="2679" w:type="dxa"/>
            <w:vMerge/>
            <w:tcBorders>
              <w:left w:val="single" w:sz="12" w:space="0" w:color="auto"/>
              <w:right w:val="single" w:sz="8" w:space="0" w:color="auto"/>
            </w:tcBorders>
            <w:shd w:val="clear" w:color="auto" w:fill="FFFFFF" w:themeFill="background1"/>
            <w:vAlign w:val="center"/>
          </w:tcPr>
          <w:p w14:paraId="4C96D22C" w14:textId="7C471488" w:rsidR="003F1029" w:rsidRPr="0020347A" w:rsidRDefault="003F1029" w:rsidP="003F1029">
            <w:pPr>
              <w:pStyle w:val="TAGLABEL"/>
            </w:pPr>
          </w:p>
        </w:tc>
        <w:tc>
          <w:tcPr>
            <w:tcW w:w="1842" w:type="dxa"/>
            <w:gridSpan w:val="2"/>
            <w:tcBorders>
              <w:top w:val="single" w:sz="2" w:space="0" w:color="auto"/>
              <w:left w:val="single" w:sz="8" w:space="0" w:color="auto"/>
              <w:bottom w:val="nil"/>
              <w:right w:val="single" w:sz="4" w:space="0" w:color="FFFFFF" w:themeColor="background1"/>
            </w:tcBorders>
            <w:shd w:val="clear" w:color="auto" w:fill="FFFFFF" w:themeFill="background1"/>
            <w:vAlign w:val="center"/>
          </w:tcPr>
          <w:p w14:paraId="70D9CE2C" w14:textId="1F32A22C" w:rsidR="003F1029" w:rsidRPr="0020347A" w:rsidRDefault="003F1029" w:rsidP="003F1029">
            <w:pPr>
              <w:pStyle w:val="TAGLABEL"/>
            </w:pPr>
            <w:r w:rsidRPr="009C0216">
              <w:t>Revision</w:t>
            </w:r>
            <w:r>
              <w:t xml:space="preserve"> By</w:t>
            </w:r>
          </w:p>
        </w:tc>
        <w:tc>
          <w:tcPr>
            <w:tcW w:w="3969" w:type="dxa"/>
            <w:gridSpan w:val="5"/>
            <w:tcBorders>
              <w:top w:val="single" w:sz="2" w:space="0" w:color="auto"/>
              <w:left w:val="single" w:sz="4" w:space="0" w:color="FFFFFF" w:themeColor="background1"/>
              <w:bottom w:val="nil"/>
              <w:right w:val="single" w:sz="8" w:space="0" w:color="auto"/>
            </w:tcBorders>
            <w:shd w:val="clear" w:color="auto" w:fill="FFFFFF" w:themeFill="background1"/>
            <w:vAlign w:val="center"/>
          </w:tcPr>
          <w:p w14:paraId="6EC74F63" w14:textId="77777777" w:rsidR="003F1029" w:rsidRPr="0020347A" w:rsidRDefault="003F1029" w:rsidP="003F1029">
            <w:pPr>
              <w:pStyle w:val="TAGLABEL"/>
            </w:pPr>
          </w:p>
        </w:tc>
        <w:tc>
          <w:tcPr>
            <w:tcW w:w="950" w:type="dxa"/>
            <w:vMerge/>
            <w:tcBorders>
              <w:left w:val="single" w:sz="8" w:space="0" w:color="auto"/>
              <w:right w:val="single" w:sz="12" w:space="0" w:color="auto"/>
            </w:tcBorders>
            <w:shd w:val="clear" w:color="auto" w:fill="404040" w:themeFill="text1" w:themeFillTint="BF"/>
          </w:tcPr>
          <w:p w14:paraId="6F3D8E42" w14:textId="77777777" w:rsidR="003F1029" w:rsidRPr="000F4FFF" w:rsidRDefault="003F1029" w:rsidP="003F1029">
            <w:pPr>
              <w:pStyle w:val="TAGLABEL"/>
              <w:ind w:left="0"/>
            </w:pPr>
          </w:p>
        </w:tc>
      </w:tr>
      <w:tr w:rsidR="003F1029" w14:paraId="75607318" w14:textId="77777777" w:rsidTr="000A4D20">
        <w:trPr>
          <w:cantSplit/>
          <w:trHeight w:val="259"/>
        </w:trPr>
        <w:tc>
          <w:tcPr>
            <w:tcW w:w="2679" w:type="dxa"/>
            <w:vMerge/>
            <w:tcBorders>
              <w:left w:val="single" w:sz="12" w:space="0" w:color="auto"/>
              <w:bottom w:val="single" w:sz="2" w:space="0" w:color="auto"/>
              <w:right w:val="single" w:sz="8" w:space="0" w:color="auto"/>
            </w:tcBorders>
            <w:shd w:val="clear" w:color="auto" w:fill="FFFFFF" w:themeFill="background1"/>
            <w:vAlign w:val="center"/>
          </w:tcPr>
          <w:p w14:paraId="523B45E6" w14:textId="4DEBA54F" w:rsidR="003F1029" w:rsidRPr="0090017B" w:rsidRDefault="003F1029" w:rsidP="003F1029">
            <w:pPr>
              <w:pStyle w:val="TAGLABEL"/>
              <w:rPr>
                <w:b w:val="0"/>
                <w:sz w:val="20"/>
              </w:rPr>
            </w:pPr>
          </w:p>
        </w:tc>
        <w:tc>
          <w:tcPr>
            <w:tcW w:w="1842" w:type="dxa"/>
            <w:gridSpan w:val="2"/>
            <w:tcBorders>
              <w:top w:val="nil"/>
              <w:left w:val="single" w:sz="8" w:space="0" w:color="auto"/>
              <w:bottom w:val="single" w:sz="2" w:space="0" w:color="auto"/>
              <w:right w:val="single" w:sz="4" w:space="0" w:color="FFFFFF" w:themeColor="background1"/>
            </w:tcBorders>
            <w:shd w:val="clear" w:color="auto" w:fill="FFFFFF" w:themeFill="background1"/>
            <w:vAlign w:val="center"/>
          </w:tcPr>
          <w:p w14:paraId="1435FF26" w14:textId="748436C4" w:rsidR="003F1029" w:rsidRPr="0090017B" w:rsidRDefault="003F1029" w:rsidP="003F1029">
            <w:pPr>
              <w:pStyle w:val="TAGLABEL"/>
              <w:rPr>
                <w:b w:val="0"/>
                <w:sz w:val="20"/>
              </w:rPr>
            </w:pPr>
            <w:r>
              <w:rPr>
                <w:b w:val="0"/>
              </w:rPr>
              <w:t>Hope / Grindheim</w:t>
            </w:r>
          </w:p>
        </w:tc>
        <w:tc>
          <w:tcPr>
            <w:tcW w:w="3969" w:type="dxa"/>
            <w:gridSpan w:val="5"/>
            <w:tcBorders>
              <w:top w:val="nil"/>
              <w:left w:val="single" w:sz="4" w:space="0" w:color="FFFFFF" w:themeColor="background1"/>
              <w:bottom w:val="single" w:sz="2" w:space="0" w:color="auto"/>
              <w:right w:val="single" w:sz="8" w:space="0" w:color="auto"/>
            </w:tcBorders>
            <w:shd w:val="clear" w:color="auto" w:fill="FFFFFF" w:themeFill="background1"/>
            <w:vAlign w:val="center"/>
          </w:tcPr>
          <w:p w14:paraId="768A18FD" w14:textId="77777777" w:rsidR="003F1029" w:rsidRPr="00F745EA" w:rsidRDefault="003F1029" w:rsidP="003F1029">
            <w:pPr>
              <w:pStyle w:val="TAGLABEL"/>
              <w:rPr>
                <w:b w:val="0"/>
                <w:sz w:val="20"/>
                <w:szCs w:val="20"/>
              </w:rPr>
            </w:pPr>
          </w:p>
        </w:tc>
        <w:tc>
          <w:tcPr>
            <w:tcW w:w="950" w:type="dxa"/>
            <w:vMerge/>
            <w:tcBorders>
              <w:left w:val="single" w:sz="8" w:space="0" w:color="auto"/>
              <w:right w:val="single" w:sz="12" w:space="0" w:color="auto"/>
            </w:tcBorders>
            <w:shd w:val="clear" w:color="auto" w:fill="404040" w:themeFill="text1" w:themeFillTint="BF"/>
          </w:tcPr>
          <w:p w14:paraId="2AED86FD" w14:textId="77777777" w:rsidR="003F1029" w:rsidRPr="000F4FFF" w:rsidRDefault="003F1029" w:rsidP="003F1029">
            <w:pPr>
              <w:pStyle w:val="TAGLABEL"/>
              <w:ind w:left="0"/>
            </w:pPr>
          </w:p>
        </w:tc>
      </w:tr>
      <w:tr w:rsidR="003F1029" w:rsidRPr="004F3C5C" w14:paraId="5976F2DA" w14:textId="77777777" w:rsidTr="000A4D20">
        <w:trPr>
          <w:trHeight w:val="4053"/>
        </w:trPr>
        <w:tc>
          <w:tcPr>
            <w:tcW w:w="8490" w:type="dxa"/>
            <w:gridSpan w:val="8"/>
            <w:tcBorders>
              <w:top w:val="single" w:sz="12" w:space="0" w:color="auto"/>
              <w:left w:val="single" w:sz="12" w:space="0" w:color="auto"/>
              <w:bottom w:val="nil"/>
              <w:right w:val="single" w:sz="8" w:space="0" w:color="auto"/>
            </w:tcBorders>
            <w:shd w:val="clear" w:color="auto" w:fill="FFFFFF" w:themeFill="background1"/>
            <w:vAlign w:val="bottom"/>
          </w:tcPr>
          <w:p w14:paraId="102C6219" w14:textId="77777777" w:rsidR="003F1029" w:rsidRDefault="003F1029" w:rsidP="003F1029">
            <w:pPr>
              <w:pStyle w:val="TAGLABEL"/>
              <w:ind w:left="0"/>
            </w:pPr>
            <w:r>
              <w:softHyphen/>
              <w:t xml:space="preserve"> </w:t>
            </w:r>
          </w:p>
          <w:p w14:paraId="11BC0EA9" w14:textId="77777777" w:rsidR="003F1029" w:rsidRDefault="003F1029" w:rsidP="003F1029">
            <w:pPr>
              <w:pStyle w:val="TAGLABEL"/>
              <w:ind w:left="0"/>
            </w:pPr>
          </w:p>
          <w:p w14:paraId="768B17FF" w14:textId="77777777" w:rsidR="003F1029" w:rsidRDefault="003F1029" w:rsidP="003F1029">
            <w:pPr>
              <w:pStyle w:val="TAGLABEL"/>
              <w:tabs>
                <w:tab w:val="left" w:pos="1530"/>
              </w:tabs>
              <w:ind w:left="0"/>
            </w:pPr>
          </w:p>
          <w:p w14:paraId="51249117" w14:textId="77777777" w:rsidR="003F1029" w:rsidRDefault="003F1029" w:rsidP="003F1029">
            <w:pPr>
              <w:pStyle w:val="TAGLABEL"/>
              <w:tabs>
                <w:tab w:val="left" w:pos="1530"/>
              </w:tabs>
              <w:ind w:left="0"/>
            </w:pPr>
          </w:p>
          <w:p w14:paraId="02DEF826" w14:textId="77777777" w:rsidR="003F1029" w:rsidRDefault="003F1029" w:rsidP="003F1029">
            <w:pPr>
              <w:pStyle w:val="TAGLABEL"/>
              <w:ind w:left="0"/>
            </w:pPr>
          </w:p>
          <w:p w14:paraId="3EE286A6" w14:textId="77777777" w:rsidR="003F1029" w:rsidRDefault="003F1029" w:rsidP="003F1029">
            <w:pPr>
              <w:pStyle w:val="TAGLABEL"/>
              <w:ind w:left="0"/>
            </w:pPr>
          </w:p>
          <w:p w14:paraId="135454AB" w14:textId="77777777" w:rsidR="003F1029" w:rsidRDefault="003F1029" w:rsidP="003F1029">
            <w:pPr>
              <w:pStyle w:val="TAGLABEL"/>
              <w:ind w:left="0"/>
            </w:pPr>
          </w:p>
          <w:p w14:paraId="2540DDBE" w14:textId="77777777" w:rsidR="003F1029" w:rsidRDefault="003F1029" w:rsidP="003F1029">
            <w:pPr>
              <w:pStyle w:val="TAGLABEL"/>
              <w:ind w:left="0"/>
            </w:pPr>
          </w:p>
          <w:p w14:paraId="44878FA6" w14:textId="77777777" w:rsidR="003F1029" w:rsidRDefault="003F1029" w:rsidP="003F1029">
            <w:pPr>
              <w:pStyle w:val="TAGLABEL"/>
              <w:ind w:left="0"/>
            </w:pPr>
          </w:p>
          <w:p w14:paraId="1F9EB40A" w14:textId="77777777" w:rsidR="003F1029" w:rsidRDefault="003F1029" w:rsidP="003F1029">
            <w:pPr>
              <w:pStyle w:val="TAGLABEL"/>
              <w:ind w:left="0"/>
            </w:pPr>
          </w:p>
          <w:p w14:paraId="266DAA38" w14:textId="77777777" w:rsidR="003F1029" w:rsidRDefault="003F1029" w:rsidP="003F1029">
            <w:pPr>
              <w:pStyle w:val="TAGLABEL"/>
              <w:ind w:left="0"/>
            </w:pPr>
          </w:p>
          <w:p w14:paraId="5827DDDD" w14:textId="77777777" w:rsidR="003F1029" w:rsidRPr="009C0216" w:rsidRDefault="003F1029" w:rsidP="003F1029">
            <w:pPr>
              <w:pStyle w:val="TAGLABEL"/>
              <w:ind w:left="0"/>
            </w:pPr>
            <w:r>
              <w:fldChar w:fldCharType="begin"/>
            </w:r>
            <w:r>
              <w:instrText xml:space="preserve"> DOCVARIABLE  "Revision Number"  \* MERGEFORMAT </w:instrText>
            </w:r>
            <w:r>
              <w:fldChar w:fldCharType="end"/>
            </w:r>
          </w:p>
        </w:tc>
        <w:tc>
          <w:tcPr>
            <w:tcW w:w="950" w:type="dxa"/>
            <w:vMerge/>
            <w:tcBorders>
              <w:left w:val="single" w:sz="8" w:space="0" w:color="auto"/>
              <w:right w:val="single" w:sz="12" w:space="0" w:color="auto"/>
            </w:tcBorders>
            <w:shd w:val="clear" w:color="auto" w:fill="404040" w:themeFill="text1" w:themeFillTint="BF"/>
            <w:vAlign w:val="bottom"/>
          </w:tcPr>
          <w:p w14:paraId="0C7757FB" w14:textId="77777777" w:rsidR="003F1029" w:rsidRPr="009C0216" w:rsidRDefault="003F1029" w:rsidP="003F1029">
            <w:pPr>
              <w:pStyle w:val="TAGLABEL"/>
              <w:ind w:left="0"/>
            </w:pPr>
          </w:p>
        </w:tc>
      </w:tr>
      <w:tr w:rsidR="000A4D20" w:rsidRPr="00DC2971" w14:paraId="6284F15D" w14:textId="77777777" w:rsidTr="000A4D20">
        <w:trPr>
          <w:trHeight w:val="577"/>
        </w:trPr>
        <w:tc>
          <w:tcPr>
            <w:tcW w:w="7640" w:type="dxa"/>
            <w:gridSpan w:val="6"/>
            <w:tcBorders>
              <w:top w:val="nil"/>
              <w:left w:val="single" w:sz="12" w:space="0" w:color="auto"/>
              <w:bottom w:val="nil"/>
              <w:right w:val="single" w:sz="4" w:space="0" w:color="FFFFFF" w:themeColor="background1"/>
            </w:tcBorders>
            <w:shd w:val="clear" w:color="auto" w:fill="FFFFFF" w:themeFill="background1"/>
            <w:vAlign w:val="center"/>
          </w:tcPr>
          <w:p w14:paraId="21893BFE" w14:textId="77777777" w:rsidR="000A4D20" w:rsidRPr="002543D8" w:rsidRDefault="000A4D20" w:rsidP="003F1029">
            <w:pPr>
              <w:pStyle w:val="DocTitle"/>
              <w:ind w:right="35"/>
              <w:rPr>
                <w:bCs/>
                <w:caps/>
                <w:vertAlign w:val="subscript"/>
              </w:rPr>
            </w:pPr>
            <w:r>
              <w:rPr>
                <w:bCs/>
                <w:caps/>
                <w:vertAlign w:val="subscript"/>
              </w:rPr>
              <w:t>Laboratory Report</w:t>
            </w:r>
          </w:p>
        </w:tc>
        <w:tc>
          <w:tcPr>
            <w:tcW w:w="850" w:type="dxa"/>
            <w:gridSpan w:val="2"/>
            <w:tcBorders>
              <w:top w:val="nil"/>
              <w:left w:val="single" w:sz="12" w:space="0" w:color="auto"/>
              <w:bottom w:val="nil"/>
              <w:right w:val="single" w:sz="8" w:space="0" w:color="auto"/>
            </w:tcBorders>
            <w:shd w:val="clear" w:color="auto" w:fill="FFFFFF" w:themeFill="background1"/>
            <w:vAlign w:val="center"/>
          </w:tcPr>
          <w:p w14:paraId="434F77A7" w14:textId="0B3ED5DF" w:rsidR="000A4D20" w:rsidRPr="002543D8" w:rsidRDefault="000A4D20" w:rsidP="003F1029">
            <w:pPr>
              <w:pStyle w:val="DocTitle"/>
              <w:ind w:right="35"/>
              <w:rPr>
                <w:bCs/>
                <w:caps/>
                <w:vertAlign w:val="subscript"/>
              </w:rPr>
            </w:pPr>
          </w:p>
        </w:tc>
        <w:tc>
          <w:tcPr>
            <w:tcW w:w="950" w:type="dxa"/>
            <w:vMerge/>
            <w:tcBorders>
              <w:left w:val="single" w:sz="8" w:space="0" w:color="auto"/>
              <w:right w:val="single" w:sz="12" w:space="0" w:color="auto"/>
            </w:tcBorders>
            <w:shd w:val="clear" w:color="auto" w:fill="404040" w:themeFill="text1" w:themeFillTint="BF"/>
            <w:vAlign w:val="center"/>
          </w:tcPr>
          <w:p w14:paraId="5AAE0F11" w14:textId="77777777" w:rsidR="000A4D20" w:rsidRPr="00DC2971" w:rsidRDefault="000A4D20" w:rsidP="003F1029">
            <w:pPr>
              <w:pStyle w:val="DocTitle"/>
              <w:ind w:left="-113"/>
              <w:jc w:val="left"/>
              <w:rPr>
                <w:bCs/>
                <w:caps/>
                <w:color w:val="C00000"/>
                <w:vertAlign w:val="subscript"/>
              </w:rPr>
            </w:pPr>
          </w:p>
        </w:tc>
      </w:tr>
      <w:tr w:rsidR="00067E38" w:rsidRPr="003151E6" w14:paraId="6B8B6BE8" w14:textId="77777777" w:rsidTr="000A4D20">
        <w:trPr>
          <w:trHeight w:val="931"/>
        </w:trPr>
        <w:tc>
          <w:tcPr>
            <w:tcW w:w="7640" w:type="dxa"/>
            <w:gridSpan w:val="6"/>
            <w:tcBorders>
              <w:top w:val="nil"/>
              <w:left w:val="single" w:sz="12" w:space="0" w:color="auto"/>
              <w:bottom w:val="nil"/>
              <w:right w:val="single" w:sz="4" w:space="0" w:color="FFFFFF" w:themeColor="background1"/>
            </w:tcBorders>
            <w:shd w:val="clear" w:color="auto" w:fill="FFFFFF" w:themeFill="background1"/>
          </w:tcPr>
          <w:p w14:paraId="3DD82DF0" w14:textId="5F85589F" w:rsidR="00067E38" w:rsidRPr="00893965" w:rsidRDefault="00132D30" w:rsidP="003F1029">
            <w:pPr>
              <w:tabs>
                <w:tab w:val="left" w:pos="6078"/>
              </w:tabs>
              <w:jc w:val="right"/>
            </w:pPr>
            <w:sdt>
              <w:sdtPr>
                <w:rPr>
                  <w:rFonts w:ascii="Arial Black" w:hAnsi="Arial Black"/>
                  <w:sz w:val="40"/>
                </w:rPr>
                <w:alias w:val="Title"/>
                <w:tag w:val=""/>
                <w:id w:val="951671411"/>
                <w:dataBinding w:prefixMappings="xmlns:ns0='http://purl.org/dc/elements/1.1/' xmlns:ns1='http://schemas.openxmlformats.org/package/2006/metadata/core-properties' " w:xpath="/ns1:coreProperties[1]/ns0:title[1]" w:storeItemID="{6C3C8BC8-F283-45AE-878A-BAB7291924A1}"/>
                <w:text/>
              </w:sdtPr>
              <w:sdtEndPr/>
              <w:sdtContent>
                <w:r w:rsidR="00067E38" w:rsidRPr="00E317A1">
                  <w:rPr>
                    <w:rFonts w:ascii="Arial Black" w:hAnsi="Arial Black"/>
                    <w:sz w:val="40"/>
                  </w:rPr>
                  <w:t xml:space="preserve">Exercise </w:t>
                </w:r>
                <w:r w:rsidR="00A9500D">
                  <w:rPr>
                    <w:rFonts w:ascii="Arial Black" w:hAnsi="Arial Black"/>
                    <w:sz w:val="40"/>
                  </w:rPr>
                  <w:t>IV</w:t>
                </w:r>
              </w:sdtContent>
            </w:sdt>
          </w:p>
        </w:tc>
        <w:tc>
          <w:tcPr>
            <w:tcW w:w="425" w:type="dxa"/>
            <w:tcBorders>
              <w:top w:val="nil"/>
              <w:left w:val="single" w:sz="12" w:space="0" w:color="auto"/>
              <w:bottom w:val="nil"/>
              <w:right w:val="single" w:sz="4" w:space="0" w:color="FFFFFF" w:themeColor="background1"/>
            </w:tcBorders>
            <w:shd w:val="clear" w:color="auto" w:fill="FFFFFF" w:themeFill="background1"/>
          </w:tcPr>
          <w:p w14:paraId="62049742" w14:textId="521D01BA" w:rsidR="00067E38" w:rsidRPr="00893965" w:rsidRDefault="00067E38" w:rsidP="003F1029">
            <w:pPr>
              <w:tabs>
                <w:tab w:val="left" w:pos="6078"/>
              </w:tabs>
              <w:jc w:val="right"/>
            </w:pPr>
          </w:p>
        </w:tc>
        <w:tc>
          <w:tcPr>
            <w:tcW w:w="425" w:type="dxa"/>
            <w:vMerge w:val="restart"/>
            <w:tcBorders>
              <w:top w:val="nil"/>
              <w:left w:val="single" w:sz="4" w:space="0" w:color="FFFFFF" w:themeColor="background1"/>
              <w:right w:val="single" w:sz="8" w:space="0" w:color="auto"/>
            </w:tcBorders>
            <w:shd w:val="clear" w:color="auto" w:fill="FFFFFF" w:themeFill="background1"/>
          </w:tcPr>
          <w:p w14:paraId="6ECB81E2" w14:textId="0506695C" w:rsidR="00067E38" w:rsidRPr="00893965" w:rsidRDefault="00067E38" w:rsidP="003F1029">
            <w:pPr>
              <w:tabs>
                <w:tab w:val="left" w:pos="6078"/>
              </w:tabs>
              <w:jc w:val="right"/>
            </w:pPr>
          </w:p>
        </w:tc>
        <w:tc>
          <w:tcPr>
            <w:tcW w:w="950" w:type="dxa"/>
            <w:vMerge/>
            <w:tcBorders>
              <w:left w:val="single" w:sz="8" w:space="0" w:color="auto"/>
              <w:right w:val="single" w:sz="12" w:space="0" w:color="auto"/>
            </w:tcBorders>
            <w:shd w:val="clear" w:color="auto" w:fill="404040" w:themeFill="text1" w:themeFillTint="BF"/>
            <w:vAlign w:val="bottom"/>
          </w:tcPr>
          <w:p w14:paraId="1042BE4E" w14:textId="77777777" w:rsidR="00067E38" w:rsidRPr="003151E6" w:rsidRDefault="00067E38" w:rsidP="003F1029">
            <w:pPr>
              <w:pStyle w:val="DocTitle"/>
              <w:rPr>
                <w:bCs/>
                <w:caps/>
                <w:color w:val="C00000"/>
                <w:vertAlign w:val="subscript"/>
              </w:rPr>
            </w:pPr>
          </w:p>
        </w:tc>
      </w:tr>
      <w:tr w:rsidR="003F1029" w:rsidRPr="003151E6" w14:paraId="1BBE978F" w14:textId="77777777" w:rsidTr="000A4D20">
        <w:trPr>
          <w:trHeight w:val="3739"/>
        </w:trPr>
        <w:tc>
          <w:tcPr>
            <w:tcW w:w="8065" w:type="dxa"/>
            <w:gridSpan w:val="7"/>
            <w:tcBorders>
              <w:top w:val="nil"/>
              <w:left w:val="single" w:sz="12" w:space="0" w:color="auto"/>
              <w:bottom w:val="single" w:sz="4" w:space="0" w:color="FFFFFF" w:themeColor="background1"/>
              <w:right w:val="single" w:sz="4" w:space="0" w:color="FFFFFF" w:themeColor="background1"/>
            </w:tcBorders>
            <w:shd w:val="clear" w:color="auto" w:fill="FFFFFF" w:themeFill="background1"/>
          </w:tcPr>
          <w:p w14:paraId="1728408C" w14:textId="77777777" w:rsidR="003F1029" w:rsidRPr="00E317A1" w:rsidRDefault="003F1029" w:rsidP="003F1029">
            <w:pPr>
              <w:tabs>
                <w:tab w:val="left" w:pos="6078"/>
              </w:tabs>
              <w:jc w:val="right"/>
              <w:rPr>
                <w:rFonts w:ascii="Arial Black" w:hAnsi="Arial Black"/>
                <w:sz w:val="40"/>
              </w:rPr>
            </w:pPr>
          </w:p>
        </w:tc>
        <w:tc>
          <w:tcPr>
            <w:tcW w:w="425" w:type="dxa"/>
            <w:vMerge/>
            <w:tcBorders>
              <w:left w:val="single" w:sz="4" w:space="0" w:color="FFFFFF" w:themeColor="background1"/>
              <w:bottom w:val="nil"/>
              <w:right w:val="single" w:sz="8" w:space="0" w:color="auto"/>
            </w:tcBorders>
            <w:shd w:val="clear" w:color="auto" w:fill="FFFFFF" w:themeFill="background1"/>
          </w:tcPr>
          <w:p w14:paraId="7E40FCB8" w14:textId="77777777" w:rsidR="003F1029" w:rsidRPr="00893965" w:rsidRDefault="003F1029" w:rsidP="003F1029">
            <w:pPr>
              <w:tabs>
                <w:tab w:val="left" w:pos="6078"/>
              </w:tabs>
              <w:jc w:val="right"/>
            </w:pPr>
          </w:p>
        </w:tc>
        <w:tc>
          <w:tcPr>
            <w:tcW w:w="950" w:type="dxa"/>
            <w:vMerge/>
            <w:tcBorders>
              <w:left w:val="single" w:sz="8" w:space="0" w:color="auto"/>
              <w:bottom w:val="nil"/>
              <w:right w:val="single" w:sz="12" w:space="0" w:color="auto"/>
            </w:tcBorders>
            <w:shd w:val="clear" w:color="auto" w:fill="404040" w:themeFill="text1" w:themeFillTint="BF"/>
            <w:vAlign w:val="bottom"/>
          </w:tcPr>
          <w:p w14:paraId="1E2C1216" w14:textId="77777777" w:rsidR="003F1029" w:rsidRPr="003151E6" w:rsidRDefault="003F1029" w:rsidP="003F1029">
            <w:pPr>
              <w:pStyle w:val="DocTitle"/>
              <w:rPr>
                <w:bCs/>
                <w:caps/>
                <w:color w:val="C00000"/>
                <w:vertAlign w:val="subscript"/>
              </w:rPr>
            </w:pPr>
          </w:p>
        </w:tc>
      </w:tr>
      <w:tr w:rsidR="003F1029" w:rsidRPr="00BC3D4A" w14:paraId="454CC646" w14:textId="77777777" w:rsidTr="000A4D20">
        <w:trPr>
          <w:trHeight w:val="106"/>
        </w:trPr>
        <w:tc>
          <w:tcPr>
            <w:tcW w:w="9440" w:type="dxa"/>
            <w:gridSpan w:val="9"/>
            <w:tcBorders>
              <w:top w:val="nil"/>
              <w:left w:val="single" w:sz="12" w:space="0" w:color="auto"/>
              <w:bottom w:val="single" w:sz="2" w:space="0" w:color="auto"/>
              <w:right w:val="single" w:sz="12" w:space="0" w:color="auto"/>
            </w:tcBorders>
            <w:shd w:val="clear" w:color="auto" w:fill="FFFFFF" w:themeFill="background1"/>
            <w:vAlign w:val="bottom"/>
          </w:tcPr>
          <w:p w14:paraId="5EB79E9D" w14:textId="77777777" w:rsidR="003F1029" w:rsidRPr="00BC3D4A" w:rsidRDefault="003F1029" w:rsidP="003F1029">
            <w:r w:rsidRPr="00BC3D4A">
              <w:softHyphen/>
            </w:r>
          </w:p>
        </w:tc>
      </w:tr>
      <w:tr w:rsidR="003F1029" w:rsidRPr="003151E6" w14:paraId="6DB2F791" w14:textId="77777777" w:rsidTr="000A4D20">
        <w:trPr>
          <w:trHeight w:val="365"/>
        </w:trPr>
        <w:tc>
          <w:tcPr>
            <w:tcW w:w="3864" w:type="dxa"/>
            <w:gridSpan w:val="2"/>
            <w:vMerge w:val="restart"/>
            <w:tcBorders>
              <w:top w:val="single" w:sz="2" w:space="0" w:color="auto"/>
              <w:left w:val="single" w:sz="12" w:space="0" w:color="auto"/>
              <w:right w:val="single" w:sz="2" w:space="0" w:color="auto"/>
            </w:tcBorders>
            <w:shd w:val="clear" w:color="auto" w:fill="D9D9D9" w:themeFill="background1" w:themeFillShade="D9"/>
            <w:vAlign w:val="center"/>
          </w:tcPr>
          <w:p w14:paraId="2D5F5215" w14:textId="77777777" w:rsidR="003F1029" w:rsidRDefault="003F1029" w:rsidP="003F1029">
            <w:pPr>
              <w:pStyle w:val="Webaddress"/>
              <w:ind w:left="-1603"/>
            </w:pPr>
            <w:r w:rsidRPr="00625439">
              <w:rPr>
                <w:sz w:val="12"/>
              </w:rPr>
              <w:t>Author(s)</w:t>
            </w:r>
            <w:r>
              <w:t>:</w:t>
            </w:r>
          </w:p>
          <w:p w14:paraId="3CDCC3A0" w14:textId="77777777" w:rsidR="003F1029" w:rsidRDefault="003F1029" w:rsidP="003F1029">
            <w:pPr>
              <w:pStyle w:val="Webaddress"/>
            </w:pPr>
          </w:p>
          <w:p w14:paraId="7C499C5A" w14:textId="2E34E48A" w:rsidR="003F1029" w:rsidRDefault="000A4D20" w:rsidP="000A4D20">
            <w:pPr>
              <w:pStyle w:val="Webaddress"/>
              <w:jc w:val="right"/>
            </w:pPr>
            <w:r>
              <w:rPr>
                <w:sz w:val="12"/>
              </w:rPr>
              <w:t>B.Hope</w:t>
            </w:r>
          </w:p>
          <w:p w14:paraId="2F00109F" w14:textId="60A9CC9A" w:rsidR="003F1029" w:rsidRDefault="003F1029" w:rsidP="000A4D20">
            <w:pPr>
              <w:pStyle w:val="Webaddress"/>
              <w:ind w:left="1658"/>
              <w:jc w:val="right"/>
              <w:rPr>
                <w:sz w:val="12"/>
              </w:rPr>
            </w:pPr>
            <w:r>
              <w:rPr>
                <w:sz w:val="12"/>
              </w:rPr>
              <w:t>S.</w:t>
            </w:r>
            <w:r w:rsidRPr="00625439">
              <w:rPr>
                <w:sz w:val="12"/>
              </w:rPr>
              <w:t>Grind</w:t>
            </w:r>
            <w:r w:rsidR="000A4D20">
              <w:rPr>
                <w:sz w:val="12"/>
              </w:rPr>
              <w:t>heim</w:t>
            </w:r>
          </w:p>
          <w:p w14:paraId="308A7B34" w14:textId="77777777" w:rsidR="003F1029" w:rsidRDefault="003F1029" w:rsidP="003F1029">
            <w:pPr>
              <w:pStyle w:val="Webaddress"/>
              <w:jc w:val="left"/>
              <w:rPr>
                <w:sz w:val="12"/>
              </w:rPr>
            </w:pPr>
          </w:p>
          <w:p w14:paraId="4BA552C1" w14:textId="7FC002DB" w:rsidR="003F1029" w:rsidRPr="00625439" w:rsidRDefault="003F1029" w:rsidP="003F1029">
            <w:pPr>
              <w:pStyle w:val="Webaddress"/>
              <w:ind w:left="2367"/>
              <w:rPr>
                <w:sz w:val="12"/>
              </w:rPr>
            </w:pPr>
          </w:p>
        </w:tc>
        <w:tc>
          <w:tcPr>
            <w:tcW w:w="701" w:type="dxa"/>
            <w:gridSpan w:val="2"/>
            <w:vMerge w:val="restart"/>
            <w:tcBorders>
              <w:top w:val="single" w:sz="2" w:space="0" w:color="auto"/>
              <w:left w:val="single" w:sz="2" w:space="0" w:color="auto"/>
              <w:right w:val="nil"/>
            </w:tcBorders>
            <w:shd w:val="clear" w:color="auto" w:fill="D9D9D9" w:themeFill="background1" w:themeFillShade="D9"/>
          </w:tcPr>
          <w:p w14:paraId="2064A04A" w14:textId="77777777" w:rsidR="003F1029" w:rsidRPr="00027555" w:rsidRDefault="003F1029" w:rsidP="003F1029">
            <w:pPr>
              <w:pStyle w:val="TAGLABEL"/>
              <w:rPr>
                <w:szCs w:val="16"/>
              </w:rPr>
            </w:pPr>
          </w:p>
        </w:tc>
        <w:tc>
          <w:tcPr>
            <w:tcW w:w="1098" w:type="dxa"/>
            <w:tcBorders>
              <w:top w:val="single" w:sz="2" w:space="0" w:color="auto"/>
              <w:left w:val="nil"/>
              <w:bottom w:val="nil"/>
              <w:right w:val="nil"/>
            </w:tcBorders>
            <w:shd w:val="clear" w:color="auto" w:fill="FFFFFF" w:themeFill="background1"/>
          </w:tcPr>
          <w:p w14:paraId="4F65F91E" w14:textId="77777777" w:rsidR="003F1029" w:rsidRPr="00027555" w:rsidRDefault="003F1029" w:rsidP="003F1029">
            <w:pPr>
              <w:pStyle w:val="TAGLABEL"/>
              <w:spacing w:before="40"/>
              <w:rPr>
                <w:szCs w:val="16"/>
              </w:rPr>
            </w:pPr>
          </w:p>
        </w:tc>
        <w:tc>
          <w:tcPr>
            <w:tcW w:w="3777" w:type="dxa"/>
            <w:gridSpan w:val="4"/>
            <w:tcBorders>
              <w:top w:val="single" w:sz="2" w:space="0" w:color="auto"/>
              <w:left w:val="nil"/>
              <w:bottom w:val="nil"/>
              <w:right w:val="single" w:sz="12" w:space="0" w:color="auto"/>
            </w:tcBorders>
            <w:shd w:val="clear" w:color="auto" w:fill="FFFFFF" w:themeFill="background1"/>
          </w:tcPr>
          <w:p w14:paraId="1612E39F" w14:textId="77777777" w:rsidR="003F1029" w:rsidRPr="00027555" w:rsidRDefault="003F1029" w:rsidP="003F1029">
            <w:pPr>
              <w:tabs>
                <w:tab w:val="left" w:pos="360"/>
              </w:tabs>
              <w:spacing w:before="40"/>
              <w:rPr>
                <w:rFonts w:ascii="Arial Narrow" w:hAnsi="Arial Narrow"/>
                <w:sz w:val="16"/>
                <w:szCs w:val="16"/>
              </w:rPr>
            </w:pPr>
          </w:p>
        </w:tc>
      </w:tr>
      <w:tr w:rsidR="003F1029" w:rsidRPr="003151E6" w14:paraId="3EFA75FA" w14:textId="77777777" w:rsidTr="000A4D20">
        <w:trPr>
          <w:trHeight w:val="408"/>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05D06759" w14:textId="77777777" w:rsidR="003F1029" w:rsidRPr="00027555" w:rsidRDefault="003F1029" w:rsidP="003F1029">
            <w:pPr>
              <w:pStyle w:val="TAG"/>
              <w:jc w:val="center"/>
              <w:rPr>
                <w:noProof/>
              </w:rPr>
            </w:pPr>
          </w:p>
        </w:tc>
        <w:tc>
          <w:tcPr>
            <w:tcW w:w="701" w:type="dxa"/>
            <w:gridSpan w:val="2"/>
            <w:vMerge/>
            <w:tcBorders>
              <w:top w:val="single" w:sz="2" w:space="0" w:color="auto"/>
              <w:left w:val="single" w:sz="2" w:space="0" w:color="auto"/>
              <w:right w:val="nil"/>
            </w:tcBorders>
            <w:shd w:val="clear" w:color="auto" w:fill="D9D9D9" w:themeFill="background1" w:themeFillShade="D9"/>
          </w:tcPr>
          <w:p w14:paraId="27196393" w14:textId="77777777" w:rsidR="003F1029" w:rsidRPr="00027555"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140DD89E" w14:textId="77777777" w:rsidR="003F1029" w:rsidRPr="003B5871" w:rsidRDefault="003F1029" w:rsidP="003F1029">
            <w:pPr>
              <w:pStyle w:val="TAGLABEL"/>
              <w:spacing w:beforeLines="20" w:before="48" w:after="20"/>
              <w:rPr>
                <w:szCs w:val="16"/>
              </w:rPr>
            </w:pPr>
            <w:r>
              <w:rPr>
                <w:szCs w:val="16"/>
              </w:rPr>
              <w:t>Revision Notes</w:t>
            </w:r>
          </w:p>
        </w:tc>
        <w:tc>
          <w:tcPr>
            <w:tcW w:w="3777" w:type="dxa"/>
            <w:gridSpan w:val="4"/>
            <w:tcBorders>
              <w:top w:val="nil"/>
              <w:left w:val="nil"/>
              <w:bottom w:val="nil"/>
              <w:right w:val="single" w:sz="12" w:space="0" w:color="auto"/>
            </w:tcBorders>
            <w:shd w:val="clear" w:color="auto" w:fill="FFFFFF" w:themeFill="background1"/>
          </w:tcPr>
          <w:p w14:paraId="723BF38C" w14:textId="77777777" w:rsidR="003F1029" w:rsidRDefault="003F1029" w:rsidP="003F1029">
            <w:pPr>
              <w:pStyle w:val="TAG"/>
              <w:numPr>
                <w:ilvl w:val="0"/>
                <w:numId w:val="10"/>
              </w:numPr>
              <w:spacing w:beforeLines="20" w:before="48" w:after="20"/>
              <w:rPr>
                <w:sz w:val="16"/>
                <w:szCs w:val="16"/>
              </w:rPr>
            </w:pPr>
            <w:r>
              <w:rPr>
                <w:sz w:val="16"/>
                <w:szCs w:val="16"/>
              </w:rPr>
              <w:t>1.0: Initial release</w:t>
            </w:r>
          </w:p>
          <w:p w14:paraId="00FB2D03" w14:textId="77777777" w:rsidR="003F1029" w:rsidRPr="003B5871" w:rsidRDefault="003F1029" w:rsidP="003F1029">
            <w:pPr>
              <w:pStyle w:val="TAG"/>
              <w:spacing w:beforeLines="20" w:before="48" w:after="20"/>
              <w:ind w:left="360"/>
              <w:rPr>
                <w:sz w:val="16"/>
                <w:szCs w:val="16"/>
              </w:rPr>
            </w:pPr>
          </w:p>
        </w:tc>
      </w:tr>
      <w:tr w:rsidR="003F1029" w:rsidRPr="004951DD" w14:paraId="6BFB053D" w14:textId="77777777" w:rsidTr="000A4D20">
        <w:trPr>
          <w:trHeight w:val="105"/>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298CBFE7"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17AADC2F"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10CDB3B2"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3E73651E" w14:textId="77777777" w:rsidR="003F1029" w:rsidRPr="003B5871" w:rsidRDefault="003F1029" w:rsidP="003F1029">
            <w:pPr>
              <w:pStyle w:val="TAG"/>
              <w:spacing w:before="20" w:after="20"/>
              <w:rPr>
                <w:sz w:val="16"/>
                <w:szCs w:val="16"/>
              </w:rPr>
            </w:pPr>
          </w:p>
        </w:tc>
      </w:tr>
      <w:tr w:rsidR="003F1029" w:rsidRPr="004951DD" w14:paraId="5A01B6FF" w14:textId="77777777" w:rsidTr="000A4D20">
        <w:trPr>
          <w:trHeight w:val="190"/>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1804F118"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10A1E9FB"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2E9A07DE"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662CA6A3" w14:textId="77777777" w:rsidR="003F1029" w:rsidRPr="003B5871" w:rsidRDefault="003F1029" w:rsidP="003F1029">
            <w:pPr>
              <w:pStyle w:val="TAG"/>
              <w:spacing w:before="20" w:after="20"/>
              <w:rPr>
                <w:sz w:val="16"/>
                <w:szCs w:val="16"/>
              </w:rPr>
            </w:pPr>
          </w:p>
        </w:tc>
      </w:tr>
      <w:tr w:rsidR="003F1029" w:rsidRPr="00F90A4F" w14:paraId="54C19F95" w14:textId="77777777" w:rsidTr="000A4D20">
        <w:trPr>
          <w:trHeight w:val="230"/>
        </w:trPr>
        <w:tc>
          <w:tcPr>
            <w:tcW w:w="3864" w:type="dxa"/>
            <w:gridSpan w:val="2"/>
            <w:vMerge/>
            <w:tcBorders>
              <w:left w:val="single" w:sz="12" w:space="0" w:color="auto"/>
              <w:right w:val="single" w:sz="2" w:space="0" w:color="auto"/>
            </w:tcBorders>
            <w:shd w:val="clear" w:color="auto" w:fill="D9D9D9" w:themeFill="background1" w:themeFillShade="D9"/>
            <w:vAlign w:val="center"/>
          </w:tcPr>
          <w:p w14:paraId="0ED6312D" w14:textId="77777777" w:rsidR="003F1029" w:rsidRPr="00625439" w:rsidRDefault="003F1029" w:rsidP="003F1029">
            <w:pPr>
              <w:pStyle w:val="TAG"/>
              <w:jc w:val="center"/>
              <w:rPr>
                <w:noProof/>
              </w:rPr>
            </w:pPr>
          </w:p>
        </w:tc>
        <w:tc>
          <w:tcPr>
            <w:tcW w:w="701" w:type="dxa"/>
            <w:gridSpan w:val="2"/>
            <w:vMerge/>
            <w:tcBorders>
              <w:left w:val="single" w:sz="2" w:space="0" w:color="auto"/>
              <w:right w:val="nil"/>
            </w:tcBorders>
            <w:shd w:val="clear" w:color="auto" w:fill="D9D9D9" w:themeFill="background1" w:themeFillShade="D9"/>
          </w:tcPr>
          <w:p w14:paraId="4A294B56" w14:textId="77777777" w:rsidR="003F1029" w:rsidRPr="00625439" w:rsidRDefault="003F1029" w:rsidP="003F1029">
            <w:pPr>
              <w:pStyle w:val="TAGLABEL"/>
              <w:rPr>
                <w:szCs w:val="16"/>
              </w:rPr>
            </w:pPr>
          </w:p>
        </w:tc>
        <w:tc>
          <w:tcPr>
            <w:tcW w:w="1098" w:type="dxa"/>
            <w:tcBorders>
              <w:top w:val="nil"/>
              <w:left w:val="nil"/>
              <w:bottom w:val="nil"/>
              <w:right w:val="nil"/>
            </w:tcBorders>
            <w:shd w:val="clear" w:color="auto" w:fill="FFFFFF" w:themeFill="background1"/>
          </w:tcPr>
          <w:p w14:paraId="2D3C00BA" w14:textId="77777777" w:rsidR="003F1029" w:rsidRPr="003B5871" w:rsidRDefault="003F1029" w:rsidP="003F1029">
            <w:pPr>
              <w:pStyle w:val="TAGLABEL"/>
              <w:spacing w:before="20" w:after="20"/>
              <w:rPr>
                <w:szCs w:val="16"/>
              </w:rPr>
            </w:pPr>
          </w:p>
        </w:tc>
        <w:tc>
          <w:tcPr>
            <w:tcW w:w="3777" w:type="dxa"/>
            <w:gridSpan w:val="4"/>
            <w:tcBorders>
              <w:top w:val="nil"/>
              <w:left w:val="nil"/>
              <w:bottom w:val="nil"/>
              <w:right w:val="single" w:sz="12" w:space="0" w:color="auto"/>
            </w:tcBorders>
            <w:shd w:val="clear" w:color="auto" w:fill="FFFFFF" w:themeFill="background1"/>
          </w:tcPr>
          <w:p w14:paraId="71F4BB48" w14:textId="77777777" w:rsidR="003F1029" w:rsidRPr="003B5871" w:rsidRDefault="003F1029" w:rsidP="003F1029">
            <w:pPr>
              <w:pStyle w:val="TAG"/>
              <w:spacing w:before="20" w:after="20"/>
              <w:rPr>
                <w:sz w:val="16"/>
                <w:szCs w:val="16"/>
              </w:rPr>
            </w:pPr>
          </w:p>
        </w:tc>
      </w:tr>
      <w:tr w:rsidR="003F1029" w:rsidRPr="00F90A4F" w14:paraId="2E930EBB" w14:textId="77777777" w:rsidTr="000A4D20">
        <w:trPr>
          <w:trHeight w:val="89"/>
        </w:trPr>
        <w:tc>
          <w:tcPr>
            <w:tcW w:w="3864" w:type="dxa"/>
            <w:gridSpan w:val="2"/>
            <w:vMerge/>
            <w:tcBorders>
              <w:left w:val="single" w:sz="12" w:space="0" w:color="auto"/>
              <w:bottom w:val="single" w:sz="2" w:space="0" w:color="auto"/>
              <w:right w:val="single" w:sz="2" w:space="0" w:color="auto"/>
            </w:tcBorders>
            <w:shd w:val="clear" w:color="auto" w:fill="D9D9D9" w:themeFill="background1" w:themeFillShade="D9"/>
            <w:vAlign w:val="center"/>
          </w:tcPr>
          <w:p w14:paraId="2313FCA9" w14:textId="77777777" w:rsidR="003F1029" w:rsidRDefault="003F1029" w:rsidP="003F1029">
            <w:pPr>
              <w:pStyle w:val="TAG"/>
              <w:jc w:val="center"/>
              <w:rPr>
                <w:noProof/>
              </w:rPr>
            </w:pPr>
          </w:p>
        </w:tc>
        <w:tc>
          <w:tcPr>
            <w:tcW w:w="701" w:type="dxa"/>
            <w:gridSpan w:val="2"/>
            <w:vMerge/>
            <w:tcBorders>
              <w:left w:val="single" w:sz="2" w:space="0" w:color="auto"/>
              <w:bottom w:val="single" w:sz="2" w:space="0" w:color="auto"/>
              <w:right w:val="nil"/>
            </w:tcBorders>
            <w:shd w:val="clear" w:color="auto" w:fill="D9D9D9" w:themeFill="background1" w:themeFillShade="D9"/>
          </w:tcPr>
          <w:p w14:paraId="50D09797" w14:textId="77777777" w:rsidR="003F1029" w:rsidRDefault="003F1029" w:rsidP="003F1029">
            <w:pPr>
              <w:pStyle w:val="TAGLABEL"/>
              <w:rPr>
                <w:szCs w:val="16"/>
              </w:rPr>
            </w:pPr>
          </w:p>
        </w:tc>
        <w:tc>
          <w:tcPr>
            <w:tcW w:w="1098" w:type="dxa"/>
            <w:tcBorders>
              <w:top w:val="nil"/>
              <w:left w:val="nil"/>
              <w:bottom w:val="single" w:sz="2" w:space="0" w:color="auto"/>
              <w:right w:val="nil"/>
            </w:tcBorders>
            <w:shd w:val="clear" w:color="auto" w:fill="FFFFFF" w:themeFill="background1"/>
          </w:tcPr>
          <w:p w14:paraId="6D545E89" w14:textId="77777777" w:rsidR="003F1029" w:rsidRDefault="003F1029" w:rsidP="003F1029">
            <w:pPr>
              <w:pStyle w:val="TAGLABEL"/>
              <w:rPr>
                <w:szCs w:val="16"/>
              </w:rPr>
            </w:pPr>
          </w:p>
        </w:tc>
        <w:tc>
          <w:tcPr>
            <w:tcW w:w="3777" w:type="dxa"/>
            <w:gridSpan w:val="4"/>
            <w:tcBorders>
              <w:top w:val="nil"/>
              <w:left w:val="nil"/>
              <w:bottom w:val="single" w:sz="2" w:space="0" w:color="auto"/>
              <w:right w:val="single" w:sz="12" w:space="0" w:color="auto"/>
            </w:tcBorders>
            <w:shd w:val="clear" w:color="auto" w:fill="FFFFFF" w:themeFill="background1"/>
          </w:tcPr>
          <w:p w14:paraId="58BB9013" w14:textId="77777777" w:rsidR="003F1029" w:rsidRDefault="003F1029" w:rsidP="003F1029">
            <w:pPr>
              <w:tabs>
                <w:tab w:val="left" w:pos="360"/>
              </w:tabs>
              <w:rPr>
                <w:rFonts w:ascii="Arial Narrow" w:hAnsi="Arial Narrow"/>
                <w:sz w:val="16"/>
                <w:szCs w:val="16"/>
              </w:rPr>
            </w:pPr>
          </w:p>
        </w:tc>
      </w:tr>
      <w:tr w:rsidR="003F1029" w:rsidRPr="00A9500D" w14:paraId="1E0C2890" w14:textId="77777777" w:rsidTr="000A4D20">
        <w:trPr>
          <w:trHeight w:val="308"/>
        </w:trPr>
        <w:tc>
          <w:tcPr>
            <w:tcW w:w="9440" w:type="dxa"/>
            <w:gridSpan w:val="9"/>
            <w:tcBorders>
              <w:top w:val="single" w:sz="2" w:space="0" w:color="auto"/>
              <w:left w:val="single" w:sz="12" w:space="0" w:color="auto"/>
              <w:bottom w:val="single" w:sz="12" w:space="0" w:color="auto"/>
              <w:right w:val="single" w:sz="12" w:space="0" w:color="auto"/>
            </w:tcBorders>
            <w:shd w:val="clear" w:color="auto" w:fill="FFFFFF" w:themeFill="background1"/>
            <w:vAlign w:val="center"/>
          </w:tcPr>
          <w:p w14:paraId="5AA8F000" w14:textId="0D2DB83C" w:rsidR="003F1029" w:rsidRPr="005A6B0B" w:rsidRDefault="003F1029" w:rsidP="003F1029">
            <w:pPr>
              <w:jc w:val="center"/>
              <w:rPr>
                <w:rFonts w:cstheme="majorHAnsi"/>
                <w:b/>
                <w:i/>
                <w:vertAlign w:val="subscript"/>
                <w:lang w:val="nb-NO"/>
              </w:rPr>
            </w:pPr>
            <w:r w:rsidRPr="00067E38">
              <w:rPr>
                <w:b/>
                <w:i/>
                <w:color w:val="A6A6A6" w:themeColor="background1" w:themeShade="A6"/>
                <w:sz w:val="16"/>
                <w:szCs w:val="16"/>
                <w:vertAlign w:val="subscript"/>
                <w:lang w:val="nb-NO"/>
              </w:rPr>
              <w:t>Bengt Erik Hope / Svein Gr</w:t>
            </w:r>
            <w:r w:rsidR="002E4D04">
              <w:rPr>
                <w:b/>
                <w:i/>
                <w:color w:val="A6A6A6" w:themeColor="background1" w:themeShade="A6"/>
                <w:sz w:val="16"/>
                <w:szCs w:val="16"/>
                <w:vertAlign w:val="subscript"/>
                <w:lang w:val="nb-NO"/>
              </w:rPr>
              <w:t>indheim © 2015</w:t>
            </w:r>
            <w:r w:rsidRPr="005A6B0B">
              <w:rPr>
                <w:b/>
                <w:i/>
                <w:color w:val="A6A6A6" w:themeColor="background1" w:themeShade="A6"/>
                <w:sz w:val="16"/>
                <w:szCs w:val="16"/>
                <w:vertAlign w:val="subscript"/>
                <w:lang w:val="nb-NO"/>
              </w:rPr>
              <w:t xml:space="preserve"> Bergen, NORWAY</w:t>
            </w:r>
          </w:p>
        </w:tc>
      </w:tr>
    </w:tbl>
    <w:p w14:paraId="2DACC919" w14:textId="77777777" w:rsidR="00876E55" w:rsidRPr="003F1029" w:rsidRDefault="00876E55" w:rsidP="00F413C1">
      <w:pPr>
        <w:spacing w:line="276" w:lineRule="auto"/>
        <w:rPr>
          <w:sz w:val="96"/>
          <w:szCs w:val="96"/>
          <w:lang w:val="nb-NO"/>
        </w:rPr>
      </w:pPr>
    </w:p>
    <w:p w14:paraId="6ABD1528"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72E17F10"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4FD4795B"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25406B4E" w14:textId="77777777" w:rsidR="00F413C1" w:rsidRPr="003F1029" w:rsidRDefault="00F413C1" w:rsidP="00EC76C9">
      <w:pPr>
        <w:spacing w:line="276" w:lineRule="auto"/>
        <w:jc w:val="center"/>
        <w:rPr>
          <w:rFonts w:ascii="Arial Black" w:hAnsi="Arial Black" w:cs="Arial Black"/>
          <w:b/>
          <w:bCs/>
          <w:color w:val="BFBFBF" w:themeColor="background1" w:themeShade="BF"/>
          <w:sz w:val="80"/>
          <w:lang w:val="nb-NO"/>
        </w:rPr>
      </w:pPr>
    </w:p>
    <w:p w14:paraId="58AB7D7A" w14:textId="77777777" w:rsidR="00DC570E" w:rsidRDefault="00876E55" w:rsidP="00EC76C9">
      <w:pPr>
        <w:spacing w:line="276" w:lineRule="auto"/>
        <w:jc w:val="center"/>
        <w:rPr>
          <w:rFonts w:ascii="Arial Black" w:hAnsi="Arial Black" w:cs="Arial Black"/>
          <w:b/>
          <w:bCs/>
          <w:color w:val="BFBFBF" w:themeColor="background1" w:themeShade="BF"/>
          <w:sz w:val="22"/>
        </w:rPr>
      </w:pPr>
      <w:r w:rsidRPr="00876E55">
        <w:rPr>
          <w:rFonts w:ascii="Arial Black" w:hAnsi="Arial Black" w:cs="Arial Black"/>
          <w:b/>
          <w:bCs/>
          <w:color w:val="BFBFBF" w:themeColor="background1" w:themeShade="BF"/>
          <w:sz w:val="80"/>
        </w:rPr>
        <w:sym w:font="Wingdings" w:char="F032"/>
      </w:r>
      <w:r>
        <w:rPr>
          <w:rFonts w:ascii="Arial Black" w:hAnsi="Arial Black" w:cs="Arial Black"/>
          <w:b/>
          <w:bCs/>
          <w:color w:val="BFBFBF" w:themeColor="background1" w:themeShade="BF"/>
          <w:sz w:val="22"/>
        </w:rPr>
        <w:t>Page intentionally left blank</w:t>
      </w:r>
    </w:p>
    <w:p w14:paraId="45F99067" w14:textId="77777777" w:rsidR="00C342A2" w:rsidRDefault="00DC570E">
      <w:pPr>
        <w:spacing w:line="276" w:lineRule="auto"/>
        <w:rPr>
          <w:rFonts w:ascii="Arial Black" w:hAnsi="Arial Black" w:cs="Arial Black"/>
          <w:b/>
          <w:bCs/>
          <w:color w:val="BFBFBF" w:themeColor="background1" w:themeShade="BF"/>
          <w:sz w:val="22"/>
        </w:rPr>
        <w:sectPr w:rsidR="00C342A2" w:rsidSect="00E317A1">
          <w:pgSz w:w="11907" w:h="16840" w:code="9"/>
          <w:pgMar w:top="567" w:right="1440" w:bottom="1080" w:left="1440" w:header="720" w:footer="720" w:gutter="0"/>
          <w:pgNumType w:fmt="lowerRoman" w:start="1"/>
          <w:cols w:space="720"/>
          <w:titlePg/>
          <w:docGrid w:linePitch="360"/>
        </w:sectPr>
      </w:pPr>
      <w:r>
        <w:rPr>
          <w:rFonts w:ascii="Arial Black" w:hAnsi="Arial Black" w:cs="Arial Black"/>
          <w:b/>
          <w:bCs/>
          <w:color w:val="BFBFBF" w:themeColor="background1" w:themeShade="BF"/>
          <w:sz w:val="22"/>
        </w:rPr>
        <w:br w:type="page"/>
      </w:r>
    </w:p>
    <w:p w14:paraId="1225AC84" w14:textId="6530C011" w:rsidR="00DC570E" w:rsidRPr="00B74BE7" w:rsidRDefault="003F1029" w:rsidP="00B74BE7">
      <w:pPr>
        <w:pStyle w:val="Style1"/>
      </w:pPr>
      <w:r>
        <w:lastRenderedPageBreak/>
        <w:t>Abstract</w:t>
      </w:r>
    </w:p>
    <w:p w14:paraId="5C875BE6" w14:textId="2F67F32C" w:rsidR="007820ED" w:rsidRDefault="0057335A" w:rsidP="000A4D20">
      <w:pPr>
        <w:spacing w:after="0"/>
        <w:ind w:left="1024" w:right="1024"/>
        <w:jc w:val="both"/>
        <w:rPr>
          <w:rFonts w:ascii="Arial Black" w:hAnsi="Arial Black" w:cs="Arial Black"/>
          <w:b/>
          <w:bCs/>
          <w:i/>
          <w:color w:val="BFBFBF" w:themeColor="background1" w:themeShade="BF"/>
          <w:sz w:val="22"/>
        </w:rPr>
      </w:pPr>
      <w:r>
        <w:rPr>
          <w:i/>
        </w:rPr>
        <w:t xml:space="preserve">This </w:t>
      </w:r>
      <w:r w:rsidR="006B1A7C">
        <w:rPr>
          <w:i/>
        </w:rPr>
        <w:t xml:space="preserve">document attempts to </w:t>
      </w:r>
      <w:r w:rsidR="000A4D20" w:rsidRPr="000A4D20">
        <w:rPr>
          <w:i/>
        </w:rPr>
        <w:t xml:space="preserve">answer </w:t>
      </w:r>
      <w:r w:rsidR="006B1A7C">
        <w:rPr>
          <w:i/>
        </w:rPr>
        <w:t>the</w:t>
      </w:r>
      <w:r>
        <w:rPr>
          <w:i/>
        </w:rPr>
        <w:t xml:space="preserve"> questions as listed in the </w:t>
      </w:r>
      <w:r w:rsidR="00B00CBC">
        <w:rPr>
          <w:i/>
        </w:rPr>
        <w:t>fourth</w:t>
      </w:r>
      <w:r w:rsidR="006B1A7C">
        <w:rPr>
          <w:i/>
        </w:rPr>
        <w:t xml:space="preserve"> exercise</w:t>
      </w:r>
      <w:r w:rsidR="000A4D20" w:rsidRPr="000A4D20">
        <w:rPr>
          <w:i/>
        </w:rPr>
        <w:t xml:space="preserve"> in the NTNU course TFE4171 – Design of Digital Systems 2.</w:t>
      </w:r>
    </w:p>
    <w:p w14:paraId="4FE12D84" w14:textId="77777777" w:rsidR="00A06563" w:rsidRPr="00A06563" w:rsidRDefault="00A06563" w:rsidP="00A06563">
      <w:pPr>
        <w:rPr>
          <w:rFonts w:ascii="Arial Black" w:hAnsi="Arial Black" w:cs="Arial Black"/>
          <w:sz w:val="22"/>
        </w:rPr>
      </w:pPr>
    </w:p>
    <w:p w14:paraId="58192219" w14:textId="77777777" w:rsidR="00A06563" w:rsidRPr="00A06563" w:rsidRDefault="00A06563" w:rsidP="00A06563">
      <w:pPr>
        <w:rPr>
          <w:rFonts w:ascii="Arial Black" w:hAnsi="Arial Black" w:cs="Arial Black"/>
          <w:sz w:val="22"/>
        </w:rPr>
      </w:pPr>
    </w:p>
    <w:p w14:paraId="350BAEAD" w14:textId="573DEFFF" w:rsidR="00A06563" w:rsidRDefault="00A06563" w:rsidP="00A06563">
      <w:pPr>
        <w:rPr>
          <w:rFonts w:ascii="Arial Black" w:hAnsi="Arial Black" w:cs="Arial Black"/>
          <w:sz w:val="22"/>
        </w:rPr>
      </w:pPr>
    </w:p>
    <w:p w14:paraId="7E2CFE72" w14:textId="2CE80F56" w:rsidR="00A06563" w:rsidRDefault="00A06563" w:rsidP="00A06563">
      <w:pPr>
        <w:tabs>
          <w:tab w:val="left" w:pos="1725"/>
        </w:tabs>
        <w:rPr>
          <w:rFonts w:ascii="Arial Black" w:hAnsi="Arial Black" w:cs="Arial Black"/>
          <w:sz w:val="22"/>
        </w:rPr>
      </w:pPr>
      <w:r>
        <w:rPr>
          <w:rFonts w:ascii="Arial Black" w:hAnsi="Arial Black" w:cs="Arial Black"/>
          <w:sz w:val="22"/>
        </w:rPr>
        <w:tab/>
      </w:r>
    </w:p>
    <w:p w14:paraId="7D7BCBEA" w14:textId="00147C10" w:rsidR="002B293C" w:rsidRPr="00A06563" w:rsidRDefault="00A06563" w:rsidP="00A06563">
      <w:pPr>
        <w:tabs>
          <w:tab w:val="left" w:pos="1725"/>
        </w:tabs>
        <w:rPr>
          <w:rFonts w:ascii="Arial Black" w:hAnsi="Arial Black" w:cs="Arial Black"/>
          <w:sz w:val="22"/>
        </w:rPr>
        <w:sectPr w:rsidR="002B293C" w:rsidRPr="00A06563" w:rsidSect="0058333D">
          <w:headerReference w:type="even" r:id="rId17"/>
          <w:headerReference w:type="default" r:id="rId18"/>
          <w:headerReference w:type="first" r:id="rId19"/>
          <w:footerReference w:type="first" r:id="rId20"/>
          <w:pgSz w:w="11907" w:h="16840" w:code="9"/>
          <w:pgMar w:top="5954" w:right="1440" w:bottom="5245" w:left="1440" w:header="720" w:footer="253" w:gutter="0"/>
          <w:pgNumType w:fmt="lowerRoman" w:start="1"/>
          <w:cols w:space="720"/>
          <w:titlePg/>
          <w:docGrid w:linePitch="360"/>
        </w:sectPr>
      </w:pPr>
      <w:r>
        <w:rPr>
          <w:rFonts w:ascii="Arial Black" w:hAnsi="Arial Black" w:cs="Arial Black"/>
          <w:sz w:val="22"/>
        </w:rPr>
        <w:tab/>
      </w:r>
    </w:p>
    <w:p w14:paraId="2608A26E" w14:textId="77777777" w:rsidR="00914291" w:rsidRDefault="00914291" w:rsidP="00CC01DC"/>
    <w:p w14:paraId="344C1C65" w14:textId="77777777" w:rsidR="00AE3D8D" w:rsidRPr="00A0490D" w:rsidRDefault="00B972C1" w:rsidP="00B80D9D">
      <w:pPr>
        <w:pStyle w:val="Title"/>
        <w:tabs>
          <w:tab w:val="left" w:pos="6377"/>
        </w:tabs>
      </w:pPr>
      <w:r w:rsidRPr="00A0490D">
        <w:t>Contents</w:t>
      </w:r>
      <w:r w:rsidR="00B80D9D">
        <w:tab/>
      </w:r>
    </w:p>
    <w:p w14:paraId="20DBA1AE" w14:textId="77777777" w:rsidR="00CF36D7" w:rsidRDefault="00496642">
      <w:pPr>
        <w:pStyle w:val="TOC1"/>
        <w:rPr>
          <w:rFonts w:asciiTheme="minorHAnsi" w:eastAsiaTheme="minorEastAsia" w:hAnsiTheme="minorHAnsi"/>
          <w:noProof/>
          <w:sz w:val="22"/>
          <w:lang w:val="nb-NO" w:eastAsia="nb-NO"/>
        </w:rPr>
      </w:pPr>
      <w:r>
        <w:fldChar w:fldCharType="begin"/>
      </w:r>
      <w:r>
        <w:instrText xml:space="preserve"> TOC \o "1-3" \h \z \u </w:instrText>
      </w:r>
      <w:r>
        <w:fldChar w:fldCharType="separate"/>
      </w:r>
      <w:hyperlink w:anchor="_Toc414410610" w:history="1">
        <w:r w:rsidR="00CF36D7" w:rsidRPr="000046DD">
          <w:rPr>
            <w:rStyle w:val="Hyperlink"/>
            <w:noProof/>
            <w14:scene3d>
              <w14:camera w14:prst="orthographicFront"/>
              <w14:lightRig w14:rig="threePt" w14:dir="t">
                <w14:rot w14:lat="0" w14:lon="0" w14:rev="0"/>
              </w14:lightRig>
            </w14:scene3d>
          </w:rPr>
          <w:t>Assignment 5</w:t>
        </w:r>
        <w:r w:rsidR="00CF36D7">
          <w:rPr>
            <w:noProof/>
            <w:webHidden/>
          </w:rPr>
          <w:tab/>
        </w:r>
        <w:r w:rsidR="00CF36D7">
          <w:rPr>
            <w:noProof/>
            <w:webHidden/>
          </w:rPr>
          <w:fldChar w:fldCharType="begin"/>
        </w:r>
        <w:r w:rsidR="00CF36D7">
          <w:rPr>
            <w:noProof/>
            <w:webHidden/>
          </w:rPr>
          <w:instrText xml:space="preserve"> PAGEREF _Toc414410610 \h </w:instrText>
        </w:r>
        <w:r w:rsidR="00CF36D7">
          <w:rPr>
            <w:noProof/>
            <w:webHidden/>
          </w:rPr>
        </w:r>
        <w:r w:rsidR="00CF36D7">
          <w:rPr>
            <w:noProof/>
            <w:webHidden/>
          </w:rPr>
          <w:fldChar w:fldCharType="separate"/>
        </w:r>
        <w:r w:rsidR="00CF36D7">
          <w:rPr>
            <w:noProof/>
            <w:webHidden/>
          </w:rPr>
          <w:t>1</w:t>
        </w:r>
        <w:r w:rsidR="00CF36D7">
          <w:rPr>
            <w:noProof/>
            <w:webHidden/>
          </w:rPr>
          <w:fldChar w:fldCharType="end"/>
        </w:r>
      </w:hyperlink>
    </w:p>
    <w:p w14:paraId="24D64556" w14:textId="77777777" w:rsidR="00CF36D7" w:rsidRDefault="00CF36D7">
      <w:pPr>
        <w:pStyle w:val="TOC2"/>
        <w:rPr>
          <w:rFonts w:asciiTheme="minorHAnsi" w:eastAsiaTheme="minorEastAsia" w:hAnsiTheme="minorHAnsi"/>
          <w:noProof/>
          <w:sz w:val="22"/>
          <w:lang w:val="nb-NO" w:eastAsia="nb-NO"/>
        </w:rPr>
      </w:pPr>
      <w:hyperlink w:anchor="_Toc414410611" w:history="1">
        <w:r w:rsidRPr="000046DD">
          <w:rPr>
            <w:rStyle w:val="Hyperlink"/>
            <w:b/>
            <w:noProof/>
            <w14:scene3d>
              <w14:camera w14:prst="orthographicFront"/>
              <w14:lightRig w14:rig="threePt" w14:dir="t">
                <w14:rot w14:lat="0" w14:lon="0" w14:rev="0"/>
              </w14:lightRig>
            </w14:scene3d>
          </w:rPr>
          <w:t>Task 5.1</w:t>
        </w:r>
        <w:r>
          <w:rPr>
            <w:noProof/>
            <w:webHidden/>
          </w:rPr>
          <w:tab/>
        </w:r>
        <w:r>
          <w:rPr>
            <w:noProof/>
            <w:webHidden/>
          </w:rPr>
          <w:fldChar w:fldCharType="begin"/>
        </w:r>
        <w:r>
          <w:rPr>
            <w:noProof/>
            <w:webHidden/>
          </w:rPr>
          <w:instrText xml:space="preserve"> PAGEREF _Toc414410611 \h </w:instrText>
        </w:r>
        <w:r>
          <w:rPr>
            <w:noProof/>
            <w:webHidden/>
          </w:rPr>
        </w:r>
        <w:r>
          <w:rPr>
            <w:noProof/>
            <w:webHidden/>
          </w:rPr>
          <w:fldChar w:fldCharType="separate"/>
        </w:r>
        <w:r>
          <w:rPr>
            <w:noProof/>
            <w:webHidden/>
          </w:rPr>
          <w:t>1</w:t>
        </w:r>
        <w:r>
          <w:rPr>
            <w:noProof/>
            <w:webHidden/>
          </w:rPr>
          <w:fldChar w:fldCharType="end"/>
        </w:r>
      </w:hyperlink>
    </w:p>
    <w:p w14:paraId="4B2EC5C4" w14:textId="77777777" w:rsidR="00CF36D7" w:rsidRDefault="00CF36D7">
      <w:pPr>
        <w:pStyle w:val="TOC2"/>
        <w:rPr>
          <w:rFonts w:asciiTheme="minorHAnsi" w:eastAsiaTheme="minorEastAsia" w:hAnsiTheme="minorHAnsi"/>
          <w:noProof/>
          <w:sz w:val="22"/>
          <w:lang w:val="nb-NO" w:eastAsia="nb-NO"/>
        </w:rPr>
      </w:pPr>
      <w:hyperlink w:anchor="_Toc414410612" w:history="1">
        <w:r w:rsidRPr="000046DD">
          <w:rPr>
            <w:rStyle w:val="Hyperlink"/>
            <w:b/>
            <w:noProof/>
            <w14:scene3d>
              <w14:camera w14:prst="orthographicFront"/>
              <w14:lightRig w14:rig="threePt" w14:dir="t">
                <w14:rot w14:lat="0" w14:lon="0" w14:rev="0"/>
              </w14:lightRig>
            </w14:scene3d>
          </w:rPr>
          <w:t>Task 5.2</w:t>
        </w:r>
        <w:r>
          <w:rPr>
            <w:noProof/>
            <w:webHidden/>
          </w:rPr>
          <w:tab/>
        </w:r>
        <w:r>
          <w:rPr>
            <w:noProof/>
            <w:webHidden/>
          </w:rPr>
          <w:fldChar w:fldCharType="begin"/>
        </w:r>
        <w:r>
          <w:rPr>
            <w:noProof/>
            <w:webHidden/>
          </w:rPr>
          <w:instrText xml:space="preserve"> PAGEREF _Toc414410612 \h </w:instrText>
        </w:r>
        <w:r>
          <w:rPr>
            <w:noProof/>
            <w:webHidden/>
          </w:rPr>
        </w:r>
        <w:r>
          <w:rPr>
            <w:noProof/>
            <w:webHidden/>
          </w:rPr>
          <w:fldChar w:fldCharType="separate"/>
        </w:r>
        <w:r>
          <w:rPr>
            <w:noProof/>
            <w:webHidden/>
          </w:rPr>
          <w:t>1</w:t>
        </w:r>
        <w:r>
          <w:rPr>
            <w:noProof/>
            <w:webHidden/>
          </w:rPr>
          <w:fldChar w:fldCharType="end"/>
        </w:r>
      </w:hyperlink>
    </w:p>
    <w:p w14:paraId="5C65BBA8" w14:textId="77777777" w:rsidR="00CF36D7" w:rsidRDefault="00CF36D7">
      <w:pPr>
        <w:pStyle w:val="TOC2"/>
        <w:rPr>
          <w:rFonts w:asciiTheme="minorHAnsi" w:eastAsiaTheme="minorEastAsia" w:hAnsiTheme="minorHAnsi"/>
          <w:noProof/>
          <w:sz w:val="22"/>
          <w:lang w:val="nb-NO" w:eastAsia="nb-NO"/>
        </w:rPr>
      </w:pPr>
      <w:hyperlink w:anchor="_Toc414410613" w:history="1">
        <w:r w:rsidRPr="000046DD">
          <w:rPr>
            <w:rStyle w:val="Hyperlink"/>
            <w:b/>
            <w:noProof/>
            <w14:scene3d>
              <w14:camera w14:prst="orthographicFront"/>
              <w14:lightRig w14:rig="threePt" w14:dir="t">
                <w14:rot w14:lat="0" w14:lon="0" w14:rev="0"/>
              </w14:lightRig>
            </w14:scene3d>
          </w:rPr>
          <w:t>Task 5.3</w:t>
        </w:r>
        <w:r>
          <w:rPr>
            <w:noProof/>
            <w:webHidden/>
          </w:rPr>
          <w:tab/>
        </w:r>
        <w:r>
          <w:rPr>
            <w:noProof/>
            <w:webHidden/>
          </w:rPr>
          <w:fldChar w:fldCharType="begin"/>
        </w:r>
        <w:r>
          <w:rPr>
            <w:noProof/>
            <w:webHidden/>
          </w:rPr>
          <w:instrText xml:space="preserve"> PAGEREF _Toc414410613 \h </w:instrText>
        </w:r>
        <w:r>
          <w:rPr>
            <w:noProof/>
            <w:webHidden/>
          </w:rPr>
        </w:r>
        <w:r>
          <w:rPr>
            <w:noProof/>
            <w:webHidden/>
          </w:rPr>
          <w:fldChar w:fldCharType="separate"/>
        </w:r>
        <w:r>
          <w:rPr>
            <w:noProof/>
            <w:webHidden/>
          </w:rPr>
          <w:t>1</w:t>
        </w:r>
        <w:r>
          <w:rPr>
            <w:noProof/>
            <w:webHidden/>
          </w:rPr>
          <w:fldChar w:fldCharType="end"/>
        </w:r>
      </w:hyperlink>
    </w:p>
    <w:p w14:paraId="45DCF280" w14:textId="77777777" w:rsidR="00CF36D7" w:rsidRDefault="00CF36D7">
      <w:pPr>
        <w:pStyle w:val="TOC2"/>
        <w:rPr>
          <w:rFonts w:asciiTheme="minorHAnsi" w:eastAsiaTheme="minorEastAsia" w:hAnsiTheme="minorHAnsi"/>
          <w:noProof/>
          <w:sz w:val="22"/>
          <w:lang w:val="nb-NO" w:eastAsia="nb-NO"/>
        </w:rPr>
      </w:pPr>
      <w:hyperlink w:anchor="_Toc414410614" w:history="1">
        <w:r w:rsidRPr="000046DD">
          <w:rPr>
            <w:rStyle w:val="Hyperlink"/>
            <w:b/>
            <w:noProof/>
            <w14:scene3d>
              <w14:camera w14:prst="orthographicFront"/>
              <w14:lightRig w14:rig="threePt" w14:dir="t">
                <w14:rot w14:lat="0" w14:lon="0" w14:rev="0"/>
              </w14:lightRig>
            </w14:scene3d>
          </w:rPr>
          <w:t>Task 5.4</w:t>
        </w:r>
        <w:r>
          <w:rPr>
            <w:noProof/>
            <w:webHidden/>
          </w:rPr>
          <w:tab/>
        </w:r>
        <w:r>
          <w:rPr>
            <w:noProof/>
            <w:webHidden/>
          </w:rPr>
          <w:fldChar w:fldCharType="begin"/>
        </w:r>
        <w:r>
          <w:rPr>
            <w:noProof/>
            <w:webHidden/>
          </w:rPr>
          <w:instrText xml:space="preserve"> PAGEREF _Toc414410614 \h </w:instrText>
        </w:r>
        <w:r>
          <w:rPr>
            <w:noProof/>
            <w:webHidden/>
          </w:rPr>
        </w:r>
        <w:r>
          <w:rPr>
            <w:noProof/>
            <w:webHidden/>
          </w:rPr>
          <w:fldChar w:fldCharType="separate"/>
        </w:r>
        <w:r>
          <w:rPr>
            <w:noProof/>
            <w:webHidden/>
          </w:rPr>
          <w:t>2</w:t>
        </w:r>
        <w:r>
          <w:rPr>
            <w:noProof/>
            <w:webHidden/>
          </w:rPr>
          <w:fldChar w:fldCharType="end"/>
        </w:r>
      </w:hyperlink>
    </w:p>
    <w:p w14:paraId="484FE381" w14:textId="77777777" w:rsidR="00CF36D7" w:rsidRDefault="00CF36D7">
      <w:pPr>
        <w:pStyle w:val="TOC2"/>
        <w:rPr>
          <w:rFonts w:asciiTheme="minorHAnsi" w:eastAsiaTheme="minorEastAsia" w:hAnsiTheme="minorHAnsi"/>
          <w:noProof/>
          <w:sz w:val="22"/>
          <w:lang w:val="nb-NO" w:eastAsia="nb-NO"/>
        </w:rPr>
      </w:pPr>
      <w:hyperlink w:anchor="_Toc414410615" w:history="1">
        <w:r w:rsidRPr="000046DD">
          <w:rPr>
            <w:rStyle w:val="Hyperlink"/>
            <w:b/>
            <w:noProof/>
            <w14:scene3d>
              <w14:camera w14:prst="orthographicFront"/>
              <w14:lightRig w14:rig="threePt" w14:dir="t">
                <w14:rot w14:lat="0" w14:lon="0" w14:rev="0"/>
              </w14:lightRig>
            </w14:scene3d>
          </w:rPr>
          <w:t>Task 5.5</w:t>
        </w:r>
        <w:r>
          <w:rPr>
            <w:noProof/>
            <w:webHidden/>
          </w:rPr>
          <w:tab/>
        </w:r>
        <w:r>
          <w:rPr>
            <w:noProof/>
            <w:webHidden/>
          </w:rPr>
          <w:fldChar w:fldCharType="begin"/>
        </w:r>
        <w:r>
          <w:rPr>
            <w:noProof/>
            <w:webHidden/>
          </w:rPr>
          <w:instrText xml:space="preserve"> PAGEREF _Toc414410615 \h </w:instrText>
        </w:r>
        <w:r>
          <w:rPr>
            <w:noProof/>
            <w:webHidden/>
          </w:rPr>
        </w:r>
        <w:r>
          <w:rPr>
            <w:noProof/>
            <w:webHidden/>
          </w:rPr>
          <w:fldChar w:fldCharType="separate"/>
        </w:r>
        <w:r>
          <w:rPr>
            <w:noProof/>
            <w:webHidden/>
          </w:rPr>
          <w:t>2</w:t>
        </w:r>
        <w:r>
          <w:rPr>
            <w:noProof/>
            <w:webHidden/>
          </w:rPr>
          <w:fldChar w:fldCharType="end"/>
        </w:r>
      </w:hyperlink>
    </w:p>
    <w:p w14:paraId="3BD79EE2" w14:textId="77777777" w:rsidR="00CF36D7" w:rsidRDefault="00CF36D7">
      <w:pPr>
        <w:pStyle w:val="TOC2"/>
        <w:rPr>
          <w:rFonts w:asciiTheme="minorHAnsi" w:eastAsiaTheme="minorEastAsia" w:hAnsiTheme="minorHAnsi"/>
          <w:noProof/>
          <w:sz w:val="22"/>
          <w:lang w:val="nb-NO" w:eastAsia="nb-NO"/>
        </w:rPr>
      </w:pPr>
      <w:hyperlink w:anchor="_Toc414410616" w:history="1">
        <w:r w:rsidRPr="000046DD">
          <w:rPr>
            <w:rStyle w:val="Hyperlink"/>
            <w:b/>
            <w:noProof/>
            <w14:scene3d>
              <w14:camera w14:prst="orthographicFront"/>
              <w14:lightRig w14:rig="threePt" w14:dir="t">
                <w14:rot w14:lat="0" w14:lon="0" w14:rev="0"/>
              </w14:lightRig>
            </w14:scene3d>
          </w:rPr>
          <w:t>Task 5.6</w:t>
        </w:r>
        <w:r>
          <w:rPr>
            <w:noProof/>
            <w:webHidden/>
          </w:rPr>
          <w:tab/>
        </w:r>
        <w:r>
          <w:rPr>
            <w:noProof/>
            <w:webHidden/>
          </w:rPr>
          <w:fldChar w:fldCharType="begin"/>
        </w:r>
        <w:r>
          <w:rPr>
            <w:noProof/>
            <w:webHidden/>
          </w:rPr>
          <w:instrText xml:space="preserve"> PAGEREF _Toc414410616 \h </w:instrText>
        </w:r>
        <w:r>
          <w:rPr>
            <w:noProof/>
            <w:webHidden/>
          </w:rPr>
        </w:r>
        <w:r>
          <w:rPr>
            <w:noProof/>
            <w:webHidden/>
          </w:rPr>
          <w:fldChar w:fldCharType="separate"/>
        </w:r>
        <w:r>
          <w:rPr>
            <w:noProof/>
            <w:webHidden/>
          </w:rPr>
          <w:t>3</w:t>
        </w:r>
        <w:r>
          <w:rPr>
            <w:noProof/>
            <w:webHidden/>
          </w:rPr>
          <w:fldChar w:fldCharType="end"/>
        </w:r>
      </w:hyperlink>
    </w:p>
    <w:p w14:paraId="59F727D4" w14:textId="77777777" w:rsidR="00CF36D7" w:rsidRDefault="00CF36D7">
      <w:pPr>
        <w:pStyle w:val="TOC1"/>
        <w:rPr>
          <w:rFonts w:asciiTheme="minorHAnsi" w:eastAsiaTheme="minorEastAsia" w:hAnsiTheme="minorHAnsi"/>
          <w:noProof/>
          <w:sz w:val="22"/>
          <w:lang w:val="nb-NO" w:eastAsia="nb-NO"/>
        </w:rPr>
      </w:pPr>
      <w:hyperlink w:anchor="_Toc414410617" w:history="1">
        <w:r w:rsidRPr="000046DD">
          <w:rPr>
            <w:rStyle w:val="Hyperlink"/>
            <w:noProof/>
            <w14:scene3d>
              <w14:camera w14:prst="orthographicFront"/>
              <w14:lightRig w14:rig="threePt" w14:dir="t">
                <w14:rot w14:lat="0" w14:lon="0" w14:rev="0"/>
              </w14:lightRig>
            </w14:scene3d>
          </w:rPr>
          <w:t>Assignment 6</w:t>
        </w:r>
        <w:r>
          <w:rPr>
            <w:noProof/>
            <w:webHidden/>
          </w:rPr>
          <w:tab/>
        </w:r>
        <w:r>
          <w:rPr>
            <w:noProof/>
            <w:webHidden/>
          </w:rPr>
          <w:fldChar w:fldCharType="begin"/>
        </w:r>
        <w:r>
          <w:rPr>
            <w:noProof/>
            <w:webHidden/>
          </w:rPr>
          <w:instrText xml:space="preserve"> PAGEREF _Toc414410617 \h </w:instrText>
        </w:r>
        <w:r>
          <w:rPr>
            <w:noProof/>
            <w:webHidden/>
          </w:rPr>
        </w:r>
        <w:r>
          <w:rPr>
            <w:noProof/>
            <w:webHidden/>
          </w:rPr>
          <w:fldChar w:fldCharType="separate"/>
        </w:r>
        <w:r>
          <w:rPr>
            <w:noProof/>
            <w:webHidden/>
          </w:rPr>
          <w:t>4</w:t>
        </w:r>
        <w:r>
          <w:rPr>
            <w:noProof/>
            <w:webHidden/>
          </w:rPr>
          <w:fldChar w:fldCharType="end"/>
        </w:r>
      </w:hyperlink>
    </w:p>
    <w:p w14:paraId="79BFE726" w14:textId="77777777" w:rsidR="00CF36D7" w:rsidRDefault="00CF36D7">
      <w:pPr>
        <w:pStyle w:val="TOC2"/>
        <w:rPr>
          <w:rFonts w:asciiTheme="minorHAnsi" w:eastAsiaTheme="minorEastAsia" w:hAnsiTheme="minorHAnsi"/>
          <w:noProof/>
          <w:sz w:val="22"/>
          <w:lang w:val="nb-NO" w:eastAsia="nb-NO"/>
        </w:rPr>
      </w:pPr>
      <w:hyperlink w:anchor="_Toc414410618" w:history="1">
        <w:r w:rsidRPr="000046DD">
          <w:rPr>
            <w:rStyle w:val="Hyperlink"/>
            <w:b/>
            <w:noProof/>
            <w14:scene3d>
              <w14:camera w14:prst="orthographicFront"/>
              <w14:lightRig w14:rig="threePt" w14:dir="t">
                <w14:rot w14:lat="0" w14:lon="0" w14:rev="0"/>
              </w14:lightRig>
            </w14:scene3d>
          </w:rPr>
          <w:t>Task 6.1</w:t>
        </w:r>
        <w:r>
          <w:rPr>
            <w:noProof/>
            <w:webHidden/>
          </w:rPr>
          <w:tab/>
        </w:r>
        <w:r>
          <w:rPr>
            <w:noProof/>
            <w:webHidden/>
          </w:rPr>
          <w:fldChar w:fldCharType="begin"/>
        </w:r>
        <w:r>
          <w:rPr>
            <w:noProof/>
            <w:webHidden/>
          </w:rPr>
          <w:instrText xml:space="preserve"> PAGEREF _Toc414410618 \h </w:instrText>
        </w:r>
        <w:r>
          <w:rPr>
            <w:noProof/>
            <w:webHidden/>
          </w:rPr>
        </w:r>
        <w:r>
          <w:rPr>
            <w:noProof/>
            <w:webHidden/>
          </w:rPr>
          <w:fldChar w:fldCharType="separate"/>
        </w:r>
        <w:r>
          <w:rPr>
            <w:noProof/>
            <w:webHidden/>
          </w:rPr>
          <w:t>4</w:t>
        </w:r>
        <w:r>
          <w:rPr>
            <w:noProof/>
            <w:webHidden/>
          </w:rPr>
          <w:fldChar w:fldCharType="end"/>
        </w:r>
      </w:hyperlink>
    </w:p>
    <w:p w14:paraId="521395AA" w14:textId="77777777" w:rsidR="00CF36D7" w:rsidRDefault="00CF36D7">
      <w:pPr>
        <w:pStyle w:val="TOC1"/>
        <w:rPr>
          <w:rFonts w:asciiTheme="minorHAnsi" w:eastAsiaTheme="minorEastAsia" w:hAnsiTheme="minorHAnsi"/>
          <w:noProof/>
          <w:sz w:val="22"/>
          <w:lang w:val="nb-NO" w:eastAsia="nb-NO"/>
        </w:rPr>
      </w:pPr>
      <w:hyperlink w:anchor="_Toc414410619" w:history="1">
        <w:r w:rsidRPr="000046DD">
          <w:rPr>
            <w:rStyle w:val="Hyperlink"/>
            <w:noProof/>
            <w14:scene3d>
              <w14:camera w14:prst="orthographicFront"/>
              <w14:lightRig w14:rig="threePt" w14:dir="t">
                <w14:rot w14:lat="0" w14:lon="0" w14:rev="0"/>
              </w14:lightRig>
            </w14:scene3d>
          </w:rPr>
          <w:t>Assignment 7</w:t>
        </w:r>
        <w:r>
          <w:rPr>
            <w:noProof/>
            <w:webHidden/>
          </w:rPr>
          <w:tab/>
        </w:r>
        <w:r>
          <w:rPr>
            <w:noProof/>
            <w:webHidden/>
          </w:rPr>
          <w:fldChar w:fldCharType="begin"/>
        </w:r>
        <w:r>
          <w:rPr>
            <w:noProof/>
            <w:webHidden/>
          </w:rPr>
          <w:instrText xml:space="preserve"> PAGEREF _Toc414410619 \h </w:instrText>
        </w:r>
        <w:r>
          <w:rPr>
            <w:noProof/>
            <w:webHidden/>
          </w:rPr>
        </w:r>
        <w:r>
          <w:rPr>
            <w:noProof/>
            <w:webHidden/>
          </w:rPr>
          <w:fldChar w:fldCharType="separate"/>
        </w:r>
        <w:r>
          <w:rPr>
            <w:noProof/>
            <w:webHidden/>
          </w:rPr>
          <w:t>6</w:t>
        </w:r>
        <w:r>
          <w:rPr>
            <w:noProof/>
            <w:webHidden/>
          </w:rPr>
          <w:fldChar w:fldCharType="end"/>
        </w:r>
      </w:hyperlink>
    </w:p>
    <w:p w14:paraId="54617425" w14:textId="77777777" w:rsidR="00CF36D7" w:rsidRDefault="00CF36D7">
      <w:pPr>
        <w:pStyle w:val="TOC2"/>
        <w:rPr>
          <w:rFonts w:asciiTheme="minorHAnsi" w:eastAsiaTheme="minorEastAsia" w:hAnsiTheme="minorHAnsi"/>
          <w:noProof/>
          <w:sz w:val="22"/>
          <w:lang w:val="nb-NO" w:eastAsia="nb-NO"/>
        </w:rPr>
      </w:pPr>
      <w:hyperlink w:anchor="_Toc414410620" w:history="1">
        <w:r w:rsidRPr="000046DD">
          <w:rPr>
            <w:rStyle w:val="Hyperlink"/>
            <w:b/>
            <w:noProof/>
            <w14:scene3d>
              <w14:camera w14:prst="orthographicFront"/>
              <w14:lightRig w14:rig="threePt" w14:dir="t">
                <w14:rot w14:lat="0" w14:lon="0" w14:rev="0"/>
              </w14:lightRig>
            </w14:scene3d>
          </w:rPr>
          <w:t>Task 7.1</w:t>
        </w:r>
        <w:r>
          <w:rPr>
            <w:noProof/>
            <w:webHidden/>
          </w:rPr>
          <w:tab/>
        </w:r>
        <w:r>
          <w:rPr>
            <w:noProof/>
            <w:webHidden/>
          </w:rPr>
          <w:fldChar w:fldCharType="begin"/>
        </w:r>
        <w:r>
          <w:rPr>
            <w:noProof/>
            <w:webHidden/>
          </w:rPr>
          <w:instrText xml:space="preserve"> PAGEREF _Toc414410620 \h </w:instrText>
        </w:r>
        <w:r>
          <w:rPr>
            <w:noProof/>
            <w:webHidden/>
          </w:rPr>
        </w:r>
        <w:r>
          <w:rPr>
            <w:noProof/>
            <w:webHidden/>
          </w:rPr>
          <w:fldChar w:fldCharType="separate"/>
        </w:r>
        <w:r>
          <w:rPr>
            <w:noProof/>
            <w:webHidden/>
          </w:rPr>
          <w:t>6</w:t>
        </w:r>
        <w:r>
          <w:rPr>
            <w:noProof/>
            <w:webHidden/>
          </w:rPr>
          <w:fldChar w:fldCharType="end"/>
        </w:r>
      </w:hyperlink>
    </w:p>
    <w:p w14:paraId="39B1A408" w14:textId="77777777" w:rsidR="00CF36D7" w:rsidRDefault="00CF36D7">
      <w:pPr>
        <w:pStyle w:val="TOC2"/>
        <w:rPr>
          <w:rFonts w:asciiTheme="minorHAnsi" w:eastAsiaTheme="minorEastAsia" w:hAnsiTheme="minorHAnsi"/>
          <w:noProof/>
          <w:sz w:val="22"/>
          <w:lang w:val="nb-NO" w:eastAsia="nb-NO"/>
        </w:rPr>
      </w:pPr>
      <w:hyperlink w:anchor="_Toc414410621" w:history="1">
        <w:r w:rsidRPr="000046DD">
          <w:rPr>
            <w:rStyle w:val="Hyperlink"/>
            <w:b/>
            <w:noProof/>
            <w14:scene3d>
              <w14:camera w14:prst="orthographicFront"/>
              <w14:lightRig w14:rig="threePt" w14:dir="t">
                <w14:rot w14:lat="0" w14:lon="0" w14:rev="0"/>
              </w14:lightRig>
            </w14:scene3d>
          </w:rPr>
          <w:t>Task 7.2</w:t>
        </w:r>
        <w:r>
          <w:rPr>
            <w:noProof/>
            <w:webHidden/>
          </w:rPr>
          <w:tab/>
        </w:r>
        <w:r>
          <w:rPr>
            <w:noProof/>
            <w:webHidden/>
          </w:rPr>
          <w:fldChar w:fldCharType="begin"/>
        </w:r>
        <w:r>
          <w:rPr>
            <w:noProof/>
            <w:webHidden/>
          </w:rPr>
          <w:instrText xml:space="preserve"> PAGEREF _Toc414410621 \h </w:instrText>
        </w:r>
        <w:r>
          <w:rPr>
            <w:noProof/>
            <w:webHidden/>
          </w:rPr>
        </w:r>
        <w:r>
          <w:rPr>
            <w:noProof/>
            <w:webHidden/>
          </w:rPr>
          <w:fldChar w:fldCharType="separate"/>
        </w:r>
        <w:r>
          <w:rPr>
            <w:noProof/>
            <w:webHidden/>
          </w:rPr>
          <w:t>6</w:t>
        </w:r>
        <w:r>
          <w:rPr>
            <w:noProof/>
            <w:webHidden/>
          </w:rPr>
          <w:fldChar w:fldCharType="end"/>
        </w:r>
      </w:hyperlink>
    </w:p>
    <w:p w14:paraId="6EEE92A8" w14:textId="77777777" w:rsidR="00CF36D7" w:rsidRDefault="00CF36D7">
      <w:pPr>
        <w:pStyle w:val="TOC2"/>
        <w:rPr>
          <w:rFonts w:asciiTheme="minorHAnsi" w:eastAsiaTheme="minorEastAsia" w:hAnsiTheme="minorHAnsi"/>
          <w:noProof/>
          <w:sz w:val="22"/>
          <w:lang w:val="nb-NO" w:eastAsia="nb-NO"/>
        </w:rPr>
      </w:pPr>
      <w:hyperlink w:anchor="_Toc414410622" w:history="1">
        <w:r w:rsidRPr="000046DD">
          <w:rPr>
            <w:rStyle w:val="Hyperlink"/>
            <w:b/>
            <w:noProof/>
            <w14:scene3d>
              <w14:camera w14:prst="orthographicFront"/>
              <w14:lightRig w14:rig="threePt" w14:dir="t">
                <w14:rot w14:lat="0" w14:lon="0" w14:rev="0"/>
              </w14:lightRig>
            </w14:scene3d>
          </w:rPr>
          <w:t>Task 7.3</w:t>
        </w:r>
        <w:r>
          <w:rPr>
            <w:noProof/>
            <w:webHidden/>
          </w:rPr>
          <w:tab/>
        </w:r>
        <w:r>
          <w:rPr>
            <w:noProof/>
            <w:webHidden/>
          </w:rPr>
          <w:fldChar w:fldCharType="begin"/>
        </w:r>
        <w:r>
          <w:rPr>
            <w:noProof/>
            <w:webHidden/>
          </w:rPr>
          <w:instrText xml:space="preserve"> PAGEREF _Toc414410622 \h </w:instrText>
        </w:r>
        <w:r>
          <w:rPr>
            <w:noProof/>
            <w:webHidden/>
          </w:rPr>
        </w:r>
        <w:r>
          <w:rPr>
            <w:noProof/>
            <w:webHidden/>
          </w:rPr>
          <w:fldChar w:fldCharType="separate"/>
        </w:r>
        <w:r>
          <w:rPr>
            <w:noProof/>
            <w:webHidden/>
          </w:rPr>
          <w:t>7</w:t>
        </w:r>
        <w:r>
          <w:rPr>
            <w:noProof/>
            <w:webHidden/>
          </w:rPr>
          <w:fldChar w:fldCharType="end"/>
        </w:r>
      </w:hyperlink>
    </w:p>
    <w:p w14:paraId="517D295F" w14:textId="77777777" w:rsidR="00CF36D7" w:rsidRDefault="00CF36D7">
      <w:pPr>
        <w:pStyle w:val="TOC2"/>
        <w:rPr>
          <w:rFonts w:asciiTheme="minorHAnsi" w:eastAsiaTheme="minorEastAsia" w:hAnsiTheme="minorHAnsi"/>
          <w:noProof/>
          <w:sz w:val="22"/>
          <w:lang w:val="nb-NO" w:eastAsia="nb-NO"/>
        </w:rPr>
      </w:pPr>
      <w:hyperlink w:anchor="_Toc414410623" w:history="1">
        <w:r w:rsidRPr="000046DD">
          <w:rPr>
            <w:rStyle w:val="Hyperlink"/>
            <w:b/>
            <w:noProof/>
            <w14:scene3d>
              <w14:camera w14:prst="orthographicFront"/>
              <w14:lightRig w14:rig="threePt" w14:dir="t">
                <w14:rot w14:lat="0" w14:lon="0" w14:rev="0"/>
              </w14:lightRig>
            </w14:scene3d>
          </w:rPr>
          <w:t>Task 7.4</w:t>
        </w:r>
        <w:r>
          <w:rPr>
            <w:noProof/>
            <w:webHidden/>
          </w:rPr>
          <w:tab/>
        </w:r>
        <w:r>
          <w:rPr>
            <w:noProof/>
            <w:webHidden/>
          </w:rPr>
          <w:fldChar w:fldCharType="begin"/>
        </w:r>
        <w:r>
          <w:rPr>
            <w:noProof/>
            <w:webHidden/>
          </w:rPr>
          <w:instrText xml:space="preserve"> PAGEREF _Toc414410623 \h </w:instrText>
        </w:r>
        <w:r>
          <w:rPr>
            <w:noProof/>
            <w:webHidden/>
          </w:rPr>
        </w:r>
        <w:r>
          <w:rPr>
            <w:noProof/>
            <w:webHidden/>
          </w:rPr>
          <w:fldChar w:fldCharType="separate"/>
        </w:r>
        <w:r>
          <w:rPr>
            <w:noProof/>
            <w:webHidden/>
          </w:rPr>
          <w:t>7</w:t>
        </w:r>
        <w:r>
          <w:rPr>
            <w:noProof/>
            <w:webHidden/>
          </w:rPr>
          <w:fldChar w:fldCharType="end"/>
        </w:r>
      </w:hyperlink>
    </w:p>
    <w:p w14:paraId="49A9028B" w14:textId="77777777" w:rsidR="00CF36D7" w:rsidRDefault="00CF36D7">
      <w:pPr>
        <w:pStyle w:val="TOC2"/>
        <w:rPr>
          <w:rFonts w:asciiTheme="minorHAnsi" w:eastAsiaTheme="minorEastAsia" w:hAnsiTheme="minorHAnsi"/>
          <w:noProof/>
          <w:sz w:val="22"/>
          <w:lang w:val="nb-NO" w:eastAsia="nb-NO"/>
        </w:rPr>
      </w:pPr>
      <w:hyperlink w:anchor="_Toc414410624" w:history="1">
        <w:r w:rsidRPr="000046DD">
          <w:rPr>
            <w:rStyle w:val="Hyperlink"/>
            <w:b/>
            <w:noProof/>
            <w14:scene3d>
              <w14:camera w14:prst="orthographicFront"/>
              <w14:lightRig w14:rig="threePt" w14:dir="t">
                <w14:rot w14:lat="0" w14:lon="0" w14:rev="0"/>
              </w14:lightRig>
            </w14:scene3d>
          </w:rPr>
          <w:t>Task 7.5</w:t>
        </w:r>
        <w:r>
          <w:rPr>
            <w:noProof/>
            <w:webHidden/>
          </w:rPr>
          <w:tab/>
        </w:r>
        <w:r>
          <w:rPr>
            <w:noProof/>
            <w:webHidden/>
          </w:rPr>
          <w:fldChar w:fldCharType="begin"/>
        </w:r>
        <w:r>
          <w:rPr>
            <w:noProof/>
            <w:webHidden/>
          </w:rPr>
          <w:instrText xml:space="preserve"> PAGEREF _Toc414410624 \h </w:instrText>
        </w:r>
        <w:r>
          <w:rPr>
            <w:noProof/>
            <w:webHidden/>
          </w:rPr>
        </w:r>
        <w:r>
          <w:rPr>
            <w:noProof/>
            <w:webHidden/>
          </w:rPr>
          <w:fldChar w:fldCharType="separate"/>
        </w:r>
        <w:r>
          <w:rPr>
            <w:noProof/>
            <w:webHidden/>
          </w:rPr>
          <w:t>7</w:t>
        </w:r>
        <w:r>
          <w:rPr>
            <w:noProof/>
            <w:webHidden/>
          </w:rPr>
          <w:fldChar w:fldCharType="end"/>
        </w:r>
      </w:hyperlink>
    </w:p>
    <w:p w14:paraId="73D370F3" w14:textId="77777777" w:rsidR="00CF36D7" w:rsidRDefault="00CF36D7">
      <w:pPr>
        <w:pStyle w:val="TOC1"/>
        <w:rPr>
          <w:rFonts w:asciiTheme="minorHAnsi" w:eastAsiaTheme="minorEastAsia" w:hAnsiTheme="minorHAnsi"/>
          <w:noProof/>
          <w:sz w:val="22"/>
          <w:lang w:val="nb-NO" w:eastAsia="nb-NO"/>
        </w:rPr>
      </w:pPr>
      <w:hyperlink w:anchor="_Toc414410625" w:history="1">
        <w:r w:rsidRPr="000046DD">
          <w:rPr>
            <w:rStyle w:val="Hyperlink"/>
            <w:noProof/>
            <w14:scene3d>
              <w14:camera w14:prst="orthographicFront"/>
              <w14:lightRig w14:rig="threePt" w14:dir="t">
                <w14:rot w14:lat="0" w14:lon="0" w14:rev="0"/>
              </w14:lightRig>
            </w14:scene3d>
          </w:rPr>
          <w:t>Assignment 8</w:t>
        </w:r>
        <w:r>
          <w:rPr>
            <w:noProof/>
            <w:webHidden/>
          </w:rPr>
          <w:tab/>
        </w:r>
        <w:r>
          <w:rPr>
            <w:noProof/>
            <w:webHidden/>
          </w:rPr>
          <w:fldChar w:fldCharType="begin"/>
        </w:r>
        <w:r>
          <w:rPr>
            <w:noProof/>
            <w:webHidden/>
          </w:rPr>
          <w:instrText xml:space="preserve"> PAGEREF _Toc414410625 \h </w:instrText>
        </w:r>
        <w:r>
          <w:rPr>
            <w:noProof/>
            <w:webHidden/>
          </w:rPr>
        </w:r>
        <w:r>
          <w:rPr>
            <w:noProof/>
            <w:webHidden/>
          </w:rPr>
          <w:fldChar w:fldCharType="separate"/>
        </w:r>
        <w:r>
          <w:rPr>
            <w:noProof/>
            <w:webHidden/>
          </w:rPr>
          <w:t>9</w:t>
        </w:r>
        <w:r>
          <w:rPr>
            <w:noProof/>
            <w:webHidden/>
          </w:rPr>
          <w:fldChar w:fldCharType="end"/>
        </w:r>
      </w:hyperlink>
    </w:p>
    <w:p w14:paraId="11A10E0B" w14:textId="77777777" w:rsidR="00CF36D7" w:rsidRDefault="00CF36D7">
      <w:pPr>
        <w:pStyle w:val="TOC2"/>
        <w:tabs>
          <w:tab w:val="left" w:pos="1760"/>
        </w:tabs>
        <w:rPr>
          <w:rFonts w:asciiTheme="minorHAnsi" w:eastAsiaTheme="minorEastAsia" w:hAnsiTheme="minorHAnsi"/>
          <w:noProof/>
          <w:sz w:val="22"/>
          <w:lang w:val="nb-NO" w:eastAsia="nb-NO"/>
        </w:rPr>
      </w:pPr>
      <w:hyperlink w:anchor="_Toc414410626" w:history="1">
        <w:r w:rsidRPr="000046DD">
          <w:rPr>
            <w:rStyle w:val="Hyperlink"/>
            <w:b/>
            <w:noProof/>
            <w14:scene3d>
              <w14:camera w14:prst="orthographicFront"/>
              <w14:lightRig w14:rig="threePt" w14:dir="t">
                <w14:rot w14:lat="0" w14:lon="0" w14:rev="0"/>
              </w14:lightRig>
            </w14:scene3d>
          </w:rPr>
          <w:t>Task 8.1</w:t>
        </w:r>
        <w:r>
          <w:rPr>
            <w:rFonts w:asciiTheme="minorHAnsi" w:eastAsiaTheme="minorEastAsia" w:hAnsiTheme="minorHAnsi"/>
            <w:noProof/>
            <w:sz w:val="22"/>
            <w:lang w:val="nb-NO" w:eastAsia="nb-NO"/>
          </w:rPr>
          <w:tab/>
        </w:r>
        <w:r>
          <w:rPr>
            <w:noProof/>
            <w:webHidden/>
          </w:rPr>
          <w:tab/>
        </w:r>
        <w:r>
          <w:rPr>
            <w:noProof/>
            <w:webHidden/>
          </w:rPr>
          <w:fldChar w:fldCharType="begin"/>
        </w:r>
        <w:r>
          <w:rPr>
            <w:noProof/>
            <w:webHidden/>
          </w:rPr>
          <w:instrText xml:space="preserve"> PAGEREF _Toc414410626 \h </w:instrText>
        </w:r>
        <w:r>
          <w:rPr>
            <w:noProof/>
            <w:webHidden/>
          </w:rPr>
        </w:r>
        <w:r>
          <w:rPr>
            <w:noProof/>
            <w:webHidden/>
          </w:rPr>
          <w:fldChar w:fldCharType="separate"/>
        </w:r>
        <w:r>
          <w:rPr>
            <w:noProof/>
            <w:webHidden/>
          </w:rPr>
          <w:t>9</w:t>
        </w:r>
        <w:r>
          <w:rPr>
            <w:noProof/>
            <w:webHidden/>
          </w:rPr>
          <w:fldChar w:fldCharType="end"/>
        </w:r>
      </w:hyperlink>
    </w:p>
    <w:p w14:paraId="6AA487E5" w14:textId="77777777" w:rsidR="00CF36D7" w:rsidRDefault="00CF36D7">
      <w:pPr>
        <w:pStyle w:val="TOC2"/>
        <w:tabs>
          <w:tab w:val="left" w:pos="1760"/>
        </w:tabs>
        <w:rPr>
          <w:rFonts w:asciiTheme="minorHAnsi" w:eastAsiaTheme="minorEastAsia" w:hAnsiTheme="minorHAnsi"/>
          <w:noProof/>
          <w:sz w:val="22"/>
          <w:lang w:val="nb-NO" w:eastAsia="nb-NO"/>
        </w:rPr>
      </w:pPr>
      <w:hyperlink w:anchor="_Toc414410627" w:history="1">
        <w:r w:rsidRPr="000046DD">
          <w:rPr>
            <w:rStyle w:val="Hyperlink"/>
            <w:b/>
            <w:noProof/>
            <w14:scene3d>
              <w14:camera w14:prst="orthographicFront"/>
              <w14:lightRig w14:rig="threePt" w14:dir="t">
                <w14:rot w14:lat="0" w14:lon="0" w14:rev="0"/>
              </w14:lightRig>
            </w14:scene3d>
          </w:rPr>
          <w:t>Task 8.2</w:t>
        </w:r>
        <w:r>
          <w:rPr>
            <w:rFonts w:asciiTheme="minorHAnsi" w:eastAsiaTheme="minorEastAsia" w:hAnsiTheme="minorHAnsi"/>
            <w:noProof/>
            <w:sz w:val="22"/>
            <w:lang w:val="nb-NO" w:eastAsia="nb-NO"/>
          </w:rPr>
          <w:tab/>
        </w:r>
        <w:r>
          <w:rPr>
            <w:noProof/>
            <w:webHidden/>
          </w:rPr>
          <w:tab/>
        </w:r>
        <w:r>
          <w:rPr>
            <w:noProof/>
            <w:webHidden/>
          </w:rPr>
          <w:fldChar w:fldCharType="begin"/>
        </w:r>
        <w:r>
          <w:rPr>
            <w:noProof/>
            <w:webHidden/>
          </w:rPr>
          <w:instrText xml:space="preserve"> PAGEREF _Toc414410627 \h </w:instrText>
        </w:r>
        <w:r>
          <w:rPr>
            <w:noProof/>
            <w:webHidden/>
          </w:rPr>
        </w:r>
        <w:r>
          <w:rPr>
            <w:noProof/>
            <w:webHidden/>
          </w:rPr>
          <w:fldChar w:fldCharType="separate"/>
        </w:r>
        <w:r>
          <w:rPr>
            <w:noProof/>
            <w:webHidden/>
          </w:rPr>
          <w:t>11</w:t>
        </w:r>
        <w:r>
          <w:rPr>
            <w:noProof/>
            <w:webHidden/>
          </w:rPr>
          <w:fldChar w:fldCharType="end"/>
        </w:r>
      </w:hyperlink>
    </w:p>
    <w:p w14:paraId="44FE5C78" w14:textId="77777777" w:rsidR="00CF36D7" w:rsidRDefault="00CF36D7">
      <w:pPr>
        <w:pStyle w:val="TOC2"/>
        <w:tabs>
          <w:tab w:val="left" w:pos="1760"/>
        </w:tabs>
        <w:rPr>
          <w:rFonts w:asciiTheme="minorHAnsi" w:eastAsiaTheme="minorEastAsia" w:hAnsiTheme="minorHAnsi"/>
          <w:noProof/>
          <w:sz w:val="22"/>
          <w:lang w:val="nb-NO" w:eastAsia="nb-NO"/>
        </w:rPr>
      </w:pPr>
      <w:hyperlink w:anchor="_Toc414410628" w:history="1">
        <w:r w:rsidRPr="000046DD">
          <w:rPr>
            <w:rStyle w:val="Hyperlink"/>
            <w:b/>
            <w:noProof/>
            <w14:scene3d>
              <w14:camera w14:prst="orthographicFront"/>
              <w14:lightRig w14:rig="threePt" w14:dir="t">
                <w14:rot w14:lat="0" w14:lon="0" w14:rev="0"/>
              </w14:lightRig>
            </w14:scene3d>
          </w:rPr>
          <w:t>Task 8.3</w:t>
        </w:r>
        <w:r>
          <w:rPr>
            <w:rFonts w:asciiTheme="minorHAnsi" w:eastAsiaTheme="minorEastAsia" w:hAnsiTheme="minorHAnsi"/>
            <w:noProof/>
            <w:sz w:val="22"/>
            <w:lang w:val="nb-NO" w:eastAsia="nb-NO"/>
          </w:rPr>
          <w:tab/>
        </w:r>
        <w:r>
          <w:rPr>
            <w:noProof/>
            <w:webHidden/>
          </w:rPr>
          <w:tab/>
        </w:r>
        <w:r>
          <w:rPr>
            <w:noProof/>
            <w:webHidden/>
          </w:rPr>
          <w:fldChar w:fldCharType="begin"/>
        </w:r>
        <w:r>
          <w:rPr>
            <w:noProof/>
            <w:webHidden/>
          </w:rPr>
          <w:instrText xml:space="preserve"> PAGEREF _Toc414410628 \h </w:instrText>
        </w:r>
        <w:r>
          <w:rPr>
            <w:noProof/>
            <w:webHidden/>
          </w:rPr>
        </w:r>
        <w:r>
          <w:rPr>
            <w:noProof/>
            <w:webHidden/>
          </w:rPr>
          <w:fldChar w:fldCharType="separate"/>
        </w:r>
        <w:r>
          <w:rPr>
            <w:noProof/>
            <w:webHidden/>
          </w:rPr>
          <w:t>12</w:t>
        </w:r>
        <w:r>
          <w:rPr>
            <w:noProof/>
            <w:webHidden/>
          </w:rPr>
          <w:fldChar w:fldCharType="end"/>
        </w:r>
      </w:hyperlink>
    </w:p>
    <w:p w14:paraId="539FC573" w14:textId="59D0DD37" w:rsidR="00C342A2" w:rsidRDefault="00496642" w:rsidP="00C342A2">
      <w:pPr>
        <w:spacing w:line="276" w:lineRule="auto"/>
        <w:rPr>
          <w:rFonts w:ascii="Arial" w:hAnsi="Arial" w:cs="Arial"/>
          <w:sz w:val="20"/>
          <w:szCs w:val="20"/>
        </w:rPr>
        <w:sectPr w:rsidR="00C342A2" w:rsidSect="00666B32">
          <w:headerReference w:type="even" r:id="rId21"/>
          <w:headerReference w:type="default" r:id="rId22"/>
          <w:footerReference w:type="default" r:id="rId23"/>
          <w:headerReference w:type="first" r:id="rId24"/>
          <w:pgSz w:w="11907" w:h="16840" w:code="9"/>
          <w:pgMar w:top="1440" w:right="1440" w:bottom="1440" w:left="1440" w:header="720" w:footer="720" w:gutter="0"/>
          <w:pgNumType w:fmt="lowerRoman"/>
          <w:cols w:space="720"/>
          <w:docGrid w:linePitch="360"/>
        </w:sectPr>
      </w:pPr>
      <w:r>
        <w:rPr>
          <w:rFonts w:ascii="Arial" w:hAnsi="Arial"/>
          <w:sz w:val="20"/>
        </w:rPr>
        <w:fldChar w:fldCharType="end"/>
      </w:r>
      <w:r w:rsidR="00AE3D8D" w:rsidRPr="00930629">
        <w:rPr>
          <w:rFonts w:ascii="Arial" w:hAnsi="Arial" w:cs="Arial"/>
          <w:sz w:val="20"/>
          <w:szCs w:val="20"/>
        </w:rPr>
        <w:br w:type="page"/>
      </w:r>
    </w:p>
    <w:p w14:paraId="48FE5993" w14:textId="78FD6207" w:rsidR="005C7B9F" w:rsidRDefault="005C7B9F" w:rsidP="00B00CBC">
      <w:pPr>
        <w:pStyle w:val="Heading1"/>
      </w:pPr>
      <w:bookmarkStart w:id="0" w:name="_Toc335906509"/>
      <w:bookmarkStart w:id="1" w:name="_Toc414410610"/>
      <w:bookmarkEnd w:id="0"/>
      <w:bookmarkEnd w:id="1"/>
    </w:p>
    <w:p w14:paraId="0F2EFBBB" w14:textId="77777777" w:rsidR="00A9724C" w:rsidRDefault="00A9724C" w:rsidP="009A5560">
      <w:pPr>
        <w:pStyle w:val="Heading2"/>
      </w:pPr>
      <w:bookmarkStart w:id="2" w:name="_Toc414410611"/>
      <w:bookmarkEnd w:id="2"/>
    </w:p>
    <w:p w14:paraId="5507C3D3" w14:textId="77777777" w:rsidR="00B00CBC" w:rsidRDefault="00B00CBC" w:rsidP="00B00CBC">
      <w:pPr>
        <w:pStyle w:val="MAIN"/>
      </w:pPr>
      <w:r>
        <w:t>Below follows a state diagram for the main controller in the serial receiver:</w:t>
      </w:r>
    </w:p>
    <w:p w14:paraId="32E9C36A" w14:textId="77777777" w:rsidR="00FC0DF3" w:rsidRDefault="00FC0DF3" w:rsidP="00B00CBC">
      <w:pPr>
        <w:pStyle w:val="MAIN"/>
      </w:pPr>
    </w:p>
    <w:p w14:paraId="5DD5FCA6" w14:textId="57B53355" w:rsidR="00FC0DF3" w:rsidRDefault="00FC0DF3" w:rsidP="00FC0DF3">
      <w:pPr>
        <w:pStyle w:val="Caption"/>
        <w:jc w:val="center"/>
      </w:pPr>
      <w:r>
        <w:t xml:space="preserve">Figure </w:t>
      </w:r>
      <w:fldSimple w:instr=" SEQ Figure \* ARABIC ">
        <w:r>
          <w:rPr>
            <w:noProof/>
          </w:rPr>
          <w:t>1</w:t>
        </w:r>
      </w:fldSimple>
    </w:p>
    <w:p w14:paraId="31584A71" w14:textId="0376FD5F" w:rsidR="00B00CBC" w:rsidRDefault="00B00CBC" w:rsidP="00B00CBC">
      <w:pPr>
        <w:pStyle w:val="MAIN"/>
        <w:rPr>
          <w:b/>
        </w:rPr>
      </w:pPr>
    </w:p>
    <w:p w14:paraId="5007A35C" w14:textId="39A5CA80" w:rsidR="007260D0" w:rsidRDefault="007260D0" w:rsidP="009A5560">
      <w:pPr>
        <w:pStyle w:val="Heading2"/>
      </w:pPr>
      <w:bookmarkStart w:id="3" w:name="_Toc414410612"/>
      <w:bookmarkEnd w:id="3"/>
    </w:p>
    <w:p w14:paraId="25485A4B" w14:textId="0818E306" w:rsidR="007771F5" w:rsidRPr="007771F5" w:rsidRDefault="007771F5" w:rsidP="007771F5">
      <w:pPr>
        <w:pStyle w:val="MAIN"/>
        <w:spacing w:after="240"/>
      </w:pPr>
      <w:r>
        <w:t xml:space="preserve">Below is the property </w:t>
      </w:r>
      <w:r>
        <w:t>reset</w:t>
      </w:r>
      <w:r>
        <w:t xml:space="preserve"> – with its corresponding assertion and sequence, which proves </w:t>
      </w:r>
      <w:r>
        <w:t>that right after applying the reset sequence the controller</w:t>
      </w:r>
      <w:r>
        <w:t xml:space="preserve"> </w:t>
      </w:r>
      <w:r>
        <w:t>is in state  IDLE and the counter is reset to 0.</w:t>
      </w:r>
    </w:p>
    <w:bookmarkStart w:id="4" w:name="_MON_1488145864"/>
    <w:bookmarkEnd w:id="4"/>
    <w:p w14:paraId="301AEB52" w14:textId="0108BF3B" w:rsidR="007771F5" w:rsidRDefault="008B6479" w:rsidP="007771F5">
      <w:pPr>
        <w:pStyle w:val="MAIN"/>
        <w:keepNext/>
        <w:jc w:val="center"/>
      </w:pPr>
      <w:r>
        <w:object w:dxaOrig="9072" w:dyaOrig="3225" w14:anchorId="53FBE351">
          <v:shape id="_x0000_i1192" type="#_x0000_t75" style="width:453.75pt;height:161pt" o:ole="">
            <v:imagedata r:id="rId25" o:title=""/>
          </v:shape>
          <o:OLEObject Type="Embed" ProgID="Word.OpenDocumentText.12" ShapeID="_x0000_i1192" DrawAspect="Content" ObjectID="_1488153562" r:id="rId26"/>
        </w:object>
      </w:r>
    </w:p>
    <w:p w14:paraId="13C278E4" w14:textId="4D1005E3" w:rsidR="007771F5" w:rsidRDefault="007771F5" w:rsidP="007771F5">
      <w:pPr>
        <w:pStyle w:val="Caption"/>
        <w:jc w:val="center"/>
      </w:pPr>
      <w:r>
        <w:t xml:space="preserve">Code Excerpt </w:t>
      </w:r>
      <w:fldSimple w:instr=" SEQ Code_Excerpt \* ARABIC ">
        <w:r>
          <w:rPr>
            <w:noProof/>
          </w:rPr>
          <w:t>1</w:t>
        </w:r>
      </w:fldSimple>
    </w:p>
    <w:p w14:paraId="324C1B7F" w14:textId="77777777" w:rsidR="0028392E" w:rsidRDefault="0028392E" w:rsidP="0028392E">
      <w:pPr>
        <w:pStyle w:val="Heading2"/>
      </w:pPr>
      <w:bookmarkStart w:id="5" w:name="_Toc414410613"/>
      <w:bookmarkEnd w:id="5"/>
    </w:p>
    <w:p w14:paraId="2CC7A224" w14:textId="132DAF61" w:rsidR="0028392E" w:rsidRPr="007771F5" w:rsidRDefault="0028392E" w:rsidP="00721A3D">
      <w:pPr>
        <w:pStyle w:val="MAIN"/>
        <w:spacing w:after="240"/>
      </w:pPr>
      <w:r>
        <w:t xml:space="preserve">Below </w:t>
      </w:r>
      <w:r w:rsidR="00721A3D">
        <w:t xml:space="preserve">is the </w:t>
      </w:r>
      <w:r w:rsidR="00721A3D" w:rsidRPr="00721A3D">
        <w:t>property called  stay_in_idle</w:t>
      </w:r>
      <w:r w:rsidR="00721A3D">
        <w:t xml:space="preserve"> </w:t>
      </w:r>
      <w:r>
        <w:t xml:space="preserve">– with its corresponding assertion, which proves </w:t>
      </w:r>
      <w:r w:rsidR="00721A3D">
        <w:t>that the controller stays in state  IDLE if no start bit</w:t>
      </w:r>
      <w:r w:rsidR="00721A3D">
        <w:t xml:space="preserve"> </w:t>
      </w:r>
      <w:r w:rsidR="00721A3D">
        <w:t>arrives.</w:t>
      </w:r>
    </w:p>
    <w:bookmarkStart w:id="6" w:name="_MON_1488146373"/>
    <w:bookmarkEnd w:id="6"/>
    <w:p w14:paraId="01A4121A" w14:textId="77777777" w:rsidR="0028392E" w:rsidRDefault="00721A3D" w:rsidP="0028392E">
      <w:pPr>
        <w:pStyle w:val="MAIN"/>
        <w:keepNext/>
        <w:jc w:val="center"/>
      </w:pPr>
      <w:r>
        <w:object w:dxaOrig="9072" w:dyaOrig="2606" w14:anchorId="4E4B1AB3">
          <v:shape id="_x0000_i1107" type="#_x0000_t75" style="width:453.75pt;height:130.4pt" o:ole="">
            <v:imagedata r:id="rId27" o:title=""/>
          </v:shape>
          <o:OLEObject Type="Embed" ProgID="Word.OpenDocumentText.12" ShapeID="_x0000_i1107" DrawAspect="Content" ObjectID="_1488153563" r:id="rId28"/>
        </w:object>
      </w:r>
    </w:p>
    <w:p w14:paraId="0E572CD1" w14:textId="77777777" w:rsidR="0028392E" w:rsidRDefault="0028392E" w:rsidP="0028392E">
      <w:pPr>
        <w:pStyle w:val="Caption"/>
        <w:jc w:val="center"/>
      </w:pPr>
      <w:r>
        <w:t xml:space="preserve">Code Excerpt </w:t>
      </w:r>
      <w:r>
        <w:fldChar w:fldCharType="begin"/>
      </w:r>
      <w:r>
        <w:instrText xml:space="preserve"> SEQ Code_Excerpt \* ARABIC </w:instrText>
      </w:r>
      <w:r>
        <w:fldChar w:fldCharType="separate"/>
      </w:r>
      <w:r>
        <w:rPr>
          <w:noProof/>
        </w:rPr>
        <w:t>2</w:t>
      </w:r>
      <w:r>
        <w:fldChar w:fldCharType="end"/>
      </w:r>
    </w:p>
    <w:p w14:paraId="66005FBF" w14:textId="77777777" w:rsidR="00C20E66" w:rsidRDefault="00C20E66" w:rsidP="00C20E66">
      <w:pPr>
        <w:pStyle w:val="Heading2"/>
      </w:pPr>
      <w:bookmarkStart w:id="7" w:name="_Toc414410614"/>
      <w:bookmarkEnd w:id="7"/>
    </w:p>
    <w:p w14:paraId="7BDAEFA3" w14:textId="50E5C920" w:rsidR="00C20E66" w:rsidRDefault="00C20E66" w:rsidP="00C20E66">
      <w:pPr>
        <w:pStyle w:val="MAIN"/>
        <w:spacing w:after="240"/>
      </w:pPr>
      <w:r>
        <w:t xml:space="preserve">Below is the property </w:t>
      </w:r>
      <w:r>
        <w:t>read_byte</w:t>
      </w:r>
      <w:r>
        <w:t xml:space="preserve"> – with its corresponding assertion, which proves </w:t>
      </w:r>
      <w:r w:rsidRPr="00C20E66">
        <w:t>that a byte is transmitted</w:t>
      </w:r>
      <w:r>
        <w:t xml:space="preserve"> when applicable and that the controller returns to IDLE after transmission.</w:t>
      </w:r>
    </w:p>
    <w:bookmarkStart w:id="8" w:name="_MON_1488146883"/>
    <w:bookmarkEnd w:id="8"/>
    <w:p w14:paraId="62D9DD14" w14:textId="1928351B" w:rsidR="00C20E66" w:rsidRDefault="00174010" w:rsidP="00C20E66">
      <w:pPr>
        <w:pStyle w:val="MAIN"/>
        <w:spacing w:after="240"/>
      </w:pPr>
      <w:r w:rsidRPr="00C77010">
        <w:object w:dxaOrig="9072" w:dyaOrig="4171" w14:anchorId="732B7A51">
          <v:shape id="_x0000_i1199" type="#_x0000_t75" style="width:453.75pt;height:208.55pt" o:ole="">
            <v:imagedata r:id="rId29" o:title=""/>
          </v:shape>
          <o:OLEObject Type="Embed" ProgID="Word.OpenDocumentText.12" ShapeID="_x0000_i1199" DrawAspect="Content" ObjectID="_1488153564" r:id="rId30"/>
        </w:object>
      </w:r>
    </w:p>
    <w:p w14:paraId="5B033E6D" w14:textId="77777777" w:rsidR="00C20E66" w:rsidRDefault="00C20E66" w:rsidP="00C20E66">
      <w:pPr>
        <w:pStyle w:val="Caption"/>
        <w:jc w:val="center"/>
      </w:pPr>
      <w:r>
        <w:t xml:space="preserve">Code Excerpt </w:t>
      </w:r>
      <w:r>
        <w:fldChar w:fldCharType="begin"/>
      </w:r>
      <w:r>
        <w:instrText xml:space="preserve"> SEQ Code_Excerpt \* ARABIC </w:instrText>
      </w:r>
      <w:r>
        <w:fldChar w:fldCharType="separate"/>
      </w:r>
      <w:r w:rsidR="00D61E1A">
        <w:rPr>
          <w:noProof/>
        </w:rPr>
        <w:t>3</w:t>
      </w:r>
      <w:r>
        <w:fldChar w:fldCharType="end"/>
      </w:r>
    </w:p>
    <w:p w14:paraId="3208D1EB" w14:textId="77777777" w:rsidR="00C77010" w:rsidRDefault="00C77010" w:rsidP="00C77010">
      <w:pPr>
        <w:pStyle w:val="Heading2"/>
      </w:pPr>
      <w:bookmarkStart w:id="9" w:name="_Toc414410615"/>
      <w:bookmarkEnd w:id="9"/>
    </w:p>
    <w:p w14:paraId="170758C5" w14:textId="5AB07158" w:rsidR="00174010" w:rsidRDefault="0042652A" w:rsidP="00174010">
      <w:pPr>
        <w:autoSpaceDE w:val="0"/>
        <w:spacing w:after="0"/>
      </w:pPr>
      <w:r>
        <w:t>W</w:t>
      </w:r>
      <w:r>
        <w:t>e now restrict the</w:t>
      </w:r>
      <w:r>
        <w:t xml:space="preserve"> OneSpin</w:t>
      </w:r>
      <w:r>
        <w:t xml:space="preserve"> tool to use</w:t>
      </w:r>
      <w:r>
        <w:t xml:space="preserve"> </w:t>
      </w:r>
      <w:r>
        <w:t>only the basic IPC solver</w:t>
      </w:r>
      <w:r>
        <w:t>.</w:t>
      </w:r>
      <w:r w:rsidR="00174010">
        <w:t xml:space="preserve"> </w:t>
      </w:r>
      <w:r w:rsidR="00CF36D7">
        <w:t xml:space="preserve">This will make </w:t>
      </w:r>
      <w:r w:rsidR="00174010">
        <w:t>OneSpin</w:t>
      </w:r>
      <w:r w:rsidR="00CF36D7">
        <w:t xml:space="preserve">  generate</w:t>
      </w:r>
      <w:r w:rsidR="00174010">
        <w:t xml:space="preserve"> a counterexample to the read_byte property</w:t>
      </w:r>
      <w:r w:rsidR="00CF36D7">
        <w:t xml:space="preserve"> assertion</w:t>
      </w:r>
      <w:r w:rsidR="00174010">
        <w:t xml:space="preserve"> (</w:t>
      </w:r>
      <w:r w:rsidR="00C03E08">
        <w:t>…</w:t>
      </w:r>
      <w:r w:rsidR="00174010">
        <w:t xml:space="preserve">had to </w:t>
      </w:r>
      <w:r w:rsidR="00174010">
        <w:t>struggle a bit</w:t>
      </w:r>
      <w:r w:rsidR="00174010">
        <w:t xml:space="preserve"> </w:t>
      </w:r>
      <w:r w:rsidR="00174010">
        <w:t xml:space="preserve">to find </w:t>
      </w:r>
      <w:r w:rsidR="00174010">
        <w:t xml:space="preserve">this error as I would have </w:t>
      </w:r>
      <w:r w:rsidR="00EC6B58">
        <w:t xml:space="preserve">put </w:t>
      </w:r>
      <w:r w:rsidR="00174010">
        <w:rPr>
          <w:rFonts w:ascii="Courier New" w:hAnsi="Courier New" w:cs="Courier New"/>
          <w:color w:val="FF8000"/>
          <w:sz w:val="20"/>
          <w:szCs w:val="20"/>
          <w:shd w:val="clear" w:color="auto" w:fill="FFFFFF"/>
        </w:rPr>
        <w:t>[…]</w:t>
      </w:r>
      <w:r w:rsidR="00174010">
        <w:t xml:space="preserve"> </w:t>
      </w:r>
      <w:r w:rsidR="00174010">
        <w:rPr>
          <w:rFonts w:ascii="Courier New" w:hAnsi="Courier New" w:cs="Courier New"/>
          <w:color w:val="000000"/>
          <w:sz w:val="20"/>
          <w:szCs w:val="20"/>
          <w:shd w:val="clear" w:color="auto" w:fill="FFFFFF"/>
        </w:rPr>
        <w:t>t</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FF8000"/>
          <w:sz w:val="20"/>
          <w:szCs w:val="20"/>
          <w:shd w:val="clear" w:color="auto" w:fill="FFFFFF"/>
        </w:rPr>
        <w:t>0</w:t>
      </w:r>
      <w:r w:rsidR="00174010">
        <w:rPr>
          <w:rFonts w:ascii="Courier New" w:hAnsi="Courier New" w:cs="Courier New"/>
          <w:color w:val="000000"/>
          <w:sz w:val="20"/>
          <w:szCs w:val="20"/>
          <w:shd w:val="clear" w:color="auto" w:fill="FFFFFF"/>
        </w:rPr>
        <w:t xml:space="preserve"> cnt_s </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000000"/>
          <w:sz w:val="20"/>
          <w:szCs w:val="20"/>
          <w:shd w:val="clear" w:color="auto" w:fill="FFFFFF"/>
        </w:rPr>
        <w:t xml:space="preserve"> </w:t>
      </w:r>
      <w:r w:rsidR="00174010">
        <w:rPr>
          <w:rFonts w:ascii="Courier New" w:hAnsi="Courier New" w:cs="Courier New"/>
          <w:color w:val="FF8000"/>
          <w:sz w:val="20"/>
          <w:szCs w:val="20"/>
          <w:shd w:val="clear" w:color="auto" w:fill="FFFFFF"/>
        </w:rPr>
        <w:t>3'b0</w:t>
      </w:r>
      <w:r w:rsidR="00174010">
        <w:rPr>
          <w:rFonts w:ascii="Courier New" w:hAnsi="Courier New" w:cs="Courier New"/>
          <w:color w:val="000000"/>
          <w:sz w:val="20"/>
          <w:szCs w:val="20"/>
          <w:shd w:val="clear" w:color="auto" w:fill="FFFFFF"/>
        </w:rPr>
        <w:t xml:space="preserve"> </w:t>
      </w:r>
      <w:r w:rsidR="00174010">
        <w:rPr>
          <w:rFonts w:ascii="Courier New" w:hAnsi="Courier New" w:cs="Courier New"/>
          <w:b/>
          <w:bCs/>
          <w:color w:val="0000FF"/>
          <w:sz w:val="20"/>
          <w:szCs w:val="20"/>
          <w:shd w:val="clear" w:color="auto" w:fill="FFFFFF"/>
        </w:rPr>
        <w:t>and</w:t>
      </w:r>
      <w:r w:rsidR="00174010">
        <w:rPr>
          <w:rFonts w:ascii="Courier New" w:hAnsi="Courier New" w:cs="Courier New"/>
          <w:b/>
          <w:bCs/>
          <w:color w:val="0000FF"/>
          <w:sz w:val="20"/>
          <w:szCs w:val="20"/>
          <w:shd w:val="clear" w:color="auto" w:fill="FFFFFF"/>
        </w:rPr>
        <w:t xml:space="preserve"> t</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FF8000"/>
          <w:sz w:val="20"/>
          <w:szCs w:val="20"/>
          <w:shd w:val="clear" w:color="auto" w:fill="FFFFFF"/>
        </w:rPr>
        <w:t>0</w:t>
      </w:r>
      <w:r w:rsidR="00174010">
        <w:rPr>
          <w:rFonts w:ascii="Courier New" w:hAnsi="Courier New" w:cs="Courier New"/>
          <w:color w:val="000000"/>
          <w:sz w:val="20"/>
          <w:szCs w:val="20"/>
          <w:shd w:val="clear" w:color="auto" w:fill="FFFFFF"/>
        </w:rPr>
        <w:t xml:space="preserve"> cnt_en </w:t>
      </w:r>
      <w:r w:rsidR="00174010">
        <w:rPr>
          <w:rFonts w:ascii="Courier New" w:hAnsi="Courier New" w:cs="Courier New"/>
          <w:b/>
          <w:bCs/>
          <w:color w:val="000080"/>
          <w:sz w:val="20"/>
          <w:szCs w:val="20"/>
          <w:shd w:val="clear" w:color="auto" w:fill="FFFFFF"/>
        </w:rPr>
        <w:t>==</w:t>
      </w:r>
      <w:r w:rsidR="00174010">
        <w:rPr>
          <w:rFonts w:ascii="Courier New" w:hAnsi="Courier New" w:cs="Courier New"/>
          <w:color w:val="000000"/>
          <w:sz w:val="20"/>
          <w:szCs w:val="20"/>
          <w:shd w:val="clear" w:color="auto" w:fill="FFFFFF"/>
        </w:rPr>
        <w:t xml:space="preserve"> </w:t>
      </w:r>
      <w:r w:rsidR="00174010">
        <w:rPr>
          <w:rFonts w:ascii="Courier New" w:hAnsi="Courier New" w:cs="Courier New"/>
          <w:color w:val="FF8000"/>
          <w:sz w:val="20"/>
          <w:szCs w:val="20"/>
          <w:shd w:val="clear" w:color="auto" w:fill="FFFFFF"/>
        </w:rPr>
        <w:t xml:space="preserve">1'b0 </w:t>
      </w:r>
      <w:r w:rsidR="001E62E1">
        <w:rPr>
          <w:rFonts w:ascii="Courier New" w:hAnsi="Courier New" w:cs="Courier New"/>
          <w:b/>
          <w:bCs/>
          <w:color w:val="0000FF"/>
          <w:sz w:val="20"/>
          <w:szCs w:val="20"/>
          <w:shd w:val="clear" w:color="auto" w:fill="FFFFFF"/>
        </w:rPr>
        <w:t xml:space="preserve">implies </w:t>
      </w:r>
      <w:r w:rsidR="00174010">
        <w:rPr>
          <w:rFonts w:ascii="Courier New" w:hAnsi="Courier New" w:cs="Courier New"/>
          <w:color w:val="FF8000"/>
          <w:sz w:val="20"/>
          <w:szCs w:val="20"/>
          <w:shd w:val="clear" w:color="auto" w:fill="FFFFFF"/>
        </w:rPr>
        <w:t xml:space="preserve">[…] </w:t>
      </w:r>
      <w:r w:rsidR="00174010">
        <w:t>directly</w:t>
      </w:r>
      <w:r w:rsidR="00EC6B58">
        <w:t xml:space="preserve"> in the cause part</w:t>
      </w:r>
      <w:r w:rsidR="00174010">
        <w:t xml:space="preserve"> – which </w:t>
      </w:r>
      <w:r w:rsidR="00EC6B58">
        <w:t>would make the property pass when asserting it</w:t>
      </w:r>
      <w:r w:rsidR="00CF36D7">
        <w:t xml:space="preserve"> in both configurations</w:t>
      </w:r>
      <w:r w:rsidR="00EC6B58">
        <w:t>.</w:t>
      </w:r>
      <w:r w:rsidR="00174010">
        <w:t>)</w:t>
      </w:r>
    </w:p>
    <w:p w14:paraId="1769FB37" w14:textId="456D9B8A" w:rsidR="00C77010" w:rsidRDefault="00C77010" w:rsidP="0042652A">
      <w:pPr>
        <w:pStyle w:val="MAIN"/>
        <w:spacing w:after="240"/>
      </w:pPr>
    </w:p>
    <w:p w14:paraId="57D73476" w14:textId="77777777" w:rsidR="00C77010" w:rsidRDefault="00C77010" w:rsidP="00C77010">
      <w:pPr>
        <w:pStyle w:val="MAIN"/>
        <w:spacing w:after="240"/>
      </w:pPr>
      <w:r w:rsidRPr="00C77010">
        <w:object w:dxaOrig="9072" w:dyaOrig="5763" w14:anchorId="042F9F8F">
          <v:shape id="_x0000_i1184" type="#_x0000_t75" style="width:453.75pt;height:4in" o:ole="">
            <v:imagedata r:id="rId31" o:title=""/>
          </v:shape>
          <o:OLEObject Type="Embed" ProgID="Word.OpenDocumentText.12" ShapeID="_x0000_i1184" DrawAspect="Content" ObjectID="_1488153565" r:id="rId32"/>
        </w:object>
      </w:r>
    </w:p>
    <w:p w14:paraId="760477A5" w14:textId="77777777" w:rsidR="00C77010" w:rsidRDefault="00C77010" w:rsidP="00C77010">
      <w:pPr>
        <w:pStyle w:val="Caption"/>
        <w:jc w:val="center"/>
      </w:pPr>
      <w:r>
        <w:t xml:space="preserve">Code Excerpt </w:t>
      </w:r>
      <w:r>
        <w:fldChar w:fldCharType="begin"/>
      </w:r>
      <w:r>
        <w:instrText xml:space="preserve"> SEQ Code_Excerpt \* ARABIC </w:instrText>
      </w:r>
      <w:r>
        <w:fldChar w:fldCharType="separate"/>
      </w:r>
      <w:r>
        <w:rPr>
          <w:noProof/>
        </w:rPr>
        <w:t>4</w:t>
      </w:r>
      <w:r>
        <w:fldChar w:fldCharType="end"/>
      </w:r>
    </w:p>
    <w:p w14:paraId="5EA84072" w14:textId="012EC5BE" w:rsidR="0042652A" w:rsidRDefault="0042652A" w:rsidP="0042652A">
      <w:pPr>
        <w:pStyle w:val="Heading2"/>
      </w:pPr>
      <w:bookmarkStart w:id="10" w:name="_Toc414410616"/>
      <w:r>
        <w:rPr>
          <w:rStyle w:val="FootnoteReference"/>
        </w:rPr>
        <w:footnoteReference w:id="1"/>
      </w:r>
      <w:bookmarkEnd w:id="10"/>
    </w:p>
    <w:p w14:paraId="096346DD" w14:textId="77777777" w:rsidR="00132D30" w:rsidRDefault="0042652A" w:rsidP="0042652A">
      <w:pPr>
        <w:pStyle w:val="MAIN"/>
        <w:jc w:val="center"/>
      </w:pPr>
      <w:r>
        <w:t xml:space="preserve">We now </w:t>
      </w:r>
    </w:p>
    <w:p w14:paraId="57515E98" w14:textId="77777777" w:rsidR="00132D30" w:rsidRDefault="00132D30" w:rsidP="00132D30">
      <w:pPr>
        <w:pStyle w:val="Heading2"/>
      </w:pPr>
      <w:r>
        <w:rPr>
          <w:rStyle w:val="FootnoteReference"/>
        </w:rPr>
        <w:footnoteReference w:id="2"/>
      </w:r>
    </w:p>
    <w:p w14:paraId="0A26E7AD" w14:textId="67A6C22F" w:rsidR="000C6D9E" w:rsidRDefault="00132D30" w:rsidP="00132D30">
      <w:pPr>
        <w:pStyle w:val="MAIN"/>
        <w:jc w:val="center"/>
      </w:pPr>
      <w:r>
        <w:t xml:space="preserve">We now </w:t>
      </w:r>
      <w:bookmarkStart w:id="11" w:name="_GoBack"/>
      <w:bookmarkEnd w:id="11"/>
      <w:r w:rsidR="000C6D9E">
        <w:br w:type="page"/>
      </w:r>
    </w:p>
    <w:p w14:paraId="00E992C6" w14:textId="77777777" w:rsidR="001B2900" w:rsidRDefault="001B2900" w:rsidP="00CF36D7">
      <w:pPr>
        <w:pStyle w:val="Heading1"/>
      </w:pPr>
      <w:bookmarkStart w:id="12" w:name="_Toc414410617"/>
      <w:bookmarkEnd w:id="12"/>
    </w:p>
    <w:p w14:paraId="14F5FB68" w14:textId="77777777" w:rsidR="009A5560" w:rsidRDefault="009A5560" w:rsidP="009A5560">
      <w:pPr>
        <w:pStyle w:val="Heading2"/>
      </w:pPr>
      <w:bookmarkStart w:id="13" w:name="_Toc414410618"/>
      <w:bookmarkEnd w:id="13"/>
    </w:p>
    <w:p w14:paraId="4DCE3488" w14:textId="7E35ADD2" w:rsidR="0092220A" w:rsidRDefault="0092220A" w:rsidP="005C74EB">
      <w:pPr>
        <w:pStyle w:val="MAIN"/>
        <w:spacing w:after="240"/>
      </w:pPr>
      <w:r>
        <w:t>I</w:t>
      </w:r>
      <w:r w:rsidR="007F2198">
        <w:t xml:space="preserve">n this assignment we analyze an ATM controller which is defined by the </w:t>
      </w:r>
      <w:r>
        <w:rPr>
          <w:b/>
        </w:rPr>
        <w:t>atm.vhd</w:t>
      </w:r>
      <w:r>
        <w:t xml:space="preserve"> module for </w:t>
      </w:r>
      <w:r w:rsidR="007F2198">
        <w:t>errors. The specification of the design is as follows:</w:t>
      </w:r>
    </w:p>
    <w:p w14:paraId="70E7C0AE" w14:textId="77777777" w:rsidR="007F2198" w:rsidRDefault="007F2198" w:rsidP="007F2198">
      <w:pPr>
        <w:pStyle w:val="MAIN"/>
        <w:ind w:left="720" w:firstLine="720"/>
      </w:pPr>
      <w:r w:rsidRPr="007F2198">
        <w:t>1. A cell is never corrected and dismissed at the same time.</w:t>
      </w:r>
    </w:p>
    <w:p w14:paraId="17A1E7A8" w14:textId="77777777" w:rsidR="007F2198" w:rsidRDefault="007F2198" w:rsidP="007F2198">
      <w:pPr>
        <w:pStyle w:val="MAIN"/>
        <w:ind w:left="720" w:firstLine="720"/>
      </w:pPr>
      <w:r w:rsidRPr="007F2198">
        <w:t>2. An error-free cell is neither corrected nor dismissed.</w:t>
      </w:r>
    </w:p>
    <w:p w14:paraId="05E02AFF" w14:textId="77777777" w:rsidR="007F2198" w:rsidRDefault="007F2198" w:rsidP="007F2198">
      <w:pPr>
        <w:pStyle w:val="MAIN"/>
        <w:ind w:left="720" w:firstLine="720"/>
      </w:pPr>
      <w:r w:rsidRPr="007F2198">
        <w:t xml:space="preserve">3. All cells with multiple-bit errors are dismissed.  </w:t>
      </w:r>
    </w:p>
    <w:p w14:paraId="7FC1A569" w14:textId="391BC410" w:rsidR="007F2198" w:rsidRDefault="007F2198" w:rsidP="007F2198">
      <w:pPr>
        <w:pStyle w:val="MAIN"/>
        <w:ind w:left="1701" w:hanging="283"/>
      </w:pPr>
      <w:r w:rsidRPr="007F2198">
        <w:t xml:space="preserve">4. A first erroneous cell coming in is corrected if the error is a single-bit error and not </w:t>
      </w:r>
      <w:r>
        <w:t xml:space="preserve">       a</w:t>
      </w:r>
      <w:r w:rsidRPr="007F2198">
        <w:t xml:space="preserve"> multiple-bit error.  </w:t>
      </w:r>
    </w:p>
    <w:p w14:paraId="0380C5EC" w14:textId="42F3A8DA" w:rsidR="007F2198" w:rsidRPr="0092220A" w:rsidRDefault="007F2198" w:rsidP="007F2198">
      <w:pPr>
        <w:pStyle w:val="MAIN"/>
        <w:ind w:left="1440"/>
      </w:pPr>
      <w:r w:rsidRPr="007F2198">
        <w:t xml:space="preserve">5. A second erroneous cell is always dismissed.  </w:t>
      </w:r>
    </w:p>
    <w:p w14:paraId="64E8922D" w14:textId="77777777" w:rsidR="007F2198" w:rsidRDefault="007F2198" w:rsidP="00245C29">
      <w:pPr>
        <w:pStyle w:val="MAIN"/>
      </w:pPr>
    </w:p>
    <w:p w14:paraId="6E851074" w14:textId="28346CE4" w:rsidR="00245C29" w:rsidRDefault="005C74EB" w:rsidP="00245C29">
      <w:pPr>
        <w:pStyle w:val="MAIN"/>
      </w:pPr>
      <w:r>
        <w:t>On the next page</w:t>
      </w:r>
      <w:r w:rsidR="0092220A">
        <w:t xml:space="preserve"> follows our complete ‘atm_property_suite’ module where all assertions as described in the specification of the design are </w:t>
      </w:r>
      <w:r w:rsidR="007F2198">
        <w:t xml:space="preserve">checked. Please refer to comments in the code for </w:t>
      </w:r>
      <w:r w:rsidR="009C6BCC">
        <w:t>details</w:t>
      </w:r>
      <w:r w:rsidR="007F2198">
        <w:t>.</w:t>
      </w:r>
    </w:p>
    <w:bookmarkStart w:id="14" w:name="_MON_1487719581"/>
    <w:bookmarkEnd w:id="14"/>
    <w:p w14:paraId="353212B6" w14:textId="77777777" w:rsidR="00F26CD1" w:rsidRDefault="0092220A" w:rsidP="002663A7">
      <w:pPr>
        <w:pStyle w:val="MAIN"/>
        <w:keepNext/>
        <w:spacing w:line="240" w:lineRule="auto"/>
      </w:pPr>
      <w:r>
        <w:object w:dxaOrig="9072" w:dyaOrig="10422" w14:anchorId="4B6EC8E2">
          <v:shape id="_x0000_i1027" type="#_x0000_t75" style="width:453.75pt;height:521pt" o:ole="">
            <v:imagedata r:id="rId33" o:title=""/>
          </v:shape>
          <o:OLEObject Type="Embed" ProgID="Word.OpenDocumentText.12" ShapeID="_x0000_i1027" DrawAspect="Content" ObjectID="_1488153566" r:id="rId34"/>
        </w:object>
      </w:r>
    </w:p>
    <w:p w14:paraId="2B997773" w14:textId="2DF7F3C4" w:rsidR="0092220A" w:rsidRDefault="00F26CD1" w:rsidP="007106FE">
      <w:pPr>
        <w:pStyle w:val="Caption"/>
        <w:jc w:val="center"/>
      </w:pPr>
      <w:bookmarkStart w:id="15" w:name="_Ref413978897"/>
      <w:r>
        <w:t xml:space="preserve">Code Except </w:t>
      </w:r>
      <w:fldSimple w:instr=" SEQ Code_Except \* ARABIC ">
        <w:r w:rsidR="002663A7">
          <w:rPr>
            <w:noProof/>
          </w:rPr>
          <w:t>2</w:t>
        </w:r>
      </w:fldSimple>
      <w:bookmarkEnd w:id="15"/>
    </w:p>
    <w:p w14:paraId="4B086DF8" w14:textId="77777777" w:rsidR="00F64A52" w:rsidRDefault="007106FE" w:rsidP="00E43B93">
      <w:pPr>
        <w:pStyle w:val="MAIN"/>
        <w:spacing w:before="240"/>
        <w:ind w:left="720"/>
      </w:pPr>
      <w:r>
        <w:t xml:space="preserve">After running checks in OneSpin based on the assertions listed in </w:t>
      </w:r>
      <w:r>
        <w:fldChar w:fldCharType="begin"/>
      </w:r>
      <w:r>
        <w:instrText xml:space="preserve"> REF _Ref413978897 \h </w:instrText>
      </w:r>
      <w:r>
        <w:fldChar w:fldCharType="separate"/>
      </w:r>
      <w:r>
        <w:t xml:space="preserve">CODE EXCEPT </w:t>
      </w:r>
      <w:r>
        <w:rPr>
          <w:noProof/>
        </w:rPr>
        <w:t>2</w:t>
      </w:r>
      <w:r>
        <w:fldChar w:fldCharType="end"/>
      </w:r>
      <w:r>
        <w:t xml:space="preserve">, the tool reported a counterexample which is caused by an error in the </w:t>
      </w:r>
      <w:r w:rsidR="00E242B4">
        <w:t xml:space="preserve">ATM controller </w:t>
      </w:r>
      <w:r>
        <w:t>design</w:t>
      </w:r>
      <w:r w:rsidR="00E242B4">
        <w:t xml:space="preserve">. </w:t>
      </w:r>
      <w:r>
        <w:t xml:space="preserve">The assertion </w:t>
      </w:r>
      <w:r w:rsidRPr="00E242B4">
        <w:rPr>
          <w:i/>
        </w:rPr>
        <w:t>a_behavior5</w:t>
      </w:r>
      <w:r>
        <w:t xml:space="preserve"> was triggered, meaning that there is a problem with point 5 in the ‘Specification of the design’ list. Alas, a second erroneous cell is </w:t>
      </w:r>
      <w:r w:rsidRPr="007106FE">
        <w:rPr>
          <w:b/>
          <w:i/>
        </w:rPr>
        <w:t>not</w:t>
      </w:r>
      <w:r>
        <w:t xml:space="preserve"> always dismissed.</w:t>
      </w:r>
      <w:r w:rsidR="002663A7">
        <w:t xml:space="preserve"> </w:t>
      </w:r>
    </w:p>
    <w:p w14:paraId="60E98BB5" w14:textId="77777777" w:rsidR="00F64A52" w:rsidRDefault="00F64A52">
      <w:pPr>
        <w:spacing w:line="276" w:lineRule="auto"/>
        <w:rPr>
          <w:rFonts w:cstheme="minorHAnsi"/>
          <w:sz w:val="22"/>
          <w:szCs w:val="24"/>
        </w:rPr>
      </w:pPr>
      <w:r>
        <w:br w:type="page"/>
      </w:r>
    </w:p>
    <w:p w14:paraId="3B466C63" w14:textId="1D6FB117" w:rsidR="002663A7" w:rsidRDefault="002663A7" w:rsidP="00542445">
      <w:pPr>
        <w:pStyle w:val="MAIN"/>
        <w:spacing w:before="240" w:line="276" w:lineRule="auto"/>
      </w:pPr>
      <w:r>
        <w:lastRenderedPageBreak/>
        <w:t xml:space="preserve">The error was traced to line 23 in the supplied </w:t>
      </w:r>
      <w:r>
        <w:rPr>
          <w:b/>
        </w:rPr>
        <w:t xml:space="preserve">atm.vhd </w:t>
      </w:r>
      <w:r w:rsidRPr="002663A7">
        <w:t>file</w:t>
      </w:r>
      <w:r>
        <w:t>:</w:t>
      </w:r>
    </w:p>
    <w:bookmarkStart w:id="16" w:name="_MON_1487722064"/>
    <w:bookmarkEnd w:id="16"/>
    <w:p w14:paraId="1C541F63" w14:textId="2CFBA6D8" w:rsidR="002663A7" w:rsidRDefault="002663A7" w:rsidP="00F64A52">
      <w:pPr>
        <w:pStyle w:val="MAIN"/>
        <w:spacing w:before="240" w:line="240" w:lineRule="auto"/>
        <w:ind w:left="2149" w:firstLine="11"/>
      </w:pPr>
      <w:r>
        <w:object w:dxaOrig="9072" w:dyaOrig="227" w14:anchorId="49DBD012">
          <v:shape id="_x0000_i1028" type="#_x0000_t75" style="width:453.75pt;height:11.55pt" o:ole="">
            <v:imagedata r:id="rId35" o:title=""/>
          </v:shape>
          <o:OLEObject Type="Embed" ProgID="Word.OpenDocumentText.12" ShapeID="_x0000_i1028" DrawAspect="Content" ObjectID="_1488153567" r:id="rId36"/>
        </w:object>
      </w:r>
    </w:p>
    <w:p w14:paraId="0B06D5DD" w14:textId="5B10B28C" w:rsidR="002663A7" w:rsidRDefault="002663A7" w:rsidP="00542445">
      <w:pPr>
        <w:pStyle w:val="Caption"/>
        <w:spacing w:line="360" w:lineRule="auto"/>
        <w:jc w:val="center"/>
      </w:pPr>
      <w:r>
        <w:t xml:space="preserve">Code Except </w:t>
      </w:r>
      <w:fldSimple w:instr=" SEQ Code_Except \* ARABIC ">
        <w:r>
          <w:rPr>
            <w:noProof/>
          </w:rPr>
          <w:t>3</w:t>
        </w:r>
      </w:fldSimple>
    </w:p>
    <w:p w14:paraId="7AA17C1C" w14:textId="41967CEC" w:rsidR="00F64A52" w:rsidRDefault="00542445" w:rsidP="00542445">
      <w:pPr>
        <w:pStyle w:val="MAIN"/>
        <w:spacing w:line="240" w:lineRule="auto"/>
      </w:pPr>
      <w:r>
        <w:t xml:space="preserve">The design does not take into consideration </w:t>
      </w:r>
      <w:r w:rsidR="00785AC3">
        <w:t>the current state when deciding whether to dismiss an erroneous cell. Therefore we made the following addition to the design:</w:t>
      </w:r>
    </w:p>
    <w:bookmarkStart w:id="17" w:name="_MON_1487722647"/>
    <w:bookmarkEnd w:id="17"/>
    <w:p w14:paraId="203B11F2" w14:textId="42521AED" w:rsidR="00F64A52" w:rsidRDefault="00785AC3" w:rsidP="00785AC3">
      <w:pPr>
        <w:pStyle w:val="MAIN"/>
        <w:spacing w:before="240" w:line="240" w:lineRule="auto"/>
        <w:ind w:left="851" w:firstLine="11"/>
        <w:jc w:val="center"/>
      </w:pPr>
      <w:r>
        <w:object w:dxaOrig="9072" w:dyaOrig="227" w14:anchorId="3A0D030E">
          <v:shape id="_x0000_i1029" type="#_x0000_t75" style="width:453.75pt;height:11.55pt" o:ole="">
            <v:imagedata r:id="rId37" o:title=""/>
          </v:shape>
          <o:OLEObject Type="Embed" ProgID="Word.OpenDocumentText.12" ShapeID="_x0000_i1029" DrawAspect="Content" ObjectID="_1488153568" r:id="rId38"/>
        </w:object>
      </w:r>
    </w:p>
    <w:p w14:paraId="152C2CEF" w14:textId="77777777" w:rsidR="00F64A52" w:rsidRDefault="00F64A52" w:rsidP="00542445">
      <w:pPr>
        <w:pStyle w:val="Caption"/>
        <w:spacing w:line="360" w:lineRule="auto"/>
        <w:jc w:val="center"/>
      </w:pPr>
      <w:r>
        <w:t xml:space="preserve">Code Except </w:t>
      </w:r>
      <w:fldSimple w:instr=" SEQ Code_Except \* ARABIC ">
        <w:r>
          <w:rPr>
            <w:noProof/>
          </w:rPr>
          <w:t>4</w:t>
        </w:r>
      </w:fldSimple>
    </w:p>
    <w:p w14:paraId="74E643C9" w14:textId="30756400" w:rsidR="00F64A52" w:rsidRDefault="005A1D4C" w:rsidP="000406F2">
      <w:pPr>
        <w:pStyle w:val="MAIN"/>
        <w:spacing w:after="240"/>
      </w:pPr>
      <w:r>
        <w:t>Now OneSpin report that all assertions hold.</w:t>
      </w:r>
    </w:p>
    <w:p w14:paraId="44A7F08B" w14:textId="77777777" w:rsidR="00C02117" w:rsidRDefault="00C02117" w:rsidP="00CF36D7">
      <w:pPr>
        <w:pStyle w:val="Heading1"/>
      </w:pPr>
      <w:bookmarkStart w:id="18" w:name="_Toc414410619"/>
      <w:bookmarkEnd w:id="18"/>
    </w:p>
    <w:p w14:paraId="36CE4287" w14:textId="105D8DBE" w:rsidR="00192DD6" w:rsidRPr="00192DD6" w:rsidRDefault="00192DD6" w:rsidP="00C025C0">
      <w:pPr>
        <w:pStyle w:val="MAIN"/>
        <w:spacing w:after="240"/>
        <w:ind w:left="0"/>
      </w:pPr>
      <w:r>
        <w:t>For solving the tasks in this assignment, we used the design provided in subdirectory 03 in the work directory.</w:t>
      </w:r>
      <w:r w:rsidR="00C025C0">
        <w:t xml:space="preserve">  We will show code excepts from the complete SVA file containing all assertions and corresponding properties for each task. The complete file is listed after this in order to show the assertions.</w:t>
      </w:r>
    </w:p>
    <w:p w14:paraId="79C3D38B" w14:textId="77777777" w:rsidR="00C02117" w:rsidRDefault="00C02117" w:rsidP="00C02117">
      <w:pPr>
        <w:pStyle w:val="Heading2"/>
      </w:pPr>
      <w:bookmarkStart w:id="19" w:name="_Toc414410620"/>
      <w:bookmarkEnd w:id="19"/>
    </w:p>
    <w:p w14:paraId="29A9B8FB" w14:textId="61A525FA" w:rsidR="00C02117" w:rsidRDefault="00DB55F4" w:rsidP="00C02117">
      <w:pPr>
        <w:pStyle w:val="MAIN"/>
      </w:pPr>
      <w:r>
        <w:t>In order to prove the correct reset behavior we note that the arbiter should IDLE and the outputs (grant_o) should be set to 0.</w:t>
      </w:r>
      <w:r w:rsidR="00C025C0">
        <w:t xml:space="preserve"> We can now write the following property </w:t>
      </w:r>
      <w:r w:rsidR="00C025C0" w:rsidRPr="00C025C0">
        <w:rPr>
          <w:i/>
        </w:rPr>
        <w:t>behaviour</w:t>
      </w:r>
      <w:r w:rsidR="00C025C0">
        <w:rPr>
          <w:i/>
        </w:rPr>
        <w:t>1</w:t>
      </w:r>
      <w:r w:rsidR="00C025C0">
        <w:t>:</w:t>
      </w:r>
    </w:p>
    <w:bookmarkStart w:id="20" w:name="_MON_1487731081"/>
    <w:bookmarkEnd w:id="20"/>
    <w:p w14:paraId="73D87BFF" w14:textId="2FDA8F12" w:rsidR="00C025C0" w:rsidRDefault="00C025C0" w:rsidP="00C025C0">
      <w:pPr>
        <w:pStyle w:val="MAIN"/>
        <w:spacing w:before="240" w:line="240" w:lineRule="auto"/>
        <w:ind w:left="851" w:firstLine="11"/>
        <w:jc w:val="center"/>
      </w:pPr>
      <w:r>
        <w:object w:dxaOrig="9072" w:dyaOrig="680" w14:anchorId="26750F4B">
          <v:shape id="_x0000_i1030" type="#_x0000_t75" style="width:453.75pt;height:33.95pt" o:ole="">
            <v:imagedata r:id="rId39" o:title=""/>
          </v:shape>
          <o:OLEObject Type="Embed" ProgID="Word.OpenDocumentText.12" ShapeID="_x0000_i1030" DrawAspect="Content" ObjectID="_1488153569" r:id="rId40"/>
        </w:object>
      </w:r>
    </w:p>
    <w:p w14:paraId="5319D7FA" w14:textId="77777777" w:rsidR="00C025C0" w:rsidRDefault="00C025C0" w:rsidP="00C025C0">
      <w:pPr>
        <w:pStyle w:val="Caption"/>
        <w:spacing w:line="360" w:lineRule="auto"/>
        <w:jc w:val="center"/>
      </w:pPr>
      <w:r>
        <w:t xml:space="preserve">Code Except </w:t>
      </w:r>
      <w:fldSimple w:instr=" SEQ Code_Except \* ARABIC ">
        <w:r>
          <w:rPr>
            <w:noProof/>
          </w:rPr>
          <w:t>5</w:t>
        </w:r>
      </w:fldSimple>
    </w:p>
    <w:p w14:paraId="7C4B4004" w14:textId="77777777" w:rsidR="00C025C0" w:rsidRDefault="00C025C0" w:rsidP="00C025C0">
      <w:pPr>
        <w:pStyle w:val="Heading2"/>
      </w:pPr>
      <w:bookmarkStart w:id="21" w:name="_Toc414410621"/>
      <w:bookmarkEnd w:id="21"/>
    </w:p>
    <w:p w14:paraId="6DE3DBD3" w14:textId="31DD2EEE" w:rsidR="00C025C0" w:rsidRPr="00341519" w:rsidRDefault="00C025C0" w:rsidP="00C025C0">
      <w:pPr>
        <w:pStyle w:val="MAIN"/>
      </w:pPr>
      <w:r>
        <w:t xml:space="preserve">We </w:t>
      </w:r>
      <w:r w:rsidR="00341519">
        <w:t xml:space="preserve">write the </w:t>
      </w:r>
      <w:r>
        <w:t xml:space="preserve">property </w:t>
      </w:r>
      <w:r w:rsidRPr="00C025C0">
        <w:rPr>
          <w:i/>
        </w:rPr>
        <w:t>behaviour</w:t>
      </w:r>
      <w:r w:rsidR="00341519">
        <w:rPr>
          <w:i/>
        </w:rPr>
        <w:t>2</w:t>
      </w:r>
      <w:r w:rsidR="00341519">
        <w:t xml:space="preserve"> to ensure the </w:t>
      </w:r>
      <w:r w:rsidR="00341519" w:rsidRPr="00341519">
        <w:t>first competing request after reset is granted to master 0</w:t>
      </w:r>
      <w:r w:rsidR="00341519">
        <w:t xml:space="preserve">. We also need a constraint to the environment of the arbiter, namely we </w:t>
      </w:r>
      <w:r w:rsidR="00341519" w:rsidRPr="00341519">
        <w:rPr>
          <w:i/>
        </w:rPr>
        <w:t>assume</w:t>
      </w:r>
      <w:r w:rsidR="00341519">
        <w:t xml:space="preserve"> that resource is available on reset. We name this property </w:t>
      </w:r>
      <w:r w:rsidR="00341519" w:rsidRPr="00341519">
        <w:rPr>
          <w:i/>
        </w:rPr>
        <w:t>assumption</w:t>
      </w:r>
      <w:r w:rsidR="00341519">
        <w:t>.</w:t>
      </w:r>
    </w:p>
    <w:bookmarkStart w:id="22" w:name="_MON_1487731192"/>
    <w:bookmarkEnd w:id="22"/>
    <w:p w14:paraId="59752FF4" w14:textId="77777777" w:rsidR="00C025C0" w:rsidRDefault="00341519" w:rsidP="00C025C0">
      <w:pPr>
        <w:pStyle w:val="MAIN"/>
        <w:spacing w:before="240" w:line="240" w:lineRule="auto"/>
        <w:ind w:left="851" w:firstLine="11"/>
        <w:jc w:val="center"/>
      </w:pPr>
      <w:r>
        <w:object w:dxaOrig="9072" w:dyaOrig="1812" w14:anchorId="1BF760DA">
          <v:shape id="_x0000_i1031" type="#_x0000_t75" style="width:453.75pt;height:91pt" o:ole="">
            <v:imagedata r:id="rId41" o:title=""/>
          </v:shape>
          <o:OLEObject Type="Embed" ProgID="Word.OpenDocumentText.12" ShapeID="_x0000_i1031" DrawAspect="Content" ObjectID="_1488153570" r:id="rId42"/>
        </w:object>
      </w:r>
    </w:p>
    <w:p w14:paraId="7FBD78AE" w14:textId="77777777" w:rsidR="00C025C0" w:rsidRDefault="00C025C0" w:rsidP="00C025C0">
      <w:pPr>
        <w:pStyle w:val="Caption"/>
        <w:spacing w:line="360" w:lineRule="auto"/>
        <w:jc w:val="center"/>
      </w:pPr>
      <w:r>
        <w:t xml:space="preserve">Code Except </w:t>
      </w:r>
      <w:fldSimple w:instr=" SEQ Code_Except \* ARABIC ">
        <w:r w:rsidR="00341519">
          <w:rPr>
            <w:noProof/>
          </w:rPr>
          <w:t>6</w:t>
        </w:r>
      </w:fldSimple>
    </w:p>
    <w:p w14:paraId="211C1A98" w14:textId="77777777" w:rsidR="00394A50" w:rsidRDefault="00394A50" w:rsidP="00394A50">
      <w:pPr>
        <w:pStyle w:val="Heading2"/>
      </w:pPr>
      <w:bookmarkStart w:id="23" w:name="_Toc414410622"/>
      <w:bookmarkEnd w:id="23"/>
    </w:p>
    <w:p w14:paraId="4E3500A0" w14:textId="5F1AFDC0" w:rsidR="00394A50" w:rsidRPr="00341519" w:rsidRDefault="00394A50" w:rsidP="00394A50">
      <w:pPr>
        <w:pStyle w:val="MAIN"/>
      </w:pPr>
      <w:r>
        <w:t xml:space="preserve">We write the property </w:t>
      </w:r>
      <w:r w:rsidRPr="00C025C0">
        <w:rPr>
          <w:i/>
        </w:rPr>
        <w:t>behaviour</w:t>
      </w:r>
      <w:r>
        <w:rPr>
          <w:i/>
        </w:rPr>
        <w:t>3</w:t>
      </w:r>
      <w:r>
        <w:t xml:space="preserve"> to ensure that </w:t>
      </w:r>
      <w:r w:rsidRPr="00394A50">
        <w:t>if there is no request there will be no grant</w:t>
      </w:r>
      <w:r>
        <w:t>.</w:t>
      </w:r>
    </w:p>
    <w:bookmarkStart w:id="24" w:name="_MON_1487731680"/>
    <w:bookmarkEnd w:id="24"/>
    <w:p w14:paraId="6265D7EF" w14:textId="77777777" w:rsidR="00394A50" w:rsidRDefault="00394A50" w:rsidP="00394A50">
      <w:pPr>
        <w:pStyle w:val="MAIN"/>
        <w:spacing w:before="240" w:line="240" w:lineRule="auto"/>
        <w:ind w:left="851" w:firstLine="11"/>
        <w:jc w:val="center"/>
      </w:pPr>
      <w:r>
        <w:object w:dxaOrig="9072" w:dyaOrig="907" w14:anchorId="7F84B4E1">
          <v:shape id="_x0000_i1032" type="#_x0000_t75" style="width:453.75pt;height:44.85pt" o:ole="">
            <v:imagedata r:id="rId43" o:title=""/>
          </v:shape>
          <o:OLEObject Type="Embed" ProgID="Word.OpenDocumentText.12" ShapeID="_x0000_i1032" DrawAspect="Content" ObjectID="_1488153571" r:id="rId44"/>
        </w:object>
      </w:r>
    </w:p>
    <w:p w14:paraId="7819D58C" w14:textId="77777777" w:rsidR="00394A50" w:rsidRDefault="00394A50" w:rsidP="00394A50">
      <w:pPr>
        <w:pStyle w:val="Caption"/>
        <w:spacing w:line="360" w:lineRule="auto"/>
        <w:jc w:val="center"/>
      </w:pPr>
      <w:r>
        <w:t xml:space="preserve">Code Except </w:t>
      </w:r>
      <w:fldSimple w:instr=" SEQ Code_Except \* ARABIC ">
        <w:r>
          <w:rPr>
            <w:noProof/>
          </w:rPr>
          <w:t>7</w:t>
        </w:r>
      </w:fldSimple>
    </w:p>
    <w:p w14:paraId="57CD8E3D" w14:textId="77777777" w:rsidR="00F51E8E" w:rsidRDefault="00F51E8E" w:rsidP="00F51E8E">
      <w:pPr>
        <w:pStyle w:val="Heading2"/>
      </w:pPr>
      <w:bookmarkStart w:id="25" w:name="_Toc414410623"/>
      <w:bookmarkEnd w:id="25"/>
    </w:p>
    <w:p w14:paraId="03D69C2C" w14:textId="764C8390" w:rsidR="00F51E8E" w:rsidRPr="00341519" w:rsidRDefault="00F51E8E" w:rsidP="00F51E8E">
      <w:pPr>
        <w:pStyle w:val="MAIN"/>
      </w:pPr>
      <w:r>
        <w:t xml:space="preserve">We write the property </w:t>
      </w:r>
      <w:r w:rsidRPr="00C025C0">
        <w:rPr>
          <w:i/>
        </w:rPr>
        <w:t>behaviour</w:t>
      </w:r>
      <w:r w:rsidR="00F67E66">
        <w:rPr>
          <w:i/>
        </w:rPr>
        <w:t>4</w:t>
      </w:r>
      <w:r>
        <w:t xml:space="preserve"> to </w:t>
      </w:r>
      <w:r w:rsidR="00F67E66">
        <w:t>p</w:t>
      </w:r>
      <w:r w:rsidR="00F67E66" w:rsidRPr="00F67E66">
        <w:t xml:space="preserve">rove that </w:t>
      </w:r>
      <w:r w:rsidR="00F67E66">
        <w:t xml:space="preserve">when </w:t>
      </w:r>
      <w:r w:rsidR="002E3D42">
        <w:t xml:space="preserve">the resource is free there will be only </w:t>
      </w:r>
      <w:r w:rsidR="00F67E66" w:rsidRPr="00F67E66">
        <w:t>a single request from one maste</w:t>
      </w:r>
      <w:r w:rsidR="00F67E66">
        <w:t>r</w:t>
      </w:r>
      <w:r w:rsidR="00C3595B">
        <w:t xml:space="preserve"> and that it IDLEs again 2 cycles later</w:t>
      </w:r>
      <w:r w:rsidR="00F67E66">
        <w:t>.</w:t>
      </w:r>
    </w:p>
    <w:bookmarkStart w:id="26" w:name="_MON_1487732685"/>
    <w:bookmarkEnd w:id="26"/>
    <w:p w14:paraId="5B31E793" w14:textId="77777777" w:rsidR="00F51E8E" w:rsidRDefault="0079210D" w:rsidP="0079210D">
      <w:pPr>
        <w:pStyle w:val="MAIN"/>
        <w:spacing w:before="240" w:line="240" w:lineRule="auto"/>
        <w:ind w:left="284" w:firstLine="11"/>
        <w:jc w:val="center"/>
      </w:pPr>
      <w:r>
        <w:object w:dxaOrig="9355" w:dyaOrig="1359" w14:anchorId="1185DF20">
          <v:shape id="_x0000_i1033" type="#_x0000_t75" style="width:468pt;height:67.9pt" o:ole="">
            <v:imagedata r:id="rId45" o:title=""/>
          </v:shape>
          <o:OLEObject Type="Embed" ProgID="Word.OpenDocumentText.12" ShapeID="_x0000_i1033" DrawAspect="Content" ObjectID="_1488153572" r:id="rId46"/>
        </w:object>
      </w:r>
    </w:p>
    <w:p w14:paraId="248DD6F5" w14:textId="77777777" w:rsidR="00F51E8E" w:rsidRDefault="00F51E8E" w:rsidP="00F51E8E">
      <w:pPr>
        <w:pStyle w:val="Caption"/>
        <w:spacing w:line="360" w:lineRule="auto"/>
        <w:jc w:val="center"/>
      </w:pPr>
      <w:r>
        <w:t xml:space="preserve">Code Except </w:t>
      </w:r>
      <w:fldSimple w:instr=" SEQ Code_Except \* ARABIC ">
        <w:r w:rsidR="00963C95">
          <w:rPr>
            <w:noProof/>
          </w:rPr>
          <w:t>8</w:t>
        </w:r>
      </w:fldSimple>
    </w:p>
    <w:p w14:paraId="2599DE42" w14:textId="77777777" w:rsidR="00963C95" w:rsidRDefault="00963C95" w:rsidP="00963C95">
      <w:pPr>
        <w:pStyle w:val="Heading2"/>
      </w:pPr>
      <w:bookmarkStart w:id="27" w:name="_Toc414410624"/>
      <w:bookmarkEnd w:id="27"/>
    </w:p>
    <w:p w14:paraId="1AF044B9" w14:textId="21D6D5E7" w:rsidR="00963C95" w:rsidRPr="00341519" w:rsidRDefault="00963C95" w:rsidP="00963C95">
      <w:pPr>
        <w:pStyle w:val="MAIN"/>
      </w:pPr>
      <w:r>
        <w:t xml:space="preserve">We write the property </w:t>
      </w:r>
      <w:r w:rsidRPr="00C025C0">
        <w:rPr>
          <w:i/>
        </w:rPr>
        <w:t>behaviour</w:t>
      </w:r>
      <w:r w:rsidR="001B3093">
        <w:rPr>
          <w:i/>
        </w:rPr>
        <w:t>5</w:t>
      </w:r>
      <w:r>
        <w:t xml:space="preserve"> to </w:t>
      </w:r>
      <w:r w:rsidR="00CA2096">
        <w:t>verify</w:t>
      </w:r>
      <w:r w:rsidR="001B3093" w:rsidRPr="001B3093">
        <w:t xml:space="preserve"> the correct behavior</w:t>
      </w:r>
      <w:r w:rsidR="00CA2096">
        <w:t xml:space="preserve">; </w:t>
      </w:r>
      <w:r w:rsidR="001B3093" w:rsidRPr="001B3093">
        <w:t xml:space="preserve">if two masters request access </w:t>
      </w:r>
      <w:r w:rsidR="00CA2096" w:rsidRPr="001B3093">
        <w:t>simultaneously,</w:t>
      </w:r>
      <w:r w:rsidR="001B3093" w:rsidRPr="001B3093">
        <w:t xml:space="preserve"> the one that did not receive the previous grant is granted </w:t>
      </w:r>
      <w:r w:rsidR="00CA2096">
        <w:t xml:space="preserve">access and </w:t>
      </w:r>
      <w:r w:rsidR="00CA2096" w:rsidRPr="00CA2096">
        <w:t xml:space="preserve">arbitration </w:t>
      </w:r>
      <w:r w:rsidR="00CA2096">
        <w:t xml:space="preserve">shall </w:t>
      </w:r>
      <w:r w:rsidR="00CA2096" w:rsidRPr="00CA2096">
        <w:t>switch</w:t>
      </w:r>
      <w:r w:rsidR="00CA2096">
        <w:t xml:space="preserve"> between the two.</w:t>
      </w:r>
    </w:p>
    <w:bookmarkStart w:id="28" w:name="_MON_1487733255"/>
    <w:bookmarkEnd w:id="28"/>
    <w:p w14:paraId="0E893045" w14:textId="77777777" w:rsidR="00963C95" w:rsidRDefault="00CA2096" w:rsidP="00E71833">
      <w:pPr>
        <w:pStyle w:val="MAIN"/>
        <w:spacing w:before="240" w:line="240" w:lineRule="auto"/>
        <w:ind w:left="851" w:firstLine="11"/>
        <w:jc w:val="center"/>
      </w:pPr>
      <w:r>
        <w:object w:dxaOrig="9355" w:dyaOrig="1133" w14:anchorId="60AE9BBF">
          <v:shape id="_x0000_i1034" type="#_x0000_t75" style="width:468pt;height:57.05pt" o:ole="">
            <v:imagedata r:id="rId47" o:title=""/>
          </v:shape>
          <o:OLEObject Type="Embed" ProgID="Word.OpenDocumentText.12" ShapeID="_x0000_i1034" DrawAspect="Content" ObjectID="_1488153573" r:id="rId48"/>
        </w:object>
      </w:r>
    </w:p>
    <w:p w14:paraId="400D9059" w14:textId="77777777" w:rsidR="00963C95" w:rsidRDefault="00963C95" w:rsidP="00963C95">
      <w:pPr>
        <w:pStyle w:val="Caption"/>
        <w:spacing w:line="360" w:lineRule="auto"/>
        <w:jc w:val="center"/>
      </w:pPr>
      <w:r>
        <w:t xml:space="preserve">Code Except </w:t>
      </w:r>
      <w:fldSimple w:instr=" SEQ Code_Except \* ARABIC ">
        <w:r>
          <w:rPr>
            <w:noProof/>
          </w:rPr>
          <w:t>9</w:t>
        </w:r>
      </w:fldSimple>
    </w:p>
    <w:p w14:paraId="5DC98AB5" w14:textId="12B001BE" w:rsidR="00D27A56" w:rsidRPr="00D27A56" w:rsidRDefault="00D27A56" w:rsidP="00D27A56">
      <w:pPr>
        <w:pStyle w:val="MAIN"/>
        <w:ind w:left="0"/>
        <w:rPr>
          <w:b/>
        </w:rPr>
      </w:pPr>
      <w:r>
        <w:rPr>
          <w:b/>
        </w:rPr>
        <w:t xml:space="preserve">The complete </w:t>
      </w:r>
      <w:r w:rsidRPr="00D27A56">
        <w:rPr>
          <w:b/>
          <w:i/>
        </w:rPr>
        <w:t>arbiter_property_suite</w:t>
      </w:r>
      <w:r>
        <w:rPr>
          <w:b/>
        </w:rPr>
        <w:t xml:space="preserve"> module</w:t>
      </w:r>
    </w:p>
    <w:p w14:paraId="47618409" w14:textId="056628BA" w:rsidR="00407766" w:rsidRDefault="00D27A56" w:rsidP="00D27A56">
      <w:pPr>
        <w:pStyle w:val="MAIN"/>
        <w:ind w:left="0"/>
      </w:pPr>
      <w:r>
        <w:t>On the next page the complete SVA file is listed. Here we see how the assertions is implemented</w:t>
      </w:r>
      <w:r w:rsidR="00407766">
        <w:t>.</w:t>
      </w:r>
    </w:p>
    <w:p w14:paraId="3B351FD8" w14:textId="77777777" w:rsidR="00407766" w:rsidRDefault="00407766">
      <w:pPr>
        <w:spacing w:line="276" w:lineRule="auto"/>
        <w:rPr>
          <w:rFonts w:cstheme="minorHAnsi"/>
          <w:sz w:val="22"/>
          <w:szCs w:val="24"/>
        </w:rPr>
      </w:pPr>
      <w:r>
        <w:br w:type="page"/>
      </w:r>
    </w:p>
    <w:bookmarkStart w:id="29" w:name="_MON_1487733533"/>
    <w:bookmarkEnd w:id="29"/>
    <w:p w14:paraId="7E08A0E8" w14:textId="3DBA93B0" w:rsidR="00407766" w:rsidRDefault="00407766" w:rsidP="00407766">
      <w:pPr>
        <w:pStyle w:val="MAIN"/>
        <w:spacing w:before="240" w:line="240" w:lineRule="auto"/>
        <w:ind w:left="284" w:firstLine="11"/>
        <w:jc w:val="center"/>
      </w:pPr>
      <w:r>
        <w:object w:dxaOrig="9639" w:dyaOrig="12663" w14:anchorId="3727698A">
          <v:shape id="_x0000_i1035" type="#_x0000_t75" style="width:463.9pt;height:610.65pt" o:ole="">
            <v:imagedata r:id="rId49" o:title=""/>
          </v:shape>
          <o:OLEObject Type="Embed" ProgID="Word.OpenDocumentText.12" ShapeID="_x0000_i1035" DrawAspect="Content" ObjectID="_1488153574" r:id="rId50"/>
        </w:object>
      </w:r>
    </w:p>
    <w:p w14:paraId="2C11D2F4" w14:textId="38BE07E3" w:rsidR="00E51448" w:rsidRDefault="00407766" w:rsidP="00407766">
      <w:pPr>
        <w:pStyle w:val="Caption"/>
        <w:spacing w:line="360" w:lineRule="auto"/>
        <w:jc w:val="center"/>
      </w:pPr>
      <w:r>
        <w:t xml:space="preserve">Code Except </w:t>
      </w:r>
      <w:fldSimple w:instr=" SEQ Code_Except \* ARABIC ">
        <w:r>
          <w:rPr>
            <w:noProof/>
          </w:rPr>
          <w:t>9</w:t>
        </w:r>
      </w:fldSimple>
    </w:p>
    <w:p w14:paraId="6D414F14" w14:textId="77777777" w:rsidR="00E51448" w:rsidRDefault="00E51448">
      <w:pPr>
        <w:spacing w:line="276" w:lineRule="auto"/>
        <w:rPr>
          <w:b/>
          <w:bCs/>
          <w:sz w:val="18"/>
          <w:szCs w:val="18"/>
        </w:rPr>
      </w:pPr>
      <w:r>
        <w:br w:type="page"/>
      </w:r>
    </w:p>
    <w:p w14:paraId="3BDC0B62" w14:textId="5A8FD276" w:rsidR="00E51448" w:rsidRDefault="00E51448" w:rsidP="00CF36D7">
      <w:pPr>
        <w:pStyle w:val="Heading1"/>
      </w:pPr>
      <w:bookmarkStart w:id="30" w:name="_Toc414410625"/>
      <w:bookmarkEnd w:id="30"/>
    </w:p>
    <w:p w14:paraId="34F6161A" w14:textId="593FC172" w:rsidR="00E51448" w:rsidRDefault="00132D30" w:rsidP="00E51448">
      <w:pPr>
        <w:pStyle w:val="Heading2"/>
      </w:pPr>
      <w:bookmarkStart w:id="31" w:name="_Toc414410626"/>
      <w:r>
        <w:rPr>
          <w:noProof/>
        </w:rPr>
        <w:object w:dxaOrig="1440" w:dyaOrig="1440" w14:anchorId="71D80E4B">
          <v:shape id="_x0000_s1032" type="#_x0000_t75" style="position:absolute;left:0;text-align:left;margin-left:-23.15pt;margin-top:16.5pt;width:524.45pt;height:645.75pt;z-index:-251657216;mso-position-horizontal-relative:text;mso-position-vertical-relative:text">
            <v:imagedata r:id="rId51" o:title=""/>
          </v:shape>
          <o:OLEObject Type="Embed" ProgID="Word.OpenDocumentText.12" ShapeID="_x0000_s1032" DrawAspect="Content" ObjectID="_1488153575" r:id="rId52"/>
        </w:object>
      </w:r>
      <w:bookmarkEnd w:id="31"/>
    </w:p>
    <w:p w14:paraId="5FBAAADA" w14:textId="599C38E6" w:rsidR="00E51448" w:rsidRDefault="00E51448" w:rsidP="00E51448">
      <w:pPr>
        <w:pStyle w:val="MAIN"/>
      </w:pPr>
    </w:p>
    <w:p w14:paraId="17394B02" w14:textId="2E7CB7A2" w:rsidR="00E51448" w:rsidRPr="00BA6CB9" w:rsidRDefault="00E51448" w:rsidP="00BA6CB9">
      <w:pPr>
        <w:pStyle w:val="MAIN"/>
        <w:spacing w:before="240" w:line="240" w:lineRule="auto"/>
        <w:ind w:left="0" w:firstLine="11"/>
        <w:jc w:val="center"/>
      </w:pPr>
    </w:p>
    <w:p w14:paraId="21619C83" w14:textId="77777777" w:rsidR="00407766" w:rsidRDefault="00407766" w:rsidP="00E51448">
      <w:pPr>
        <w:pStyle w:val="Caption"/>
        <w:spacing w:line="360" w:lineRule="auto"/>
      </w:pPr>
    </w:p>
    <w:p w14:paraId="783787EB" w14:textId="6B3176C0" w:rsidR="00BA6CB9" w:rsidRDefault="00BA6CB9">
      <w:pPr>
        <w:spacing w:line="276" w:lineRule="auto"/>
        <w:rPr>
          <w:rFonts w:cstheme="minorHAnsi"/>
          <w:sz w:val="22"/>
          <w:szCs w:val="24"/>
        </w:rPr>
      </w:pPr>
      <w:r>
        <w:br w:type="page"/>
      </w:r>
    </w:p>
    <w:p w14:paraId="63A58F0C" w14:textId="6FDD4D0F" w:rsidR="00BA6CB9" w:rsidRDefault="00132D30" w:rsidP="00D27A56">
      <w:pPr>
        <w:pStyle w:val="MAIN"/>
        <w:ind w:left="0"/>
      </w:pPr>
      <w:r>
        <w:rPr>
          <w:noProof/>
          <w:lang w:val="nb-NO" w:eastAsia="nb-NO"/>
        </w:rPr>
        <w:lastRenderedPageBreak/>
        <w:object w:dxaOrig="1440" w:dyaOrig="1440" w14:anchorId="71D80E4B">
          <v:shape id="_x0000_s1033" type="#_x0000_t75" style="position:absolute;left:0;text-align:left;margin-left:-32.15pt;margin-top:9.65pt;width:524.45pt;height:577.75pt;z-index:-251656192;mso-position-horizontal-relative:text;mso-position-vertical-relative:text">
            <v:imagedata r:id="rId53" o:title=""/>
          </v:shape>
          <o:OLEObject Type="Embed" ProgID="Word.OpenDocumentText.12" ShapeID="_x0000_s1033" DrawAspect="Content" ObjectID="_1488153576" r:id="rId54"/>
        </w:object>
      </w:r>
    </w:p>
    <w:p w14:paraId="6944FFBA" w14:textId="77777777" w:rsidR="00BA6CB9" w:rsidRPr="00BA6CB9" w:rsidRDefault="00BA6CB9" w:rsidP="00BA6CB9"/>
    <w:p w14:paraId="629DF6D3" w14:textId="77777777" w:rsidR="00BA6CB9" w:rsidRPr="00BA6CB9" w:rsidRDefault="00BA6CB9" w:rsidP="00BA6CB9"/>
    <w:p w14:paraId="2CB55AAF" w14:textId="77777777" w:rsidR="00BA6CB9" w:rsidRPr="00BA6CB9" w:rsidRDefault="00BA6CB9" w:rsidP="00BA6CB9"/>
    <w:p w14:paraId="696EFFBF" w14:textId="77777777" w:rsidR="00BA6CB9" w:rsidRPr="00BA6CB9" w:rsidRDefault="00BA6CB9" w:rsidP="00BA6CB9"/>
    <w:p w14:paraId="1F430F30" w14:textId="77777777" w:rsidR="00BA6CB9" w:rsidRPr="00BA6CB9" w:rsidRDefault="00BA6CB9" w:rsidP="00BA6CB9"/>
    <w:p w14:paraId="28738A36" w14:textId="77777777" w:rsidR="00BA6CB9" w:rsidRPr="00BA6CB9" w:rsidRDefault="00BA6CB9" w:rsidP="00BA6CB9"/>
    <w:p w14:paraId="0EB273E0" w14:textId="77777777" w:rsidR="00BA6CB9" w:rsidRPr="00BA6CB9" w:rsidRDefault="00BA6CB9" w:rsidP="00BA6CB9"/>
    <w:p w14:paraId="6FACF524" w14:textId="77777777" w:rsidR="00BA6CB9" w:rsidRPr="00BA6CB9" w:rsidRDefault="00BA6CB9" w:rsidP="00BA6CB9"/>
    <w:p w14:paraId="5307D138" w14:textId="77777777" w:rsidR="00BA6CB9" w:rsidRPr="00BA6CB9" w:rsidRDefault="00BA6CB9" w:rsidP="00BA6CB9"/>
    <w:p w14:paraId="7D6FA741" w14:textId="77777777" w:rsidR="00BA6CB9" w:rsidRPr="00BA6CB9" w:rsidRDefault="00BA6CB9" w:rsidP="00BA6CB9"/>
    <w:p w14:paraId="53DCC96B" w14:textId="77777777" w:rsidR="00BA6CB9" w:rsidRPr="00BA6CB9" w:rsidRDefault="00BA6CB9" w:rsidP="00BA6CB9"/>
    <w:p w14:paraId="0D3BEAF1" w14:textId="77777777" w:rsidR="00BA6CB9" w:rsidRPr="00BA6CB9" w:rsidRDefault="00BA6CB9" w:rsidP="00BA6CB9"/>
    <w:p w14:paraId="6F353561" w14:textId="77777777" w:rsidR="00BA6CB9" w:rsidRPr="00BA6CB9" w:rsidRDefault="00BA6CB9" w:rsidP="00BA6CB9"/>
    <w:p w14:paraId="2B00A965" w14:textId="77777777" w:rsidR="00BA6CB9" w:rsidRPr="00BA6CB9" w:rsidRDefault="00BA6CB9" w:rsidP="00BA6CB9"/>
    <w:p w14:paraId="6DDBCB2D" w14:textId="77777777" w:rsidR="00BA6CB9" w:rsidRPr="00BA6CB9" w:rsidRDefault="00BA6CB9" w:rsidP="00BA6CB9"/>
    <w:p w14:paraId="5B693697" w14:textId="77777777" w:rsidR="00BA6CB9" w:rsidRPr="00BA6CB9" w:rsidRDefault="00BA6CB9" w:rsidP="00BA6CB9"/>
    <w:p w14:paraId="7AFBAFAA" w14:textId="77777777" w:rsidR="00BA6CB9" w:rsidRPr="00BA6CB9" w:rsidRDefault="00BA6CB9" w:rsidP="00BA6CB9"/>
    <w:p w14:paraId="1E3353A7" w14:textId="77777777" w:rsidR="00BA6CB9" w:rsidRPr="00BA6CB9" w:rsidRDefault="00BA6CB9" w:rsidP="00BA6CB9"/>
    <w:p w14:paraId="1A7468EA" w14:textId="77777777" w:rsidR="00BA6CB9" w:rsidRPr="00BA6CB9" w:rsidRDefault="00BA6CB9" w:rsidP="00BA6CB9"/>
    <w:p w14:paraId="64C7344A" w14:textId="77777777" w:rsidR="00BA6CB9" w:rsidRPr="00BA6CB9" w:rsidRDefault="00BA6CB9" w:rsidP="00BA6CB9"/>
    <w:p w14:paraId="00B932B1" w14:textId="77777777" w:rsidR="00BA6CB9" w:rsidRPr="00BA6CB9" w:rsidRDefault="00BA6CB9" w:rsidP="00BA6CB9"/>
    <w:p w14:paraId="61BA376A" w14:textId="77777777" w:rsidR="00BA6CB9" w:rsidRPr="00BA6CB9" w:rsidRDefault="00BA6CB9" w:rsidP="00BA6CB9"/>
    <w:p w14:paraId="17E224E0" w14:textId="3FECDAA3" w:rsidR="00BA6CB9" w:rsidRDefault="00BA6CB9" w:rsidP="00BA6CB9"/>
    <w:p w14:paraId="7C8C8617" w14:textId="4DCA2755" w:rsidR="00BA6CB9" w:rsidRDefault="00BA6CB9" w:rsidP="00BA6CB9">
      <w:pPr>
        <w:tabs>
          <w:tab w:val="left" w:pos="2310"/>
        </w:tabs>
      </w:pPr>
      <w:r>
        <w:tab/>
      </w:r>
    </w:p>
    <w:p w14:paraId="0289AF02" w14:textId="2FF52829" w:rsidR="00AF788B" w:rsidRDefault="00AF788B" w:rsidP="00AF788B">
      <w:pPr>
        <w:pStyle w:val="Caption"/>
        <w:tabs>
          <w:tab w:val="left" w:pos="2655"/>
        </w:tabs>
        <w:spacing w:line="360" w:lineRule="auto"/>
        <w:jc w:val="center"/>
      </w:pPr>
      <w:r>
        <w:t xml:space="preserve">Code Except </w:t>
      </w:r>
      <w:fldSimple w:instr=" SEQ Code_Except \* ARABIC ">
        <w:r>
          <w:rPr>
            <w:noProof/>
          </w:rPr>
          <w:t>11</w:t>
        </w:r>
      </w:fldSimple>
    </w:p>
    <w:p w14:paraId="2A02293F" w14:textId="77777777" w:rsidR="00AF788B" w:rsidRDefault="00AF788B">
      <w:pPr>
        <w:spacing w:line="276" w:lineRule="auto"/>
        <w:rPr>
          <w:b/>
          <w:bCs/>
          <w:sz w:val="18"/>
          <w:szCs w:val="18"/>
        </w:rPr>
      </w:pPr>
      <w:r>
        <w:br w:type="page"/>
      </w:r>
    </w:p>
    <w:p w14:paraId="355C53D8" w14:textId="77777777" w:rsidR="00AF788B" w:rsidRDefault="00AF788B" w:rsidP="00AF788B">
      <w:pPr>
        <w:pStyle w:val="Caption"/>
        <w:tabs>
          <w:tab w:val="left" w:pos="2655"/>
        </w:tabs>
        <w:spacing w:line="360" w:lineRule="auto"/>
      </w:pPr>
    </w:p>
    <w:p w14:paraId="5F53C8AF" w14:textId="77777777" w:rsidR="00BA6CB9" w:rsidRDefault="00BA6CB9">
      <w:pPr>
        <w:spacing w:line="276" w:lineRule="auto"/>
      </w:pPr>
    </w:p>
    <w:p w14:paraId="2FE70C28" w14:textId="7FD7AA32" w:rsidR="00D93CB0" w:rsidRDefault="00132D30" w:rsidP="009F74B3">
      <w:pPr>
        <w:pStyle w:val="Heading2"/>
      </w:pPr>
      <w:bookmarkStart w:id="32" w:name="_Toc414410627"/>
      <w:r>
        <w:rPr>
          <w:noProof/>
          <w:lang w:val="nb-NO" w:eastAsia="nb-NO"/>
        </w:rPr>
        <w:object w:dxaOrig="1440" w:dyaOrig="1440" w14:anchorId="71D80E4B">
          <v:shape id="_x0000_s1034" type="#_x0000_t75" style="position:absolute;left:0;text-align:left;margin-left:-11.9pt;margin-top:17.15pt;width:524.45pt;height:508.55pt;z-index:-251655168;mso-position-horizontal-relative:text;mso-position-vertical-relative:text">
            <v:imagedata r:id="rId55" o:title=""/>
          </v:shape>
          <o:OLEObject Type="Embed" ProgID="Word.OpenDocumentText.12" ShapeID="_x0000_s1034" DrawAspect="Content" ObjectID="_1488153577" r:id="rId56"/>
        </w:object>
      </w:r>
      <w:bookmarkEnd w:id="32"/>
    </w:p>
    <w:p w14:paraId="493A8423" w14:textId="77777777" w:rsidR="00D93CB0" w:rsidRPr="00D93CB0" w:rsidRDefault="00D93CB0" w:rsidP="00D93CB0"/>
    <w:p w14:paraId="51DAD087" w14:textId="77777777" w:rsidR="00D93CB0" w:rsidRPr="00D93CB0" w:rsidRDefault="00D93CB0" w:rsidP="00D93CB0"/>
    <w:p w14:paraId="624B63F5" w14:textId="77777777" w:rsidR="00D93CB0" w:rsidRPr="00D93CB0" w:rsidRDefault="00D93CB0" w:rsidP="00D93CB0"/>
    <w:p w14:paraId="0D1215E6" w14:textId="77777777" w:rsidR="00D93CB0" w:rsidRPr="00D93CB0" w:rsidRDefault="00D93CB0" w:rsidP="00D93CB0"/>
    <w:p w14:paraId="4390E8B8" w14:textId="77777777" w:rsidR="00D93CB0" w:rsidRPr="00D93CB0" w:rsidRDefault="00D93CB0" w:rsidP="00D93CB0"/>
    <w:p w14:paraId="167E1B49" w14:textId="77777777" w:rsidR="00D93CB0" w:rsidRPr="00D93CB0" w:rsidRDefault="00D93CB0" w:rsidP="00D93CB0"/>
    <w:p w14:paraId="5EDBDC10" w14:textId="77777777" w:rsidR="00D93CB0" w:rsidRPr="00D93CB0" w:rsidRDefault="00D93CB0" w:rsidP="00D93CB0"/>
    <w:p w14:paraId="260C5533" w14:textId="77777777" w:rsidR="00D93CB0" w:rsidRPr="00D93CB0" w:rsidRDefault="00D93CB0" w:rsidP="00D93CB0"/>
    <w:p w14:paraId="5F8E4364" w14:textId="77777777" w:rsidR="00D93CB0" w:rsidRPr="00D93CB0" w:rsidRDefault="00D93CB0" w:rsidP="00D93CB0"/>
    <w:p w14:paraId="236801EA" w14:textId="77777777" w:rsidR="00D93CB0" w:rsidRPr="00D93CB0" w:rsidRDefault="00D93CB0" w:rsidP="00D93CB0"/>
    <w:p w14:paraId="676A5E8B" w14:textId="77777777" w:rsidR="00D93CB0" w:rsidRPr="00D93CB0" w:rsidRDefault="00D93CB0" w:rsidP="00D93CB0"/>
    <w:p w14:paraId="560D4B22" w14:textId="77777777" w:rsidR="00D93CB0" w:rsidRPr="00D93CB0" w:rsidRDefault="00D93CB0" w:rsidP="00D93CB0"/>
    <w:p w14:paraId="701A790E" w14:textId="77777777" w:rsidR="00D93CB0" w:rsidRPr="00D93CB0" w:rsidRDefault="00D93CB0" w:rsidP="00D93CB0"/>
    <w:p w14:paraId="05313595" w14:textId="77777777" w:rsidR="00D93CB0" w:rsidRPr="00D93CB0" w:rsidRDefault="00D93CB0" w:rsidP="00D93CB0"/>
    <w:p w14:paraId="1AA8AB22" w14:textId="77777777" w:rsidR="00D93CB0" w:rsidRPr="00D93CB0" w:rsidRDefault="00D93CB0" w:rsidP="00D93CB0"/>
    <w:p w14:paraId="1FB1AA56" w14:textId="77777777" w:rsidR="00D93CB0" w:rsidRPr="00D93CB0" w:rsidRDefault="00D93CB0" w:rsidP="00D93CB0"/>
    <w:p w14:paraId="23173840" w14:textId="77777777" w:rsidR="00D93CB0" w:rsidRPr="00D93CB0" w:rsidRDefault="00D93CB0" w:rsidP="00D93CB0"/>
    <w:p w14:paraId="3D5FEDC2" w14:textId="77777777" w:rsidR="00D93CB0" w:rsidRPr="00D93CB0" w:rsidRDefault="00D93CB0" w:rsidP="00D93CB0"/>
    <w:p w14:paraId="04C02778" w14:textId="77777777" w:rsidR="00D93CB0" w:rsidRPr="00D93CB0" w:rsidRDefault="00D93CB0" w:rsidP="00D93CB0"/>
    <w:p w14:paraId="3223C9DF" w14:textId="77777777" w:rsidR="00D93CB0" w:rsidRPr="00D93CB0" w:rsidRDefault="00D93CB0" w:rsidP="00D93CB0"/>
    <w:p w14:paraId="15A3EF22" w14:textId="77777777" w:rsidR="00D93CB0" w:rsidRPr="00D93CB0" w:rsidRDefault="00D93CB0" w:rsidP="00D93CB0"/>
    <w:p w14:paraId="6B12714D" w14:textId="77777777" w:rsidR="00AF788B" w:rsidRDefault="00AF788B" w:rsidP="00AF788B">
      <w:pPr>
        <w:pStyle w:val="Caption"/>
        <w:spacing w:line="360" w:lineRule="auto"/>
        <w:jc w:val="center"/>
      </w:pPr>
      <w:r>
        <w:t xml:space="preserve">Code Except </w:t>
      </w:r>
      <w:fldSimple w:instr=" SEQ Code_Except \* ARABIC ">
        <w:r>
          <w:rPr>
            <w:noProof/>
          </w:rPr>
          <w:t>12</w:t>
        </w:r>
      </w:fldSimple>
    </w:p>
    <w:p w14:paraId="0FA9386D" w14:textId="4D19B54E" w:rsidR="00D93CB0" w:rsidRDefault="00D93CB0" w:rsidP="00D93CB0"/>
    <w:p w14:paraId="6E4D55E3" w14:textId="1CEC8118" w:rsidR="00D93CB0" w:rsidRDefault="00D93CB0" w:rsidP="00D93CB0">
      <w:pPr>
        <w:tabs>
          <w:tab w:val="left" w:pos="1050"/>
        </w:tabs>
      </w:pPr>
      <w:r>
        <w:tab/>
      </w:r>
    </w:p>
    <w:p w14:paraId="3821497D" w14:textId="77777777" w:rsidR="00D93CB0" w:rsidRDefault="00D93CB0">
      <w:pPr>
        <w:spacing w:line="276" w:lineRule="auto"/>
      </w:pPr>
      <w:r>
        <w:br w:type="page"/>
      </w:r>
    </w:p>
    <w:p w14:paraId="4A258858" w14:textId="5BE3528F" w:rsidR="001423D4" w:rsidRDefault="00132D30" w:rsidP="00D93CB0">
      <w:pPr>
        <w:pStyle w:val="Heading2"/>
      </w:pPr>
      <w:bookmarkStart w:id="33" w:name="_Toc414410628"/>
      <w:r>
        <w:rPr>
          <w:noProof/>
          <w:lang w:val="nb-NO" w:eastAsia="nb-NO"/>
        </w:rPr>
        <w:lastRenderedPageBreak/>
        <w:object w:dxaOrig="1440" w:dyaOrig="1440" w14:anchorId="71D80E4B">
          <v:shape id="_x0000_s1035" type="#_x0000_t75" style="position:absolute;left:0;text-align:left;margin-left:-14.9pt;margin-top:29.15pt;width:524.45pt;height:440.6pt;z-index:-251654144;mso-position-horizontal-relative:text;mso-position-vertical-relative:text">
            <v:imagedata r:id="rId57" o:title=""/>
          </v:shape>
          <o:OLEObject Type="Embed" ProgID="Word.OpenDocumentText.12" ShapeID="_x0000_s1035" DrawAspect="Content" ObjectID="_1488153578" r:id="rId58"/>
        </w:object>
      </w:r>
      <w:bookmarkEnd w:id="33"/>
    </w:p>
    <w:p w14:paraId="45DAE661" w14:textId="77777777" w:rsidR="001423D4" w:rsidRPr="001423D4" w:rsidRDefault="001423D4" w:rsidP="001423D4"/>
    <w:p w14:paraId="1601FFAE" w14:textId="77777777" w:rsidR="001423D4" w:rsidRPr="001423D4" w:rsidRDefault="001423D4" w:rsidP="001423D4"/>
    <w:p w14:paraId="3A9AE070" w14:textId="77777777" w:rsidR="001423D4" w:rsidRPr="001423D4" w:rsidRDefault="001423D4" w:rsidP="001423D4"/>
    <w:p w14:paraId="56CAFCA0" w14:textId="77777777" w:rsidR="001423D4" w:rsidRPr="001423D4" w:rsidRDefault="001423D4" w:rsidP="001423D4"/>
    <w:p w14:paraId="77D1300D" w14:textId="77777777" w:rsidR="001423D4" w:rsidRPr="001423D4" w:rsidRDefault="001423D4" w:rsidP="001423D4"/>
    <w:p w14:paraId="7830D2C2" w14:textId="77777777" w:rsidR="001423D4" w:rsidRPr="001423D4" w:rsidRDefault="001423D4" w:rsidP="001423D4"/>
    <w:p w14:paraId="507A255F" w14:textId="77777777" w:rsidR="001423D4" w:rsidRPr="001423D4" w:rsidRDefault="001423D4" w:rsidP="001423D4"/>
    <w:p w14:paraId="73E2DD0B" w14:textId="77777777" w:rsidR="001423D4" w:rsidRPr="001423D4" w:rsidRDefault="001423D4" w:rsidP="001423D4"/>
    <w:p w14:paraId="763FACB5" w14:textId="77777777" w:rsidR="001423D4" w:rsidRPr="001423D4" w:rsidRDefault="001423D4" w:rsidP="001423D4"/>
    <w:p w14:paraId="191151EE" w14:textId="77777777" w:rsidR="001423D4" w:rsidRPr="001423D4" w:rsidRDefault="001423D4" w:rsidP="001423D4"/>
    <w:p w14:paraId="1488163A" w14:textId="77777777" w:rsidR="001423D4" w:rsidRPr="001423D4" w:rsidRDefault="001423D4" w:rsidP="001423D4"/>
    <w:p w14:paraId="216034D1" w14:textId="77777777" w:rsidR="001423D4" w:rsidRPr="001423D4" w:rsidRDefault="001423D4" w:rsidP="001423D4"/>
    <w:p w14:paraId="0B54741E" w14:textId="77777777" w:rsidR="001423D4" w:rsidRPr="001423D4" w:rsidRDefault="001423D4" w:rsidP="001423D4"/>
    <w:p w14:paraId="490CE5CA" w14:textId="77777777" w:rsidR="001423D4" w:rsidRPr="001423D4" w:rsidRDefault="001423D4" w:rsidP="001423D4"/>
    <w:p w14:paraId="1CE91C9B" w14:textId="77777777" w:rsidR="001423D4" w:rsidRPr="001423D4" w:rsidRDefault="001423D4" w:rsidP="001423D4"/>
    <w:p w14:paraId="7C6C8D73" w14:textId="77777777" w:rsidR="001423D4" w:rsidRPr="001423D4" w:rsidRDefault="001423D4" w:rsidP="001423D4"/>
    <w:p w14:paraId="7701F86F" w14:textId="77777777" w:rsidR="001423D4" w:rsidRPr="001423D4" w:rsidRDefault="001423D4" w:rsidP="001423D4"/>
    <w:p w14:paraId="3AE32EA3" w14:textId="21A4A09B" w:rsidR="001423D4" w:rsidRDefault="001423D4" w:rsidP="001423D4"/>
    <w:p w14:paraId="1472D5C2" w14:textId="77777777" w:rsidR="00AF788B" w:rsidRDefault="00AF788B" w:rsidP="00AF788B">
      <w:pPr>
        <w:pStyle w:val="Caption"/>
        <w:spacing w:line="360" w:lineRule="auto"/>
        <w:jc w:val="center"/>
      </w:pPr>
      <w:r>
        <w:t xml:space="preserve">Code Except </w:t>
      </w:r>
      <w:fldSimple w:instr=" SEQ Code_Except \* ARABIC ">
        <w:r>
          <w:rPr>
            <w:noProof/>
          </w:rPr>
          <w:t>13</w:t>
        </w:r>
      </w:fldSimple>
    </w:p>
    <w:p w14:paraId="3D9190F5" w14:textId="77777777" w:rsidR="00AF788B" w:rsidRDefault="00AF788B" w:rsidP="001423D4">
      <w:pPr>
        <w:pStyle w:val="MAIN"/>
        <w:ind w:left="0"/>
      </w:pPr>
    </w:p>
    <w:p w14:paraId="43B20B89" w14:textId="370431BA" w:rsidR="00BA6CB9" w:rsidRDefault="001423D4" w:rsidP="001423D4">
      <w:pPr>
        <w:pStyle w:val="MAIN"/>
        <w:ind w:left="0"/>
      </w:pPr>
      <w:r w:rsidRPr="001423D4">
        <w:t>The property may not hold if you use an expression like “PC == PC + 2”. Instead, a if you write it in the form “PC == PC + 16’d2” it may work</w:t>
      </w:r>
      <w:r>
        <w:t xml:space="preserve"> b</w:t>
      </w:r>
      <w:commentRangeStart w:id="34"/>
      <w:r>
        <w:t xml:space="preserve">ecause </w:t>
      </w:r>
      <w:commentRangeEnd w:id="34"/>
      <w:r w:rsidR="00AF788B">
        <w:rPr>
          <w:rStyle w:val="CommentReference"/>
          <w:rFonts w:cstheme="minorBidi"/>
        </w:rPr>
        <w:commentReference w:id="34"/>
      </w:r>
    </w:p>
    <w:p w14:paraId="147F2349" w14:textId="77777777" w:rsidR="00AF788B" w:rsidRDefault="00AF788B" w:rsidP="00AF788B">
      <w:pPr>
        <w:pStyle w:val="MAIN"/>
        <w:ind w:left="0"/>
        <w:rPr>
          <w:b/>
        </w:rPr>
      </w:pPr>
    </w:p>
    <w:p w14:paraId="346264D6" w14:textId="618A2A34" w:rsidR="00AF788B" w:rsidRPr="00D27A56" w:rsidRDefault="00AF788B" w:rsidP="00AF788B">
      <w:pPr>
        <w:pStyle w:val="MAIN"/>
        <w:ind w:left="0"/>
        <w:rPr>
          <w:b/>
        </w:rPr>
      </w:pPr>
      <w:r>
        <w:rPr>
          <w:b/>
        </w:rPr>
        <w:t>Assert</w:t>
      </w:r>
      <w:r w:rsidR="00F8364F">
        <w:rPr>
          <w:b/>
        </w:rPr>
        <w:t>ing</w:t>
      </w:r>
      <w:r>
        <w:rPr>
          <w:b/>
        </w:rPr>
        <w:t xml:space="preserve"> the properties</w:t>
      </w:r>
    </w:p>
    <w:p w14:paraId="6641D225" w14:textId="6958606A" w:rsidR="00AF788B" w:rsidRDefault="00AF788B" w:rsidP="00AF788B">
      <w:pPr>
        <w:pStyle w:val="MAIN"/>
        <w:ind w:left="0"/>
      </w:pPr>
      <w:r>
        <w:t>The properties in this assignment is asserted as follows:</w:t>
      </w:r>
    </w:p>
    <w:p w14:paraId="210C1AA0" w14:textId="62C4CEAD" w:rsidR="00DD7EBB" w:rsidRDefault="00AF788B" w:rsidP="00DD7EBB">
      <w:pPr>
        <w:spacing w:line="276" w:lineRule="auto"/>
        <w:rPr>
          <w:rFonts w:cstheme="minorHAnsi"/>
          <w:sz w:val="22"/>
          <w:szCs w:val="24"/>
        </w:rPr>
      </w:pPr>
      <w:r>
        <w:br w:type="page"/>
      </w:r>
      <w:r w:rsidR="00132D30">
        <w:rPr>
          <w:noProof/>
          <w:lang w:val="nb-NO" w:eastAsia="nb-NO"/>
        </w:rPr>
        <w:object w:dxaOrig="1440" w:dyaOrig="1440" w14:anchorId="71D80E4B">
          <v:shape id="_x0000_s1036" type="#_x0000_t75" style="position:absolute;margin-left:-2.9pt;margin-top:21pt;width:524.45pt;height:168.7pt;z-index:-251653120;mso-position-horizontal-relative:text;mso-position-vertical-relative:text">
            <v:imagedata r:id="rId61" o:title=""/>
          </v:shape>
          <o:OLEObject Type="Embed" ProgID="Word.OpenDocumentText.12" ShapeID="_x0000_s1036" DrawAspect="Content" ObjectID="_1488153579" r:id="rId62"/>
        </w:object>
      </w:r>
    </w:p>
    <w:p w14:paraId="5BD87886" w14:textId="77777777" w:rsidR="00DD7EBB" w:rsidRPr="00DD7EBB" w:rsidRDefault="00DD7EBB" w:rsidP="00DD7EBB">
      <w:pPr>
        <w:rPr>
          <w:rFonts w:cstheme="minorHAnsi"/>
          <w:sz w:val="22"/>
          <w:szCs w:val="24"/>
        </w:rPr>
      </w:pPr>
    </w:p>
    <w:p w14:paraId="50639DB1" w14:textId="77777777" w:rsidR="00DD7EBB" w:rsidRPr="00DD7EBB" w:rsidRDefault="00DD7EBB" w:rsidP="00DD7EBB">
      <w:pPr>
        <w:rPr>
          <w:rFonts w:cstheme="minorHAnsi"/>
          <w:sz w:val="22"/>
          <w:szCs w:val="24"/>
        </w:rPr>
      </w:pPr>
    </w:p>
    <w:p w14:paraId="1F5A3DC0" w14:textId="77777777" w:rsidR="00DD7EBB" w:rsidRPr="00DD7EBB" w:rsidRDefault="00DD7EBB" w:rsidP="00DD7EBB">
      <w:pPr>
        <w:rPr>
          <w:rFonts w:cstheme="minorHAnsi"/>
          <w:sz w:val="22"/>
          <w:szCs w:val="24"/>
        </w:rPr>
      </w:pPr>
    </w:p>
    <w:p w14:paraId="61611858" w14:textId="77777777" w:rsidR="00DD7EBB" w:rsidRPr="00DD7EBB" w:rsidRDefault="00DD7EBB" w:rsidP="00DD7EBB">
      <w:pPr>
        <w:rPr>
          <w:rFonts w:cstheme="minorHAnsi"/>
          <w:sz w:val="22"/>
          <w:szCs w:val="24"/>
        </w:rPr>
      </w:pPr>
    </w:p>
    <w:p w14:paraId="5ED95DA0" w14:textId="77777777" w:rsidR="00DD7EBB" w:rsidRPr="00DD7EBB" w:rsidRDefault="00DD7EBB" w:rsidP="00DD7EBB">
      <w:pPr>
        <w:rPr>
          <w:rFonts w:cstheme="minorHAnsi"/>
          <w:sz w:val="22"/>
          <w:szCs w:val="24"/>
        </w:rPr>
      </w:pPr>
    </w:p>
    <w:p w14:paraId="47289F85" w14:textId="77777777" w:rsidR="00DD7EBB" w:rsidRPr="00DD7EBB" w:rsidRDefault="00DD7EBB" w:rsidP="00DD7EBB">
      <w:pPr>
        <w:rPr>
          <w:rFonts w:cstheme="minorHAnsi"/>
          <w:sz w:val="22"/>
          <w:szCs w:val="24"/>
        </w:rPr>
      </w:pPr>
    </w:p>
    <w:p w14:paraId="3339B03E" w14:textId="7C7C8528" w:rsidR="00DD7EBB" w:rsidRDefault="00DD7EBB" w:rsidP="00DD7EBB">
      <w:pPr>
        <w:rPr>
          <w:rFonts w:cstheme="minorHAnsi"/>
          <w:sz w:val="22"/>
          <w:szCs w:val="24"/>
        </w:rPr>
      </w:pPr>
    </w:p>
    <w:p w14:paraId="1B77E2E7" w14:textId="77777777" w:rsidR="00DD7EBB" w:rsidRDefault="00DD7EBB" w:rsidP="00DD7EBB">
      <w:pPr>
        <w:pStyle w:val="Caption"/>
        <w:spacing w:line="360" w:lineRule="auto"/>
        <w:jc w:val="center"/>
      </w:pPr>
      <w:r>
        <w:t xml:space="preserve">Code Except </w:t>
      </w:r>
      <w:fldSimple w:instr=" SEQ Code_Except \* ARABIC ">
        <w:r>
          <w:rPr>
            <w:noProof/>
          </w:rPr>
          <w:t>14</w:t>
        </w:r>
      </w:fldSimple>
    </w:p>
    <w:p w14:paraId="500D598C" w14:textId="77777777" w:rsidR="00AF788B" w:rsidRPr="00DD7EBB" w:rsidRDefault="00AF788B" w:rsidP="00DD7EBB">
      <w:pPr>
        <w:rPr>
          <w:rFonts w:cstheme="minorHAnsi"/>
          <w:sz w:val="22"/>
          <w:szCs w:val="24"/>
        </w:rPr>
      </w:pPr>
    </w:p>
    <w:sectPr w:rsidR="00AF788B" w:rsidRPr="00DD7EBB" w:rsidSect="002C2599">
      <w:headerReference w:type="even" r:id="rId63"/>
      <w:headerReference w:type="default" r:id="rId64"/>
      <w:footerReference w:type="default" r:id="rId65"/>
      <w:headerReference w:type="first" r:id="rId66"/>
      <w:pgSz w:w="11907" w:h="16840"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Bengt Hope" w:date="2015-03-13T07:01:00Z" w:initials="BH">
    <w:p w14:paraId="6103776A" w14:textId="70A59303" w:rsidR="00AF788B" w:rsidRPr="00AF788B" w:rsidRDefault="00AF788B">
      <w:pPr>
        <w:pStyle w:val="CommentText"/>
        <w:rPr>
          <w:lang w:val="nb-NO"/>
        </w:rPr>
      </w:pPr>
      <w:r>
        <w:rPr>
          <w:rStyle w:val="CommentReference"/>
        </w:rPr>
        <w:annotationRef/>
      </w:r>
      <w:r w:rsidRPr="00AF788B">
        <w:rPr>
          <w:lang w:val="nb-NO"/>
        </w:rPr>
        <w:t>Klokken er mye, fyll in n senere</w:t>
      </w:r>
      <w:r>
        <w:rPr>
          <w:lang w:val="nb-NO"/>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377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BAA4D" w14:textId="77777777" w:rsidR="005A224F" w:rsidRDefault="005A224F" w:rsidP="00AE3D8D">
      <w:pPr>
        <w:spacing w:after="0"/>
      </w:pPr>
      <w:r>
        <w:separator/>
      </w:r>
    </w:p>
  </w:endnote>
  <w:endnote w:type="continuationSeparator" w:id="0">
    <w:p w14:paraId="094B8E9C" w14:textId="77777777" w:rsidR="005A224F" w:rsidRDefault="005A224F" w:rsidP="00AE3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Bold">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F51E8E" w:rsidRPr="00025CC2" w14:paraId="388CFE27" w14:textId="77777777" w:rsidTr="002329D0">
      <w:tc>
        <w:tcPr>
          <w:tcW w:w="3816" w:type="pct"/>
          <w:vAlign w:val="center"/>
        </w:tcPr>
        <w:p w14:paraId="34622A9A" w14:textId="24890DF6" w:rsidR="00F51E8E" w:rsidRDefault="00F51E8E" w:rsidP="002329D0">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35092406" w14:textId="693B2C41" w:rsidR="00F51E8E" w:rsidRPr="00D477D7" w:rsidRDefault="00132D30" w:rsidP="002329D0">
          <w:pPr>
            <w:pStyle w:val="Footer"/>
            <w:rPr>
              <w:i/>
              <w:sz w:val="20"/>
              <w:szCs w:val="20"/>
            </w:rPr>
          </w:pPr>
          <w:sdt>
            <w:sdtPr>
              <w:rPr>
                <w:color w:val="A6A6A6" w:themeColor="background1" w:themeShade="A6"/>
                <w:sz w:val="16"/>
                <w:szCs w:val="16"/>
              </w:rPr>
              <w:alias w:val="Abstract"/>
              <w:tag w:val=""/>
              <w:id w:val="-312176069"/>
              <w:dataBinding w:prefixMappings="xmlns:ns0='http://schemas.microsoft.com/office/2006/coverPageProps' " w:xpath="/ns0:CoverPageProperties[1]/ns0:Abstract[1]" w:storeItemID="{55AF091B-3C7A-41E3-B477-F2FDAA23CFDA}"/>
              <w:text/>
            </w:sdtPr>
            <w:sdtEndPr/>
            <w:sdtContent>
              <w:r w:rsidR="00A9500D" w:rsidRPr="00B00CBC">
                <w:rPr>
                  <w:color w:val="A6A6A6" w:themeColor="background1" w:themeShade="A6"/>
                  <w:sz w:val="16"/>
                  <w:szCs w:val="16"/>
                </w:rPr>
                <w:t>TFE4171-Ex4-01</w:t>
              </w:r>
            </w:sdtContent>
          </w:sdt>
        </w:p>
      </w:tc>
      <w:tc>
        <w:tcPr>
          <w:tcW w:w="1184" w:type="pct"/>
          <w:vAlign w:val="center"/>
        </w:tcPr>
        <w:p w14:paraId="3AB7CF00" w14:textId="77777777" w:rsidR="00F51E8E" w:rsidRPr="00025CC2" w:rsidRDefault="00F51E8E" w:rsidP="002329D0">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132D30">
            <w:rPr>
              <w:rStyle w:val="PageNumber"/>
              <w:noProof/>
              <w:sz w:val="20"/>
              <w:szCs w:val="20"/>
            </w:rPr>
            <w:t>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132D30">
            <w:rPr>
              <w:rStyle w:val="PageNumber"/>
              <w:noProof/>
              <w:sz w:val="20"/>
              <w:szCs w:val="20"/>
            </w:rPr>
            <w:t>17</w:t>
          </w:r>
          <w:r w:rsidRPr="00025CC2">
            <w:rPr>
              <w:rStyle w:val="PageNumber"/>
              <w:sz w:val="20"/>
              <w:szCs w:val="20"/>
            </w:rPr>
            <w:fldChar w:fldCharType="end"/>
          </w:r>
          <w:r w:rsidRPr="00025CC2">
            <w:rPr>
              <w:rStyle w:val="PageNumber"/>
              <w:sz w:val="20"/>
              <w:szCs w:val="20"/>
            </w:rPr>
            <w:t xml:space="preserve"> -</w:t>
          </w:r>
        </w:p>
      </w:tc>
    </w:tr>
  </w:tbl>
  <w:p w14:paraId="13FEFF21" w14:textId="77777777" w:rsidR="00F51E8E" w:rsidRDefault="00F51E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F51E8E" w:rsidRPr="00025CC2" w14:paraId="25B7A822" w14:textId="77777777" w:rsidTr="000C378C">
      <w:tc>
        <w:tcPr>
          <w:tcW w:w="3816" w:type="pct"/>
          <w:vAlign w:val="center"/>
        </w:tcPr>
        <w:p w14:paraId="13D99EC9" w14:textId="00FDF84B" w:rsidR="00F51E8E" w:rsidRDefault="00F51E8E"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1EAD2E88" w14:textId="72E1D5F4" w:rsidR="00F51E8E" w:rsidRPr="00D477D7" w:rsidRDefault="00132D30" w:rsidP="00232C31">
          <w:pPr>
            <w:pStyle w:val="Footer"/>
            <w:rPr>
              <w:i/>
              <w:sz w:val="20"/>
              <w:szCs w:val="20"/>
            </w:rPr>
          </w:pPr>
          <w:sdt>
            <w:sdtPr>
              <w:rPr>
                <w:color w:val="A6A6A6" w:themeColor="background1" w:themeShade="A6"/>
                <w:sz w:val="16"/>
                <w:szCs w:val="16"/>
              </w:rPr>
              <w:alias w:val="Abstract"/>
              <w:tag w:val=""/>
              <w:id w:val="-615832199"/>
              <w:dataBinding w:prefixMappings="xmlns:ns0='http://schemas.microsoft.com/office/2006/coverPageProps' " w:xpath="/ns0:CoverPageProperties[1]/ns0:Abstract[1]" w:storeItemID="{55AF091B-3C7A-41E3-B477-F2FDAA23CFDA}"/>
              <w:text/>
            </w:sdtPr>
            <w:sdtEndPr/>
            <w:sdtContent>
              <w:r w:rsidR="00A9500D" w:rsidRPr="00B00CBC">
                <w:rPr>
                  <w:color w:val="A6A6A6" w:themeColor="background1" w:themeShade="A6"/>
                  <w:sz w:val="16"/>
                  <w:szCs w:val="16"/>
                </w:rPr>
                <w:t>TFE4171-Ex4-01</w:t>
              </w:r>
            </w:sdtContent>
          </w:sdt>
        </w:p>
      </w:tc>
      <w:tc>
        <w:tcPr>
          <w:tcW w:w="1184" w:type="pct"/>
          <w:vAlign w:val="center"/>
        </w:tcPr>
        <w:p w14:paraId="74DEE302" w14:textId="77777777" w:rsidR="00F51E8E" w:rsidRPr="00025CC2" w:rsidRDefault="00F51E8E"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132D30">
            <w:rPr>
              <w:rStyle w:val="PageNumber"/>
              <w:noProof/>
              <w:sz w:val="20"/>
              <w:szCs w:val="20"/>
            </w:rPr>
            <w:t>ii</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132D30">
            <w:rPr>
              <w:rStyle w:val="PageNumber"/>
              <w:noProof/>
              <w:sz w:val="20"/>
              <w:szCs w:val="20"/>
            </w:rPr>
            <w:t>17</w:t>
          </w:r>
          <w:r w:rsidRPr="00025CC2">
            <w:rPr>
              <w:rStyle w:val="PageNumber"/>
              <w:sz w:val="20"/>
              <w:szCs w:val="20"/>
            </w:rPr>
            <w:fldChar w:fldCharType="end"/>
          </w:r>
          <w:r w:rsidRPr="00025CC2">
            <w:rPr>
              <w:rStyle w:val="PageNumber"/>
              <w:sz w:val="20"/>
              <w:szCs w:val="20"/>
            </w:rPr>
            <w:t xml:space="preserve"> -</w:t>
          </w:r>
        </w:p>
      </w:tc>
    </w:tr>
  </w:tbl>
  <w:p w14:paraId="11B9E31E" w14:textId="77777777" w:rsidR="00F51E8E" w:rsidRDefault="00F51E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dotted" w:sz="8" w:space="0" w:color="auto"/>
      </w:tblBorders>
      <w:tblLook w:val="0000" w:firstRow="0" w:lastRow="0" w:firstColumn="0" w:lastColumn="0" w:noHBand="0" w:noVBand="0"/>
    </w:tblPr>
    <w:tblGrid>
      <w:gridCol w:w="6889"/>
      <w:gridCol w:w="2138"/>
    </w:tblGrid>
    <w:tr w:rsidR="00F51E8E" w:rsidRPr="00025CC2" w14:paraId="45D863D4" w14:textId="77777777" w:rsidTr="000C378C">
      <w:tc>
        <w:tcPr>
          <w:tcW w:w="3816" w:type="pct"/>
          <w:vAlign w:val="center"/>
        </w:tcPr>
        <w:p w14:paraId="71C3807C" w14:textId="77777777" w:rsidR="00F51E8E" w:rsidRDefault="00F51E8E" w:rsidP="00232C31">
          <w:pPr>
            <w:pStyle w:val="Footer"/>
            <w:tabs>
              <w:tab w:val="left" w:pos="1985"/>
              <w:tab w:val="left" w:pos="3684"/>
            </w:tabs>
            <w:rPr>
              <w:color w:val="A6A6A6" w:themeColor="background1" w:themeShade="A6"/>
              <w:sz w:val="16"/>
              <w:szCs w:val="16"/>
            </w:rPr>
          </w:pPr>
          <w:r>
            <w:rPr>
              <w:color w:val="A6A6A6" w:themeColor="background1" w:themeShade="A6"/>
              <w:sz w:val="16"/>
              <w:szCs w:val="16"/>
            </w:rPr>
            <w:t>Document number                                                     B.Hope / S. Grindheim</w:t>
          </w:r>
          <w:r w:rsidRPr="00711D85">
            <w:rPr>
              <w:color w:val="A6A6A6" w:themeColor="background1" w:themeShade="A6"/>
              <w:sz w:val="16"/>
              <w:szCs w:val="16"/>
            </w:rPr>
            <w:t xml:space="preserve"> © 201</w:t>
          </w:r>
          <w:r>
            <w:rPr>
              <w:color w:val="A6A6A6" w:themeColor="background1" w:themeShade="A6"/>
              <w:sz w:val="16"/>
              <w:szCs w:val="16"/>
            </w:rPr>
            <w:t>5</w:t>
          </w:r>
          <w:r w:rsidRPr="00711D85">
            <w:rPr>
              <w:color w:val="A6A6A6" w:themeColor="background1" w:themeShade="A6"/>
              <w:sz w:val="16"/>
              <w:szCs w:val="16"/>
            </w:rPr>
            <w:t xml:space="preserve"> Bergen, NORWAY</w:t>
          </w:r>
        </w:p>
        <w:p w14:paraId="742500F1" w14:textId="2C8506CE" w:rsidR="00F51E8E" w:rsidRPr="00D477D7" w:rsidRDefault="00132D30" w:rsidP="00232C31">
          <w:pPr>
            <w:pStyle w:val="Footer"/>
            <w:rPr>
              <w:i/>
              <w:sz w:val="20"/>
              <w:szCs w:val="20"/>
            </w:rPr>
          </w:pPr>
          <w:sdt>
            <w:sdtPr>
              <w:rPr>
                <w:color w:val="A6A6A6" w:themeColor="background1" w:themeShade="A6"/>
                <w:sz w:val="16"/>
                <w:szCs w:val="16"/>
              </w:rPr>
              <w:alias w:val="Abstract"/>
              <w:tag w:val=""/>
              <w:id w:val="-1670789750"/>
              <w:dataBinding w:prefixMappings="xmlns:ns0='http://schemas.microsoft.com/office/2006/coverPageProps' " w:xpath="/ns0:CoverPageProperties[1]/ns0:Abstract[1]" w:storeItemID="{55AF091B-3C7A-41E3-B477-F2FDAA23CFDA}"/>
              <w:text/>
            </w:sdtPr>
            <w:sdtEndPr/>
            <w:sdtContent>
              <w:r w:rsidR="00A9500D" w:rsidRPr="00B00CBC">
                <w:rPr>
                  <w:color w:val="A6A6A6" w:themeColor="background1" w:themeShade="A6"/>
                  <w:sz w:val="16"/>
                  <w:szCs w:val="16"/>
                </w:rPr>
                <w:t>TFE4171-Ex4-01</w:t>
              </w:r>
            </w:sdtContent>
          </w:sdt>
        </w:p>
      </w:tc>
      <w:tc>
        <w:tcPr>
          <w:tcW w:w="1184" w:type="pct"/>
          <w:vAlign w:val="center"/>
        </w:tcPr>
        <w:p w14:paraId="4AA20CF8" w14:textId="77777777" w:rsidR="00F51E8E" w:rsidRPr="00025CC2" w:rsidRDefault="00F51E8E" w:rsidP="00037892">
          <w:pPr>
            <w:pStyle w:val="Footer"/>
            <w:jc w:val="center"/>
            <w:rPr>
              <w:sz w:val="20"/>
              <w:szCs w:val="20"/>
            </w:rPr>
          </w:pPr>
          <w:r w:rsidRPr="00025CC2">
            <w:rPr>
              <w:sz w:val="20"/>
              <w:szCs w:val="20"/>
            </w:rPr>
            <w:t xml:space="preserve">- Page </w:t>
          </w:r>
          <w:r w:rsidRPr="00025CC2">
            <w:rPr>
              <w:rStyle w:val="PageNumber"/>
              <w:sz w:val="20"/>
              <w:szCs w:val="20"/>
            </w:rPr>
            <w:fldChar w:fldCharType="begin"/>
          </w:r>
          <w:r w:rsidRPr="00025CC2">
            <w:rPr>
              <w:rStyle w:val="PageNumber"/>
              <w:sz w:val="20"/>
              <w:szCs w:val="20"/>
            </w:rPr>
            <w:instrText xml:space="preserve"> PAGE </w:instrText>
          </w:r>
          <w:r w:rsidRPr="00025CC2">
            <w:rPr>
              <w:rStyle w:val="PageNumber"/>
              <w:sz w:val="20"/>
              <w:szCs w:val="20"/>
            </w:rPr>
            <w:fldChar w:fldCharType="separate"/>
          </w:r>
          <w:r w:rsidR="00132D30">
            <w:rPr>
              <w:rStyle w:val="PageNumber"/>
              <w:noProof/>
              <w:sz w:val="20"/>
              <w:szCs w:val="20"/>
            </w:rPr>
            <w:t>13</w:t>
          </w:r>
          <w:r w:rsidRPr="00025CC2">
            <w:rPr>
              <w:rStyle w:val="PageNumber"/>
              <w:sz w:val="20"/>
              <w:szCs w:val="20"/>
            </w:rPr>
            <w:fldChar w:fldCharType="end"/>
          </w:r>
          <w:r w:rsidRPr="00025CC2">
            <w:rPr>
              <w:rStyle w:val="PageNumber"/>
              <w:sz w:val="20"/>
              <w:szCs w:val="20"/>
            </w:rPr>
            <w:t xml:space="preserve"> of </w:t>
          </w:r>
          <w:r w:rsidRPr="00025CC2">
            <w:rPr>
              <w:rStyle w:val="PageNumber"/>
              <w:sz w:val="20"/>
              <w:szCs w:val="20"/>
            </w:rPr>
            <w:fldChar w:fldCharType="begin"/>
          </w:r>
          <w:r w:rsidRPr="00025CC2">
            <w:rPr>
              <w:rStyle w:val="PageNumber"/>
              <w:sz w:val="20"/>
              <w:szCs w:val="20"/>
            </w:rPr>
            <w:instrText xml:space="preserve"> NUMPAGES </w:instrText>
          </w:r>
          <w:r w:rsidRPr="00025CC2">
            <w:rPr>
              <w:rStyle w:val="PageNumber"/>
              <w:sz w:val="20"/>
              <w:szCs w:val="20"/>
            </w:rPr>
            <w:fldChar w:fldCharType="separate"/>
          </w:r>
          <w:r w:rsidR="00132D30">
            <w:rPr>
              <w:rStyle w:val="PageNumber"/>
              <w:noProof/>
              <w:sz w:val="20"/>
              <w:szCs w:val="20"/>
            </w:rPr>
            <w:t>17</w:t>
          </w:r>
          <w:r w:rsidRPr="00025CC2">
            <w:rPr>
              <w:rStyle w:val="PageNumber"/>
              <w:sz w:val="20"/>
              <w:szCs w:val="20"/>
            </w:rPr>
            <w:fldChar w:fldCharType="end"/>
          </w:r>
          <w:r w:rsidRPr="00025CC2">
            <w:rPr>
              <w:rStyle w:val="PageNumber"/>
              <w:sz w:val="20"/>
              <w:szCs w:val="20"/>
            </w:rPr>
            <w:t xml:space="preserve"> -</w:t>
          </w:r>
        </w:p>
      </w:tc>
    </w:tr>
  </w:tbl>
  <w:p w14:paraId="197A9EC6" w14:textId="77777777" w:rsidR="00F51E8E" w:rsidRDefault="00F51E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C55CB" w14:textId="77777777" w:rsidR="005A224F" w:rsidRDefault="005A224F" w:rsidP="00AE3D8D">
      <w:pPr>
        <w:spacing w:after="0"/>
      </w:pPr>
      <w:r>
        <w:separator/>
      </w:r>
    </w:p>
  </w:footnote>
  <w:footnote w:type="continuationSeparator" w:id="0">
    <w:p w14:paraId="6C2FDD10" w14:textId="77777777" w:rsidR="005A224F" w:rsidRDefault="005A224F" w:rsidP="00AE3D8D">
      <w:pPr>
        <w:spacing w:after="0"/>
      </w:pPr>
      <w:r>
        <w:continuationSeparator/>
      </w:r>
    </w:p>
  </w:footnote>
  <w:footnote w:id="1">
    <w:p w14:paraId="7A64AA04" w14:textId="1FD2926D" w:rsidR="0042652A" w:rsidRPr="0042652A" w:rsidRDefault="0042652A">
      <w:pPr>
        <w:pStyle w:val="FootnoteText"/>
      </w:pPr>
      <w:r>
        <w:rPr>
          <w:rStyle w:val="FootnoteReference"/>
        </w:rPr>
        <w:footnoteRef/>
      </w:r>
      <w:r>
        <w:t xml:space="preserve"> There is a typo in the exercise text where Task 5.6 is number as Task 5.5</w:t>
      </w:r>
    </w:p>
  </w:footnote>
  <w:footnote w:id="2">
    <w:p w14:paraId="03748488" w14:textId="305B94D3" w:rsidR="00132D30" w:rsidRPr="0042652A" w:rsidRDefault="00132D30" w:rsidP="00132D30">
      <w:pPr>
        <w:pStyle w:val="FootnoteText"/>
      </w:pPr>
      <w:r>
        <w:rPr>
          <w:rStyle w:val="FootnoteReference"/>
        </w:rPr>
        <w:footnoteRef/>
      </w:r>
      <w:r>
        <w:t xml:space="preserve"> There is a typo in </w:t>
      </w:r>
      <w:r>
        <w:t>the exercise text where Task 5.7 is number as Task 5.6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C6108" w14:textId="7469E9C9" w:rsidR="00F51E8E" w:rsidRDefault="00F51E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E5CA8" w14:textId="1E3AC439" w:rsidR="00F51E8E" w:rsidRDefault="00F51E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3E9FE" w14:textId="2343A050" w:rsidR="00F51E8E" w:rsidRDefault="00F51E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0C0F" w14:textId="7860927F" w:rsidR="00F51E8E" w:rsidRDefault="00F51E8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F51E8E" w14:paraId="0FD7DAF9" w14:textId="77777777" w:rsidTr="004B2131">
      <w:trPr>
        <w:cantSplit/>
        <w:trHeight w:val="275"/>
      </w:trPr>
      <w:sdt>
        <w:sdtPr>
          <w:rPr>
            <w:rFonts w:ascii="Arial" w:hAnsi="Arial" w:cs="Arial"/>
            <w:caps/>
            <w:noProof/>
            <w:sz w:val="16"/>
            <w:szCs w:val="16"/>
          </w:rPr>
          <w:alias w:val="Title"/>
          <w:tag w:val=""/>
          <w:id w:val="-1881241252"/>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30358263" w14:textId="042D86D8" w:rsidR="00F51E8E" w:rsidRPr="00E66F15" w:rsidRDefault="00A9500D" w:rsidP="004B2131">
              <w:pPr>
                <w:pStyle w:val="Header"/>
                <w:jc w:val="right"/>
                <w:rPr>
                  <w:rFonts w:ascii="Arial" w:hAnsi="Arial" w:cs="Arial"/>
                  <w:caps/>
                  <w:noProof/>
                  <w:sz w:val="16"/>
                  <w:szCs w:val="16"/>
                </w:rPr>
              </w:pPr>
              <w:r>
                <w:rPr>
                  <w:rFonts w:ascii="Arial" w:hAnsi="Arial" w:cs="Arial"/>
                  <w:caps/>
                  <w:noProof/>
                  <w:sz w:val="16"/>
                  <w:szCs w:val="16"/>
                  <w:lang w:val="nb-NO"/>
                </w:rPr>
                <w:t>Exercise IV</w:t>
              </w:r>
            </w:p>
          </w:tc>
        </w:sdtContent>
      </w:sdt>
    </w:tr>
    <w:tr w:rsidR="00F51E8E" w:rsidRPr="00BE6F92" w14:paraId="23D1B47A" w14:textId="77777777" w:rsidTr="004B2131">
      <w:trPr>
        <w:cantSplit/>
        <w:trHeight w:val="296"/>
      </w:trPr>
      <w:tc>
        <w:tcPr>
          <w:tcW w:w="2896" w:type="pct"/>
          <w:vAlign w:val="center"/>
        </w:tcPr>
        <w:p w14:paraId="66F82F1D" w14:textId="3E928C4C" w:rsidR="00F51E8E" w:rsidRPr="00E66F15" w:rsidRDefault="00132D30"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178432854"/>
              <w:dataBinding w:prefixMappings="xmlns:ns0='http://purl.org/dc/elements/1.1/' xmlns:ns1='http://schemas.openxmlformats.org/package/2006/metadata/core-properties' " w:xpath="/ns1:coreProperties[1]/ns0:subject[1]" w:storeItemID="{6C3C8BC8-F283-45AE-878A-BAB7291924A1}"/>
              <w:text/>
            </w:sdtPr>
            <w:sdtEndPr/>
            <w:sdtContent>
              <w:r w:rsidR="00F51E8E" w:rsidRPr="00731170">
                <w:rPr>
                  <w:rFonts w:ascii="Arial Black" w:hAnsi="Arial Black"/>
                  <w:color w:val="948A54" w:themeColor="background2" w:themeShade="80"/>
                  <w:sz w:val="16"/>
                  <w:szCs w:val="16"/>
                </w:rPr>
                <w:t>TFE4171 – Design of Digital Systems 2</w:t>
              </w:r>
            </w:sdtContent>
          </w:sdt>
        </w:p>
      </w:tc>
      <w:tc>
        <w:tcPr>
          <w:tcW w:w="2104" w:type="pct"/>
          <w:vAlign w:val="center"/>
        </w:tcPr>
        <w:p w14:paraId="5A344F43" w14:textId="27D8245C" w:rsidR="00F51E8E" w:rsidRPr="00E66F15" w:rsidRDefault="00F51E8E"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1382755320"/>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108712216"/>
              <w:dataBinding w:prefixMappings="xmlns:ns0='http://schemas.microsoft.com/office/2006/coverPageProps' " w:xpath="/ns0:CoverPageProperties[1]/ns0:PublishDate[1]" w:storeItemID="{55AF091B-3C7A-41E3-B477-F2FDAA23CFDA}"/>
              <w:date w:fullDate="2015-03-13T00:00:00Z">
                <w:dateFormat w:val="dd.MM.yyyy"/>
                <w:lid w:val="nb-NO"/>
                <w:storeMappedDataAs w:val="dateTime"/>
                <w:calendar w:val="gregorian"/>
              </w:date>
            </w:sdtPr>
            <w:sdtEndPr/>
            <w:sdtContent>
              <w:r>
                <w:rPr>
                  <w:rFonts w:ascii="Arial" w:hAnsi="Arial" w:cs="Arial"/>
                  <w:sz w:val="16"/>
                  <w:lang w:val="nb-NO"/>
                </w:rPr>
                <w:t>13.03.2015</w:t>
              </w:r>
            </w:sdtContent>
          </w:sdt>
          <w:r w:rsidRPr="00E66F15">
            <w:rPr>
              <w:rFonts w:ascii="Arial" w:hAnsi="Arial" w:cs="Arial"/>
              <w:sz w:val="16"/>
              <w:szCs w:val="16"/>
            </w:rPr>
            <w:t>]</w:t>
          </w:r>
        </w:p>
      </w:tc>
    </w:tr>
  </w:tbl>
  <w:p w14:paraId="3F057ED1" w14:textId="2BE1029B" w:rsidR="00F51E8E" w:rsidRDefault="00F51E8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7C407" w14:textId="4F869074" w:rsidR="00F51E8E" w:rsidRDefault="00F51E8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78563" w14:textId="77777777" w:rsidR="00F51E8E" w:rsidRDefault="00F51E8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2" w:space="0" w:color="auto"/>
      </w:tblBorders>
      <w:tblLayout w:type="fixed"/>
      <w:tblLook w:val="01E0" w:firstRow="1" w:lastRow="1" w:firstColumn="1" w:lastColumn="1" w:noHBand="0" w:noVBand="0"/>
    </w:tblPr>
    <w:tblGrid>
      <w:gridCol w:w="5228"/>
      <w:gridCol w:w="3799"/>
    </w:tblGrid>
    <w:tr w:rsidR="00F51E8E" w14:paraId="2C39E32E" w14:textId="77777777" w:rsidTr="004B2131">
      <w:trPr>
        <w:cantSplit/>
        <w:trHeight w:val="275"/>
      </w:trPr>
      <w:sdt>
        <w:sdtPr>
          <w:rPr>
            <w:rFonts w:ascii="Arial" w:hAnsi="Arial" w:cs="Arial"/>
            <w:caps/>
            <w:noProof/>
            <w:sz w:val="16"/>
            <w:szCs w:val="16"/>
          </w:rPr>
          <w:alias w:val="Title"/>
          <w:tag w:val=""/>
          <w:id w:val="-839689611"/>
          <w:dataBinding w:prefixMappings="xmlns:ns0='http://purl.org/dc/elements/1.1/' xmlns:ns1='http://schemas.openxmlformats.org/package/2006/metadata/core-properties' " w:xpath="/ns1:coreProperties[1]/ns0:title[1]" w:storeItemID="{6C3C8BC8-F283-45AE-878A-BAB7291924A1}"/>
          <w:text/>
        </w:sdtPr>
        <w:sdtEndPr/>
        <w:sdtContent>
          <w:tc>
            <w:tcPr>
              <w:tcW w:w="5000" w:type="pct"/>
              <w:gridSpan w:val="2"/>
              <w:vAlign w:val="center"/>
            </w:tcPr>
            <w:p w14:paraId="225183CC" w14:textId="08160059" w:rsidR="00F51E8E" w:rsidRPr="00E66F15" w:rsidRDefault="00A9500D" w:rsidP="004B2131">
              <w:pPr>
                <w:pStyle w:val="Header"/>
                <w:jc w:val="right"/>
                <w:rPr>
                  <w:rFonts w:ascii="Arial" w:hAnsi="Arial" w:cs="Arial"/>
                  <w:caps/>
                  <w:noProof/>
                  <w:sz w:val="16"/>
                  <w:szCs w:val="16"/>
                </w:rPr>
              </w:pPr>
              <w:r>
                <w:rPr>
                  <w:rFonts w:ascii="Arial" w:hAnsi="Arial" w:cs="Arial"/>
                  <w:caps/>
                  <w:noProof/>
                  <w:sz w:val="16"/>
                  <w:szCs w:val="16"/>
                  <w:lang w:val="nb-NO"/>
                </w:rPr>
                <w:t>Exercise IV</w:t>
              </w:r>
            </w:p>
          </w:tc>
        </w:sdtContent>
      </w:sdt>
    </w:tr>
    <w:tr w:rsidR="00F51E8E" w:rsidRPr="00BE6F92" w14:paraId="61814C5F" w14:textId="77777777" w:rsidTr="004B2131">
      <w:trPr>
        <w:cantSplit/>
        <w:trHeight w:val="296"/>
      </w:trPr>
      <w:tc>
        <w:tcPr>
          <w:tcW w:w="2896" w:type="pct"/>
          <w:vAlign w:val="center"/>
        </w:tcPr>
        <w:p w14:paraId="43CD2CC9" w14:textId="564FAB5A" w:rsidR="00F51E8E" w:rsidRPr="00E66F15" w:rsidRDefault="00132D30" w:rsidP="002D4198">
          <w:pPr>
            <w:pStyle w:val="TAG"/>
            <w:jc w:val="left"/>
            <w:rPr>
              <w:rFonts w:ascii="Arial Black" w:hAnsi="Arial Black"/>
              <w:color w:val="948A54" w:themeColor="background2" w:themeShade="80"/>
              <w:sz w:val="16"/>
              <w:szCs w:val="16"/>
            </w:rPr>
          </w:pPr>
          <w:sdt>
            <w:sdtPr>
              <w:rPr>
                <w:rFonts w:ascii="Arial Black" w:hAnsi="Arial Black"/>
                <w:color w:val="948A54" w:themeColor="background2" w:themeShade="80"/>
                <w:sz w:val="16"/>
                <w:szCs w:val="16"/>
              </w:rPr>
              <w:alias w:val="Subject"/>
              <w:tag w:val=""/>
              <w:id w:val="-1734915039"/>
              <w:dataBinding w:prefixMappings="xmlns:ns0='http://purl.org/dc/elements/1.1/' xmlns:ns1='http://schemas.openxmlformats.org/package/2006/metadata/core-properties' " w:xpath="/ns1:coreProperties[1]/ns0:subject[1]" w:storeItemID="{6C3C8BC8-F283-45AE-878A-BAB7291924A1}"/>
              <w:text/>
            </w:sdtPr>
            <w:sdtEndPr/>
            <w:sdtContent>
              <w:r w:rsidR="00F51E8E" w:rsidRPr="00731170">
                <w:rPr>
                  <w:rFonts w:ascii="Arial Black" w:hAnsi="Arial Black"/>
                  <w:color w:val="948A54" w:themeColor="background2" w:themeShade="80"/>
                  <w:sz w:val="16"/>
                  <w:szCs w:val="16"/>
                </w:rPr>
                <w:t>TFE4171 – Design of Digital Systems 2</w:t>
              </w:r>
            </w:sdtContent>
          </w:sdt>
        </w:p>
      </w:tc>
      <w:tc>
        <w:tcPr>
          <w:tcW w:w="2104" w:type="pct"/>
          <w:vAlign w:val="center"/>
        </w:tcPr>
        <w:p w14:paraId="313BE307" w14:textId="32A5395C" w:rsidR="00F51E8E" w:rsidRPr="00E66F15" w:rsidRDefault="00F51E8E" w:rsidP="004B2131">
          <w:pPr>
            <w:pStyle w:val="Header"/>
            <w:jc w:val="right"/>
            <w:rPr>
              <w:rFonts w:ascii="Arial" w:hAnsi="Arial" w:cs="Arial"/>
              <w:sz w:val="18"/>
              <w:szCs w:val="18"/>
            </w:rPr>
          </w:pPr>
          <w:r w:rsidRPr="00E66F15">
            <w:rPr>
              <w:rFonts w:ascii="Arial" w:hAnsi="Arial" w:cs="Arial"/>
              <w:sz w:val="16"/>
              <w:szCs w:val="16"/>
            </w:rPr>
            <w:t>[Rev</w:t>
          </w:r>
          <w:r w:rsidRPr="00E66F15">
            <w:rPr>
              <w:rFonts w:ascii="Arial" w:hAnsi="Arial" w:cs="Arial"/>
            </w:rPr>
            <w:t xml:space="preserve"> </w:t>
          </w:r>
          <w:sdt>
            <w:sdtPr>
              <w:rPr>
                <w:rFonts w:ascii="Arial" w:hAnsi="Arial" w:cs="Arial"/>
                <w:sz w:val="16"/>
              </w:rPr>
              <w:alias w:val="Status"/>
              <w:tag w:val=""/>
              <w:id w:val="-564025655"/>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16"/>
                  <w:lang w:val="nb-NO"/>
                </w:rPr>
                <w:t>1.0</w:t>
              </w:r>
            </w:sdtContent>
          </w:sdt>
          <w:r w:rsidRPr="00E66F15">
            <w:rPr>
              <w:rFonts w:ascii="Arial" w:hAnsi="Arial" w:cs="Arial"/>
              <w:sz w:val="16"/>
              <w:szCs w:val="16"/>
            </w:rPr>
            <w:t>]</w:t>
          </w:r>
          <w:r w:rsidRPr="00022003">
            <w:rPr>
              <w:rFonts w:ascii="Arial" w:hAnsi="Arial" w:cs="Arial"/>
              <w:sz w:val="20"/>
              <w:szCs w:val="16"/>
            </w:rPr>
            <w:sym w:font="Wingdings" w:char="F077"/>
          </w:r>
          <w:r w:rsidRPr="00E66F15">
            <w:rPr>
              <w:rFonts w:ascii="Arial" w:hAnsi="Arial" w:cs="Arial"/>
              <w:sz w:val="16"/>
              <w:szCs w:val="16"/>
            </w:rPr>
            <w:t>[</w:t>
          </w:r>
          <w:sdt>
            <w:sdtPr>
              <w:rPr>
                <w:rFonts w:ascii="Arial" w:hAnsi="Arial" w:cs="Arial"/>
                <w:sz w:val="16"/>
              </w:rPr>
              <w:alias w:val="Publish Date"/>
              <w:tag w:val=""/>
              <w:id w:val="-700555448"/>
              <w:dataBinding w:prefixMappings="xmlns:ns0='http://schemas.microsoft.com/office/2006/coverPageProps' " w:xpath="/ns0:CoverPageProperties[1]/ns0:PublishDate[1]" w:storeItemID="{55AF091B-3C7A-41E3-B477-F2FDAA23CFDA}"/>
              <w:date w:fullDate="2015-03-13T00:00:00Z">
                <w:dateFormat w:val="dd.MM.yyyy"/>
                <w:lid w:val="nb-NO"/>
                <w:storeMappedDataAs w:val="dateTime"/>
                <w:calendar w:val="gregorian"/>
              </w:date>
            </w:sdtPr>
            <w:sdtEndPr/>
            <w:sdtContent>
              <w:r>
                <w:rPr>
                  <w:rFonts w:ascii="Arial" w:hAnsi="Arial" w:cs="Arial"/>
                  <w:sz w:val="16"/>
                  <w:lang w:val="nb-NO"/>
                </w:rPr>
                <w:t>13.03.2015</w:t>
              </w:r>
            </w:sdtContent>
          </w:sdt>
          <w:r w:rsidRPr="00E66F15">
            <w:rPr>
              <w:rFonts w:ascii="Arial" w:hAnsi="Arial" w:cs="Arial"/>
              <w:sz w:val="16"/>
              <w:szCs w:val="16"/>
            </w:rPr>
            <w:t>]</w:t>
          </w:r>
        </w:p>
      </w:tc>
    </w:tr>
  </w:tbl>
  <w:p w14:paraId="385BC7A2" w14:textId="77777777" w:rsidR="00F51E8E" w:rsidRDefault="00F51E8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71DD0" w14:textId="77777777" w:rsidR="00F51E8E" w:rsidRDefault="00F51E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75pt;height:95.75pt" o:bullet="t">
        <v:imagedata r:id="rId1" o:title="Get Info"/>
      </v:shape>
    </w:pict>
  </w:numPicBullet>
  <w:abstractNum w:abstractNumId="0">
    <w:nsid w:val="052923E1"/>
    <w:multiLevelType w:val="hybridMultilevel"/>
    <w:tmpl w:val="DA6A9D70"/>
    <w:lvl w:ilvl="0" w:tplc="639A9ACE">
      <w:start w:val="1"/>
      <w:numFmt w:val="bullet"/>
      <w:pStyle w:val="Info"/>
      <w:lvlText w:val=""/>
      <w:lvlPicBulletId w:val="0"/>
      <w:lvlJc w:val="left"/>
      <w:pPr>
        <w:ind w:left="1637" w:hanging="360"/>
      </w:pPr>
      <w:rPr>
        <w:rFonts w:ascii="Symbol" w:hAnsi="Symbol" w:hint="default"/>
        <w:color w:val="auto"/>
        <w:sz w:val="40"/>
        <w:szCs w:val="40"/>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1">
    <w:nsid w:val="05E979E3"/>
    <w:multiLevelType w:val="hybridMultilevel"/>
    <w:tmpl w:val="E3F03366"/>
    <w:lvl w:ilvl="0" w:tplc="A5F4109E">
      <w:start w:val="1"/>
      <w:numFmt w:val="bullet"/>
      <w:lvlText w:val=""/>
      <w:lvlJc w:val="left"/>
      <w:pPr>
        <w:ind w:left="1440" w:hanging="360"/>
      </w:pPr>
      <w:rPr>
        <w:rFonts w:ascii="Wingdings" w:hAnsi="Wingdings" w:hint="default"/>
        <w:color w:val="C00000"/>
      </w:rPr>
    </w:lvl>
    <w:lvl w:ilvl="1" w:tplc="CC5EEAC6">
      <w:start w:val="1"/>
      <w:numFmt w:val="bullet"/>
      <w:lvlText w:val="-"/>
      <w:lvlJc w:val="left"/>
      <w:pPr>
        <w:ind w:left="2160" w:hanging="360"/>
      </w:pPr>
      <w:rPr>
        <w:rFonts w:ascii="Courier New" w:hAnsi="Courier New" w:hint="default"/>
        <w:color w:val="C00000"/>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CB2F17"/>
    <w:multiLevelType w:val="hybridMultilevel"/>
    <w:tmpl w:val="83E6865C"/>
    <w:lvl w:ilvl="0" w:tplc="A5F4109E">
      <w:start w:val="1"/>
      <w:numFmt w:val="bullet"/>
      <w:lvlText w:val=""/>
      <w:lvlJc w:val="left"/>
      <w:pPr>
        <w:ind w:left="720" w:hanging="360"/>
      </w:pPr>
      <w:rPr>
        <w:rFonts w:ascii="Wingdings" w:hAnsi="Wingdings" w:hint="default"/>
        <w:color w:val="C0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9C6322C"/>
    <w:multiLevelType w:val="multilevel"/>
    <w:tmpl w:val="927AD636"/>
    <w:styleLink w:val="Style2"/>
    <w:lvl w:ilvl="0">
      <w:start w:val="1"/>
      <w:numFmt w:val="decimal"/>
      <w:lvlText w:val="Assignment %1"/>
      <w:lvlJc w:val="left"/>
      <w:pPr>
        <w:ind w:left="720" w:hanging="360"/>
      </w:pPr>
      <w:rPr>
        <w:rFonts w:ascii="Calibri" w:hAnsi="Calibri" w:hint="default"/>
        <w:caps w:val="0"/>
        <w:smallCaps/>
        <w:strike w:val="0"/>
        <w:dstrike w:val="0"/>
        <w:vanish w:val="0"/>
        <w:color w:val="808080" w:themeColor="background1" w:themeShade="80"/>
        <w:sz w:val="28"/>
        <w:vertAlign w:val="baseline"/>
      </w:rPr>
    </w:lvl>
    <w:lvl w:ilvl="1">
      <w:start w:val="1"/>
      <w:numFmt w:val="decimal"/>
      <w:lvlText w:val="Task %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0B2D7130"/>
    <w:multiLevelType w:val="multilevel"/>
    <w:tmpl w:val="4498EE16"/>
    <w:numStyleLink w:val="Headings"/>
  </w:abstractNum>
  <w:abstractNum w:abstractNumId="5">
    <w:nsid w:val="0B335B98"/>
    <w:multiLevelType w:val="hybridMultilevel"/>
    <w:tmpl w:val="097634BE"/>
    <w:lvl w:ilvl="0" w:tplc="A5F4109E">
      <w:start w:val="1"/>
      <w:numFmt w:val="bullet"/>
      <w:lvlText w:val=""/>
      <w:lvlJc w:val="left"/>
      <w:pPr>
        <w:ind w:left="1800" w:hanging="360"/>
      </w:pPr>
      <w:rPr>
        <w:rFonts w:ascii="Wingdings" w:hAnsi="Wingdings" w:hint="default"/>
        <w:color w:val="C00000"/>
      </w:rPr>
    </w:lvl>
    <w:lvl w:ilvl="1" w:tplc="CC5EEAC6">
      <w:start w:val="1"/>
      <w:numFmt w:val="bullet"/>
      <w:lvlText w:val="-"/>
      <w:lvlJc w:val="left"/>
      <w:pPr>
        <w:ind w:left="2520" w:hanging="360"/>
      </w:pPr>
      <w:rPr>
        <w:rFonts w:ascii="Courier New" w:hAnsi="Courier New" w:hint="default"/>
        <w:color w:val="C0000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993169"/>
    <w:multiLevelType w:val="hybridMultilevel"/>
    <w:tmpl w:val="3F82D2CC"/>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7">
    <w:nsid w:val="14327A57"/>
    <w:multiLevelType w:val="multilevel"/>
    <w:tmpl w:val="927AD636"/>
    <w:numStyleLink w:val="Style2"/>
  </w:abstractNum>
  <w:abstractNum w:abstractNumId="8">
    <w:nsid w:val="154C2821"/>
    <w:multiLevelType w:val="hybridMultilevel"/>
    <w:tmpl w:val="6994F08A"/>
    <w:lvl w:ilvl="0" w:tplc="CC5EEAC6">
      <w:start w:val="1"/>
      <w:numFmt w:val="bullet"/>
      <w:lvlText w:val="-"/>
      <w:lvlJc w:val="left"/>
      <w:pPr>
        <w:ind w:left="1800" w:hanging="360"/>
      </w:pPr>
      <w:rPr>
        <w:rFonts w:ascii="Courier New" w:hAnsi="Courier New" w:hint="default"/>
        <w:color w:val="C00000"/>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9">
    <w:nsid w:val="168D58B2"/>
    <w:multiLevelType w:val="hybridMultilevel"/>
    <w:tmpl w:val="B9D0F3B2"/>
    <w:lvl w:ilvl="0" w:tplc="04140013">
      <w:start w:val="1"/>
      <w:numFmt w:val="upperRoman"/>
      <w:lvlText w:val="%1."/>
      <w:lvlJc w:val="right"/>
      <w:pPr>
        <w:ind w:left="1800" w:hanging="360"/>
      </w:pPr>
      <w:rPr>
        <w:rFonts w:hint="default"/>
        <w:color w:val="C00000"/>
      </w:rPr>
    </w:lvl>
    <w:lvl w:ilvl="1" w:tplc="04140019" w:tentative="1">
      <w:start w:val="1"/>
      <w:numFmt w:val="lowerLetter"/>
      <w:lvlText w:val="%2."/>
      <w:lvlJc w:val="left"/>
      <w:pPr>
        <w:ind w:left="2520" w:hanging="360"/>
      </w:pPr>
    </w:lvl>
    <w:lvl w:ilvl="2" w:tplc="0414001B" w:tentative="1">
      <w:start w:val="1"/>
      <w:numFmt w:val="lowerRoman"/>
      <w:lvlText w:val="%3."/>
      <w:lvlJc w:val="right"/>
      <w:pPr>
        <w:ind w:left="3240" w:hanging="180"/>
      </w:pPr>
    </w:lvl>
    <w:lvl w:ilvl="3" w:tplc="0414000F" w:tentative="1">
      <w:start w:val="1"/>
      <w:numFmt w:val="decimal"/>
      <w:lvlText w:val="%4."/>
      <w:lvlJc w:val="left"/>
      <w:pPr>
        <w:ind w:left="3960" w:hanging="360"/>
      </w:pPr>
    </w:lvl>
    <w:lvl w:ilvl="4" w:tplc="04140019" w:tentative="1">
      <w:start w:val="1"/>
      <w:numFmt w:val="lowerLetter"/>
      <w:lvlText w:val="%5."/>
      <w:lvlJc w:val="left"/>
      <w:pPr>
        <w:ind w:left="4680" w:hanging="360"/>
      </w:pPr>
    </w:lvl>
    <w:lvl w:ilvl="5" w:tplc="0414001B" w:tentative="1">
      <w:start w:val="1"/>
      <w:numFmt w:val="lowerRoman"/>
      <w:lvlText w:val="%6."/>
      <w:lvlJc w:val="right"/>
      <w:pPr>
        <w:ind w:left="5400" w:hanging="180"/>
      </w:pPr>
    </w:lvl>
    <w:lvl w:ilvl="6" w:tplc="0414000F" w:tentative="1">
      <w:start w:val="1"/>
      <w:numFmt w:val="decimal"/>
      <w:lvlText w:val="%7."/>
      <w:lvlJc w:val="left"/>
      <w:pPr>
        <w:ind w:left="6120" w:hanging="360"/>
      </w:pPr>
    </w:lvl>
    <w:lvl w:ilvl="7" w:tplc="04140019" w:tentative="1">
      <w:start w:val="1"/>
      <w:numFmt w:val="lowerLetter"/>
      <w:lvlText w:val="%8."/>
      <w:lvlJc w:val="left"/>
      <w:pPr>
        <w:ind w:left="6840" w:hanging="360"/>
      </w:pPr>
    </w:lvl>
    <w:lvl w:ilvl="8" w:tplc="0414001B" w:tentative="1">
      <w:start w:val="1"/>
      <w:numFmt w:val="lowerRoman"/>
      <w:lvlText w:val="%9."/>
      <w:lvlJc w:val="right"/>
      <w:pPr>
        <w:ind w:left="7560" w:hanging="180"/>
      </w:pPr>
    </w:lvl>
  </w:abstractNum>
  <w:abstractNum w:abstractNumId="10">
    <w:nsid w:val="1E26404D"/>
    <w:multiLevelType w:val="hybridMultilevel"/>
    <w:tmpl w:val="1B9CAAFA"/>
    <w:lvl w:ilvl="0" w:tplc="B352ED82">
      <w:start w:val="1"/>
      <w:numFmt w:val="bullet"/>
      <w:pStyle w:val="AppendixLevel1"/>
      <w:lvlText w:val=""/>
      <w:lvlJc w:val="left"/>
      <w:pPr>
        <w:ind w:left="644" w:hanging="360"/>
      </w:pPr>
      <w:rPr>
        <w:rFonts w:ascii="Wingdings" w:hAnsi="Wingdings" w:hint="default"/>
        <w:color w:val="D9D9D9" w:themeColor="background1" w:themeShade="D9"/>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
    <w:nsid w:val="1F43753B"/>
    <w:multiLevelType w:val="hybridMultilevel"/>
    <w:tmpl w:val="3806B95A"/>
    <w:lvl w:ilvl="0" w:tplc="A5F4109E">
      <w:start w:val="1"/>
      <w:numFmt w:val="bullet"/>
      <w:lvlText w:val=""/>
      <w:lvlJc w:val="left"/>
      <w:pPr>
        <w:ind w:left="1060" w:hanging="360"/>
      </w:pPr>
      <w:rPr>
        <w:rFonts w:ascii="Wingdings" w:hAnsi="Wingdings" w:hint="default"/>
        <w:color w:val="C00000"/>
      </w:rPr>
    </w:lvl>
    <w:lvl w:ilvl="1" w:tplc="04140003" w:tentative="1">
      <w:start w:val="1"/>
      <w:numFmt w:val="bullet"/>
      <w:lvlText w:val="o"/>
      <w:lvlJc w:val="left"/>
      <w:pPr>
        <w:ind w:left="1780" w:hanging="360"/>
      </w:pPr>
      <w:rPr>
        <w:rFonts w:ascii="Courier New" w:hAnsi="Courier New" w:cs="Courier New" w:hint="default"/>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2">
    <w:nsid w:val="23C73512"/>
    <w:multiLevelType w:val="hybridMultilevel"/>
    <w:tmpl w:val="E3443636"/>
    <w:lvl w:ilvl="0" w:tplc="2C0E88C6">
      <w:start w:val="1"/>
      <w:numFmt w:val="upperLetter"/>
      <w:pStyle w:val="AppendixheadingLevel2"/>
      <w:lvlText w:val="Appendix %1"/>
      <w:lvlJc w:val="left"/>
      <w:pPr>
        <w:ind w:left="720" w:hanging="360"/>
      </w:pPr>
      <w:rPr>
        <w:rFonts w:hint="default"/>
        <w:caps w:val="0"/>
        <w:smallCaps/>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A92E88"/>
    <w:multiLevelType w:val="hybridMultilevel"/>
    <w:tmpl w:val="9544B790"/>
    <w:lvl w:ilvl="0" w:tplc="F334DC6C">
      <w:start w:val="1"/>
      <w:numFmt w:val="bullet"/>
      <w:lvlText w:val="­"/>
      <w:lvlJc w:val="left"/>
      <w:pPr>
        <w:ind w:left="1058" w:hanging="360"/>
      </w:pPr>
      <w:rPr>
        <w:rFonts w:ascii="Courier New" w:hAnsi="Courier New" w:hint="default"/>
        <w:color w:val="C00000"/>
      </w:rPr>
    </w:lvl>
    <w:lvl w:ilvl="1" w:tplc="04140003" w:tentative="1">
      <w:start w:val="1"/>
      <w:numFmt w:val="bullet"/>
      <w:lvlText w:val="o"/>
      <w:lvlJc w:val="left"/>
      <w:pPr>
        <w:ind w:left="1778" w:hanging="360"/>
      </w:pPr>
      <w:rPr>
        <w:rFonts w:ascii="Courier New" w:hAnsi="Courier New" w:cs="Courier New" w:hint="default"/>
      </w:rPr>
    </w:lvl>
    <w:lvl w:ilvl="2" w:tplc="04140005" w:tentative="1">
      <w:start w:val="1"/>
      <w:numFmt w:val="bullet"/>
      <w:lvlText w:val=""/>
      <w:lvlJc w:val="left"/>
      <w:pPr>
        <w:ind w:left="2498" w:hanging="360"/>
      </w:pPr>
      <w:rPr>
        <w:rFonts w:ascii="Wingdings" w:hAnsi="Wingdings" w:hint="default"/>
      </w:rPr>
    </w:lvl>
    <w:lvl w:ilvl="3" w:tplc="04140001" w:tentative="1">
      <w:start w:val="1"/>
      <w:numFmt w:val="bullet"/>
      <w:lvlText w:val=""/>
      <w:lvlJc w:val="left"/>
      <w:pPr>
        <w:ind w:left="3218" w:hanging="360"/>
      </w:pPr>
      <w:rPr>
        <w:rFonts w:ascii="Symbol" w:hAnsi="Symbol" w:hint="default"/>
      </w:rPr>
    </w:lvl>
    <w:lvl w:ilvl="4" w:tplc="04140003" w:tentative="1">
      <w:start w:val="1"/>
      <w:numFmt w:val="bullet"/>
      <w:lvlText w:val="o"/>
      <w:lvlJc w:val="left"/>
      <w:pPr>
        <w:ind w:left="3938" w:hanging="360"/>
      </w:pPr>
      <w:rPr>
        <w:rFonts w:ascii="Courier New" w:hAnsi="Courier New" w:cs="Courier New" w:hint="default"/>
      </w:rPr>
    </w:lvl>
    <w:lvl w:ilvl="5" w:tplc="04140005" w:tentative="1">
      <w:start w:val="1"/>
      <w:numFmt w:val="bullet"/>
      <w:lvlText w:val=""/>
      <w:lvlJc w:val="left"/>
      <w:pPr>
        <w:ind w:left="4658" w:hanging="360"/>
      </w:pPr>
      <w:rPr>
        <w:rFonts w:ascii="Wingdings" w:hAnsi="Wingdings" w:hint="default"/>
      </w:rPr>
    </w:lvl>
    <w:lvl w:ilvl="6" w:tplc="04140001" w:tentative="1">
      <w:start w:val="1"/>
      <w:numFmt w:val="bullet"/>
      <w:lvlText w:val=""/>
      <w:lvlJc w:val="left"/>
      <w:pPr>
        <w:ind w:left="5378" w:hanging="360"/>
      </w:pPr>
      <w:rPr>
        <w:rFonts w:ascii="Symbol" w:hAnsi="Symbol" w:hint="default"/>
      </w:rPr>
    </w:lvl>
    <w:lvl w:ilvl="7" w:tplc="04140003" w:tentative="1">
      <w:start w:val="1"/>
      <w:numFmt w:val="bullet"/>
      <w:lvlText w:val="o"/>
      <w:lvlJc w:val="left"/>
      <w:pPr>
        <w:ind w:left="6098" w:hanging="360"/>
      </w:pPr>
      <w:rPr>
        <w:rFonts w:ascii="Courier New" w:hAnsi="Courier New" w:cs="Courier New" w:hint="default"/>
      </w:rPr>
    </w:lvl>
    <w:lvl w:ilvl="8" w:tplc="04140005" w:tentative="1">
      <w:start w:val="1"/>
      <w:numFmt w:val="bullet"/>
      <w:lvlText w:val=""/>
      <w:lvlJc w:val="left"/>
      <w:pPr>
        <w:ind w:left="6818" w:hanging="360"/>
      </w:pPr>
      <w:rPr>
        <w:rFonts w:ascii="Wingdings" w:hAnsi="Wingdings" w:hint="default"/>
      </w:rPr>
    </w:lvl>
  </w:abstractNum>
  <w:abstractNum w:abstractNumId="14">
    <w:nsid w:val="34A67E82"/>
    <w:multiLevelType w:val="hybridMultilevel"/>
    <w:tmpl w:val="08B6897A"/>
    <w:lvl w:ilvl="0" w:tplc="A5F4109E">
      <w:start w:val="1"/>
      <w:numFmt w:val="bullet"/>
      <w:lvlText w:val=""/>
      <w:lvlJc w:val="left"/>
      <w:pPr>
        <w:ind w:left="1004" w:hanging="360"/>
      </w:pPr>
      <w:rPr>
        <w:rFonts w:ascii="Wingdings" w:hAnsi="Wingdings" w:hint="default"/>
        <w:color w:val="C00000"/>
      </w:rPr>
    </w:lvl>
    <w:lvl w:ilvl="1" w:tplc="CC5EEAC6">
      <w:start w:val="1"/>
      <w:numFmt w:val="bullet"/>
      <w:lvlText w:val="-"/>
      <w:lvlJc w:val="left"/>
      <w:pPr>
        <w:ind w:left="1724" w:hanging="360"/>
      </w:pPr>
      <w:rPr>
        <w:rFonts w:ascii="Courier New" w:hAnsi="Courier New" w:hint="default"/>
        <w:color w:val="C00000"/>
      </w:rPr>
    </w:lvl>
    <w:lvl w:ilvl="2" w:tplc="04140005" w:tentative="1">
      <w:start w:val="1"/>
      <w:numFmt w:val="bullet"/>
      <w:lvlText w:val=""/>
      <w:lvlJc w:val="left"/>
      <w:pPr>
        <w:ind w:left="2444" w:hanging="360"/>
      </w:pPr>
      <w:rPr>
        <w:rFonts w:ascii="Wingdings" w:hAnsi="Wingdings" w:hint="default"/>
      </w:rPr>
    </w:lvl>
    <w:lvl w:ilvl="3" w:tplc="04140001" w:tentative="1">
      <w:start w:val="1"/>
      <w:numFmt w:val="bullet"/>
      <w:lvlText w:val=""/>
      <w:lvlJc w:val="left"/>
      <w:pPr>
        <w:ind w:left="3164" w:hanging="360"/>
      </w:pPr>
      <w:rPr>
        <w:rFonts w:ascii="Symbol" w:hAnsi="Symbol" w:hint="default"/>
      </w:rPr>
    </w:lvl>
    <w:lvl w:ilvl="4" w:tplc="04140003" w:tentative="1">
      <w:start w:val="1"/>
      <w:numFmt w:val="bullet"/>
      <w:lvlText w:val="o"/>
      <w:lvlJc w:val="left"/>
      <w:pPr>
        <w:ind w:left="3884" w:hanging="360"/>
      </w:pPr>
      <w:rPr>
        <w:rFonts w:ascii="Courier New" w:hAnsi="Courier New" w:cs="Courier New" w:hint="default"/>
      </w:rPr>
    </w:lvl>
    <w:lvl w:ilvl="5" w:tplc="04140005" w:tentative="1">
      <w:start w:val="1"/>
      <w:numFmt w:val="bullet"/>
      <w:lvlText w:val=""/>
      <w:lvlJc w:val="left"/>
      <w:pPr>
        <w:ind w:left="4604" w:hanging="360"/>
      </w:pPr>
      <w:rPr>
        <w:rFonts w:ascii="Wingdings" w:hAnsi="Wingdings" w:hint="default"/>
      </w:rPr>
    </w:lvl>
    <w:lvl w:ilvl="6" w:tplc="04140001" w:tentative="1">
      <w:start w:val="1"/>
      <w:numFmt w:val="bullet"/>
      <w:lvlText w:val=""/>
      <w:lvlJc w:val="left"/>
      <w:pPr>
        <w:ind w:left="5324" w:hanging="360"/>
      </w:pPr>
      <w:rPr>
        <w:rFonts w:ascii="Symbol" w:hAnsi="Symbol" w:hint="default"/>
      </w:rPr>
    </w:lvl>
    <w:lvl w:ilvl="7" w:tplc="04140003" w:tentative="1">
      <w:start w:val="1"/>
      <w:numFmt w:val="bullet"/>
      <w:lvlText w:val="o"/>
      <w:lvlJc w:val="left"/>
      <w:pPr>
        <w:ind w:left="6044" w:hanging="360"/>
      </w:pPr>
      <w:rPr>
        <w:rFonts w:ascii="Courier New" w:hAnsi="Courier New" w:cs="Courier New" w:hint="default"/>
      </w:rPr>
    </w:lvl>
    <w:lvl w:ilvl="8" w:tplc="04140005" w:tentative="1">
      <w:start w:val="1"/>
      <w:numFmt w:val="bullet"/>
      <w:lvlText w:val=""/>
      <w:lvlJc w:val="left"/>
      <w:pPr>
        <w:ind w:left="6764" w:hanging="360"/>
      </w:pPr>
      <w:rPr>
        <w:rFonts w:ascii="Wingdings" w:hAnsi="Wingdings" w:hint="default"/>
      </w:rPr>
    </w:lvl>
  </w:abstractNum>
  <w:abstractNum w:abstractNumId="15">
    <w:nsid w:val="35106B36"/>
    <w:multiLevelType w:val="hybridMultilevel"/>
    <w:tmpl w:val="6896BD38"/>
    <w:lvl w:ilvl="0" w:tplc="A5F4109E">
      <w:start w:val="1"/>
      <w:numFmt w:val="bullet"/>
      <w:lvlText w:val=""/>
      <w:lvlJc w:val="left"/>
      <w:pPr>
        <w:ind w:left="1440" w:hanging="360"/>
      </w:pPr>
      <w:rPr>
        <w:rFonts w:ascii="Wingdings" w:hAnsi="Wingding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6">
    <w:nsid w:val="379B747E"/>
    <w:multiLevelType w:val="hybridMultilevel"/>
    <w:tmpl w:val="E1FC2CF6"/>
    <w:lvl w:ilvl="0" w:tplc="A5F4109E">
      <w:start w:val="1"/>
      <w:numFmt w:val="bullet"/>
      <w:lvlText w:val=""/>
      <w:lvlJc w:val="left"/>
      <w:pPr>
        <w:ind w:left="1060" w:hanging="360"/>
      </w:pPr>
      <w:rPr>
        <w:rFonts w:ascii="Wingdings" w:hAnsi="Wingdings" w:hint="default"/>
        <w:color w:val="C00000"/>
      </w:rPr>
    </w:lvl>
    <w:lvl w:ilvl="1" w:tplc="CC5EEAC6">
      <w:start w:val="1"/>
      <w:numFmt w:val="bullet"/>
      <w:lvlText w:val="-"/>
      <w:lvlJc w:val="left"/>
      <w:pPr>
        <w:ind w:left="1780" w:hanging="360"/>
      </w:pPr>
      <w:rPr>
        <w:rFonts w:ascii="Courier New" w:hAnsi="Courier New" w:hint="default"/>
        <w:color w:val="C00000"/>
      </w:rPr>
    </w:lvl>
    <w:lvl w:ilvl="2" w:tplc="04140005" w:tentative="1">
      <w:start w:val="1"/>
      <w:numFmt w:val="bullet"/>
      <w:lvlText w:val=""/>
      <w:lvlJc w:val="left"/>
      <w:pPr>
        <w:ind w:left="2500" w:hanging="360"/>
      </w:pPr>
      <w:rPr>
        <w:rFonts w:ascii="Wingdings" w:hAnsi="Wingdings" w:hint="default"/>
      </w:rPr>
    </w:lvl>
    <w:lvl w:ilvl="3" w:tplc="04140001" w:tentative="1">
      <w:start w:val="1"/>
      <w:numFmt w:val="bullet"/>
      <w:lvlText w:val=""/>
      <w:lvlJc w:val="left"/>
      <w:pPr>
        <w:ind w:left="3220" w:hanging="360"/>
      </w:pPr>
      <w:rPr>
        <w:rFonts w:ascii="Symbol" w:hAnsi="Symbol" w:hint="default"/>
      </w:rPr>
    </w:lvl>
    <w:lvl w:ilvl="4" w:tplc="04140003" w:tentative="1">
      <w:start w:val="1"/>
      <w:numFmt w:val="bullet"/>
      <w:lvlText w:val="o"/>
      <w:lvlJc w:val="left"/>
      <w:pPr>
        <w:ind w:left="3940" w:hanging="360"/>
      </w:pPr>
      <w:rPr>
        <w:rFonts w:ascii="Courier New" w:hAnsi="Courier New" w:cs="Courier New" w:hint="default"/>
      </w:rPr>
    </w:lvl>
    <w:lvl w:ilvl="5" w:tplc="04140005" w:tentative="1">
      <w:start w:val="1"/>
      <w:numFmt w:val="bullet"/>
      <w:lvlText w:val=""/>
      <w:lvlJc w:val="left"/>
      <w:pPr>
        <w:ind w:left="4660" w:hanging="360"/>
      </w:pPr>
      <w:rPr>
        <w:rFonts w:ascii="Wingdings" w:hAnsi="Wingdings" w:hint="default"/>
      </w:rPr>
    </w:lvl>
    <w:lvl w:ilvl="6" w:tplc="04140001" w:tentative="1">
      <w:start w:val="1"/>
      <w:numFmt w:val="bullet"/>
      <w:lvlText w:val=""/>
      <w:lvlJc w:val="left"/>
      <w:pPr>
        <w:ind w:left="5380" w:hanging="360"/>
      </w:pPr>
      <w:rPr>
        <w:rFonts w:ascii="Symbol" w:hAnsi="Symbol" w:hint="default"/>
      </w:rPr>
    </w:lvl>
    <w:lvl w:ilvl="7" w:tplc="04140003" w:tentative="1">
      <w:start w:val="1"/>
      <w:numFmt w:val="bullet"/>
      <w:lvlText w:val="o"/>
      <w:lvlJc w:val="left"/>
      <w:pPr>
        <w:ind w:left="6100" w:hanging="360"/>
      </w:pPr>
      <w:rPr>
        <w:rFonts w:ascii="Courier New" w:hAnsi="Courier New" w:cs="Courier New" w:hint="default"/>
      </w:rPr>
    </w:lvl>
    <w:lvl w:ilvl="8" w:tplc="04140005" w:tentative="1">
      <w:start w:val="1"/>
      <w:numFmt w:val="bullet"/>
      <w:lvlText w:val=""/>
      <w:lvlJc w:val="left"/>
      <w:pPr>
        <w:ind w:left="6820" w:hanging="360"/>
      </w:pPr>
      <w:rPr>
        <w:rFonts w:ascii="Wingdings" w:hAnsi="Wingdings" w:hint="default"/>
      </w:rPr>
    </w:lvl>
  </w:abstractNum>
  <w:abstractNum w:abstractNumId="17">
    <w:nsid w:val="3F4878CD"/>
    <w:multiLevelType w:val="multilevel"/>
    <w:tmpl w:val="4498EE16"/>
    <w:numStyleLink w:val="Headings"/>
  </w:abstractNum>
  <w:abstractNum w:abstractNumId="18">
    <w:nsid w:val="40C75F46"/>
    <w:multiLevelType w:val="multilevel"/>
    <w:tmpl w:val="927AD636"/>
    <w:numStyleLink w:val="Style2"/>
  </w:abstractNum>
  <w:abstractNum w:abstractNumId="19">
    <w:nsid w:val="42DA6387"/>
    <w:multiLevelType w:val="hybridMultilevel"/>
    <w:tmpl w:val="4738AF54"/>
    <w:lvl w:ilvl="0" w:tplc="04140013">
      <w:start w:val="1"/>
      <w:numFmt w:val="upperRoman"/>
      <w:lvlText w:val="%1."/>
      <w:lvlJc w:val="right"/>
      <w:pPr>
        <w:ind w:left="1440" w:hanging="360"/>
      </w:pPr>
      <w:rPr>
        <w:rFont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0">
    <w:nsid w:val="47B114F0"/>
    <w:multiLevelType w:val="hybridMultilevel"/>
    <w:tmpl w:val="FB8CCF52"/>
    <w:lvl w:ilvl="0" w:tplc="A5F4109E">
      <w:start w:val="1"/>
      <w:numFmt w:val="bullet"/>
      <w:lvlText w:val=""/>
      <w:lvlJc w:val="left"/>
      <w:pPr>
        <w:ind w:left="1080" w:hanging="360"/>
      </w:pPr>
      <w:rPr>
        <w:rFonts w:ascii="Wingdings" w:hAnsi="Wingdings" w:hint="default"/>
        <w:color w:val="C00000"/>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1">
    <w:nsid w:val="486F14B0"/>
    <w:multiLevelType w:val="multilevel"/>
    <w:tmpl w:val="4498EE16"/>
    <w:numStyleLink w:val="Headings"/>
  </w:abstractNum>
  <w:abstractNum w:abstractNumId="22">
    <w:nsid w:val="4CC152DA"/>
    <w:multiLevelType w:val="hybridMultilevel"/>
    <w:tmpl w:val="3044EBEC"/>
    <w:lvl w:ilvl="0" w:tplc="F334DC6C">
      <w:start w:val="1"/>
      <w:numFmt w:val="bullet"/>
      <w:lvlText w:val="­"/>
      <w:lvlJc w:val="left"/>
      <w:pPr>
        <w:ind w:left="1080" w:hanging="360"/>
      </w:pPr>
      <w:rPr>
        <w:rFonts w:ascii="Courier New" w:hAnsi="Courier New" w:hint="default"/>
        <w:color w:val="C00000"/>
      </w:rPr>
    </w:lvl>
    <w:lvl w:ilvl="1" w:tplc="04140013">
      <w:start w:val="1"/>
      <w:numFmt w:val="upperRoman"/>
      <w:lvlText w:val="%2."/>
      <w:lvlJc w:val="right"/>
      <w:pPr>
        <w:ind w:left="1800" w:hanging="360"/>
      </w:pPr>
      <w:rPr>
        <w:rFonts w:hint="default"/>
        <w:color w:val="C00000"/>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3">
    <w:nsid w:val="4F483F6C"/>
    <w:multiLevelType w:val="hybridMultilevel"/>
    <w:tmpl w:val="50C05E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58A4C80"/>
    <w:multiLevelType w:val="hybridMultilevel"/>
    <w:tmpl w:val="B97C4FF0"/>
    <w:lvl w:ilvl="0" w:tplc="A5F4109E">
      <w:start w:val="1"/>
      <w:numFmt w:val="bullet"/>
      <w:lvlText w:val=""/>
      <w:lvlJc w:val="left"/>
      <w:pPr>
        <w:ind w:left="2160" w:hanging="360"/>
      </w:pPr>
      <w:rPr>
        <w:rFonts w:ascii="Wingdings" w:hAnsi="Wingdings" w:hint="default"/>
        <w:color w:val="C00000"/>
      </w:rPr>
    </w:lvl>
    <w:lvl w:ilvl="1" w:tplc="067C2CF4">
      <w:numFmt w:val="bullet"/>
      <w:lvlText w:val="•"/>
      <w:lvlJc w:val="left"/>
      <w:pPr>
        <w:ind w:left="2955" w:hanging="435"/>
      </w:pPr>
      <w:rPr>
        <w:rFonts w:ascii="Calibri" w:eastAsiaTheme="minorHAnsi" w:hAnsi="Calibri" w:cstheme="minorHAnsi" w:hint="default"/>
      </w:rPr>
    </w:lvl>
    <w:lvl w:ilvl="2" w:tplc="04140005" w:tentative="1">
      <w:start w:val="1"/>
      <w:numFmt w:val="bullet"/>
      <w:lvlText w:val=""/>
      <w:lvlJc w:val="left"/>
      <w:pPr>
        <w:ind w:left="3600" w:hanging="360"/>
      </w:pPr>
      <w:rPr>
        <w:rFonts w:ascii="Wingdings" w:hAnsi="Wingdings" w:hint="default"/>
      </w:rPr>
    </w:lvl>
    <w:lvl w:ilvl="3" w:tplc="04140001" w:tentative="1">
      <w:start w:val="1"/>
      <w:numFmt w:val="bullet"/>
      <w:lvlText w:val=""/>
      <w:lvlJc w:val="left"/>
      <w:pPr>
        <w:ind w:left="4320" w:hanging="360"/>
      </w:pPr>
      <w:rPr>
        <w:rFonts w:ascii="Symbol" w:hAnsi="Symbol" w:hint="default"/>
      </w:rPr>
    </w:lvl>
    <w:lvl w:ilvl="4" w:tplc="04140003" w:tentative="1">
      <w:start w:val="1"/>
      <w:numFmt w:val="bullet"/>
      <w:lvlText w:val="o"/>
      <w:lvlJc w:val="left"/>
      <w:pPr>
        <w:ind w:left="5040" w:hanging="360"/>
      </w:pPr>
      <w:rPr>
        <w:rFonts w:ascii="Courier New" w:hAnsi="Courier New" w:cs="Courier New" w:hint="default"/>
      </w:rPr>
    </w:lvl>
    <w:lvl w:ilvl="5" w:tplc="04140005" w:tentative="1">
      <w:start w:val="1"/>
      <w:numFmt w:val="bullet"/>
      <w:lvlText w:val=""/>
      <w:lvlJc w:val="left"/>
      <w:pPr>
        <w:ind w:left="5760" w:hanging="360"/>
      </w:pPr>
      <w:rPr>
        <w:rFonts w:ascii="Wingdings" w:hAnsi="Wingdings" w:hint="default"/>
      </w:rPr>
    </w:lvl>
    <w:lvl w:ilvl="6" w:tplc="04140001" w:tentative="1">
      <w:start w:val="1"/>
      <w:numFmt w:val="bullet"/>
      <w:lvlText w:val=""/>
      <w:lvlJc w:val="left"/>
      <w:pPr>
        <w:ind w:left="6480" w:hanging="360"/>
      </w:pPr>
      <w:rPr>
        <w:rFonts w:ascii="Symbol" w:hAnsi="Symbol" w:hint="default"/>
      </w:rPr>
    </w:lvl>
    <w:lvl w:ilvl="7" w:tplc="04140003" w:tentative="1">
      <w:start w:val="1"/>
      <w:numFmt w:val="bullet"/>
      <w:lvlText w:val="o"/>
      <w:lvlJc w:val="left"/>
      <w:pPr>
        <w:ind w:left="7200" w:hanging="360"/>
      </w:pPr>
      <w:rPr>
        <w:rFonts w:ascii="Courier New" w:hAnsi="Courier New" w:cs="Courier New" w:hint="default"/>
      </w:rPr>
    </w:lvl>
    <w:lvl w:ilvl="8" w:tplc="04140005" w:tentative="1">
      <w:start w:val="1"/>
      <w:numFmt w:val="bullet"/>
      <w:lvlText w:val=""/>
      <w:lvlJc w:val="left"/>
      <w:pPr>
        <w:ind w:left="7920" w:hanging="360"/>
      </w:pPr>
      <w:rPr>
        <w:rFonts w:ascii="Wingdings" w:hAnsi="Wingdings" w:hint="default"/>
      </w:rPr>
    </w:lvl>
  </w:abstractNum>
  <w:abstractNum w:abstractNumId="25">
    <w:nsid w:val="559D285A"/>
    <w:multiLevelType w:val="multilevel"/>
    <w:tmpl w:val="C736F37E"/>
    <w:lvl w:ilvl="0">
      <w:start w:val="5"/>
      <w:numFmt w:val="decimal"/>
      <w:pStyle w:val="Heading1"/>
      <w:lvlText w:val="Assignment %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Task %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5CBD0A44"/>
    <w:multiLevelType w:val="multilevel"/>
    <w:tmpl w:val="CAA822B0"/>
    <w:lvl w:ilvl="0">
      <w:start w:val="2"/>
      <w:numFmt w:val="decimal"/>
      <w:lvlText w:val="Assignment %1"/>
      <w:lvlJc w:val="left"/>
      <w:pPr>
        <w:ind w:left="0" w:firstLine="0"/>
      </w:pPr>
      <w:rPr>
        <w:rFonts w:asciiTheme="minorHAnsi" w:hAnsiTheme="minorHAnsi" w:hint="default"/>
        <w:b/>
        <w:caps/>
        <w:smallCaps w:val="0"/>
        <w:color w:val="777777"/>
        <w:sz w:val="24"/>
        <w:szCs w:val="24"/>
      </w:rPr>
    </w:lvl>
    <w:lvl w:ilvl="1">
      <w:start w:val="1"/>
      <w:numFmt w:val="decimal"/>
      <w:lvlText w:val="Task %1.%2"/>
      <w:lvlJc w:val="left"/>
      <w:pPr>
        <w:ind w:left="0" w:firstLine="0"/>
      </w:pPr>
      <w:rPr>
        <w:rFonts w:hint="default"/>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28023D1"/>
    <w:multiLevelType w:val="hybridMultilevel"/>
    <w:tmpl w:val="6C56B344"/>
    <w:lvl w:ilvl="0" w:tplc="DE4A4C7E">
      <w:start w:val="1"/>
      <w:numFmt w:val="bullet"/>
      <w:pStyle w:val="Style1"/>
      <w:lvlText w:val=""/>
      <w:lvlJc w:val="left"/>
      <w:pPr>
        <w:ind w:left="360" w:hanging="360"/>
      </w:pPr>
      <w:rPr>
        <w:rFonts w:ascii="Wingdings" w:hAnsi="Wingdings" w:hint="default"/>
        <w:color w:val="D9D9D9" w:themeColor="background1" w:themeShade="D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600513F"/>
    <w:multiLevelType w:val="hybridMultilevel"/>
    <w:tmpl w:val="4738AF54"/>
    <w:lvl w:ilvl="0" w:tplc="04140013">
      <w:start w:val="1"/>
      <w:numFmt w:val="upperRoman"/>
      <w:lvlText w:val="%1."/>
      <w:lvlJc w:val="right"/>
      <w:pPr>
        <w:ind w:left="1440" w:hanging="360"/>
      </w:pPr>
      <w:rPr>
        <w:rFonts w:hint="default"/>
        <w:color w:val="C00000"/>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29">
    <w:nsid w:val="6B562195"/>
    <w:multiLevelType w:val="multilevel"/>
    <w:tmpl w:val="927AD636"/>
    <w:numStyleLink w:val="Style2"/>
  </w:abstractNum>
  <w:abstractNum w:abstractNumId="30">
    <w:nsid w:val="78C14B08"/>
    <w:multiLevelType w:val="hybridMultilevel"/>
    <w:tmpl w:val="7FBE29F8"/>
    <w:lvl w:ilvl="0" w:tplc="04140013">
      <w:start w:val="1"/>
      <w:numFmt w:val="upperRoman"/>
      <w:lvlText w:val="%1."/>
      <w:lvlJc w:val="right"/>
      <w:pPr>
        <w:ind w:left="1440" w:hanging="360"/>
      </w:pPr>
      <w:rPr>
        <w:rFonts w:hint="default"/>
        <w:color w:val="C00000"/>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31">
    <w:nsid w:val="7A5031B1"/>
    <w:multiLevelType w:val="multilevel"/>
    <w:tmpl w:val="4498EE16"/>
    <w:numStyleLink w:val="Headings"/>
  </w:abstractNum>
  <w:abstractNum w:abstractNumId="32">
    <w:nsid w:val="7C7B4FD3"/>
    <w:multiLevelType w:val="multilevel"/>
    <w:tmpl w:val="4498EE16"/>
    <w:styleLink w:val="Headings"/>
    <w:lvl w:ilvl="0">
      <w:start w:val="1"/>
      <w:numFmt w:val="decimal"/>
      <w:lvlText w:val="Assignment %1"/>
      <w:lvlJc w:val="left"/>
      <w:pPr>
        <w:ind w:left="0" w:firstLine="0"/>
      </w:pPr>
      <w:rPr>
        <w:rFonts w:asciiTheme="minorHAnsi" w:hAnsiTheme="minorHAnsi" w:hint="default"/>
        <w:b/>
        <w:caps/>
        <w:smallCaps w:val="0"/>
        <w:color w:val="777777"/>
        <w:sz w:val="24"/>
        <w:szCs w:val="24"/>
      </w:rPr>
    </w:lvl>
    <w:lvl w:ilvl="1">
      <w:start w:val="1"/>
      <w:numFmt w:val="decimal"/>
      <w:lvlText w:val="Task %1.%2"/>
      <w:lvlJc w:val="left"/>
      <w:pPr>
        <w:ind w:left="0" w:firstLine="0"/>
      </w:pPr>
      <w:rPr>
        <w:rFonts w:hint="default"/>
      </w:rPr>
    </w:lvl>
    <w:lvl w:ilvl="2">
      <w:start w:val="1"/>
      <w:numFmt w:val="decimal"/>
      <w:lvlText w:val="%1.%2.%3"/>
      <w:lvlJc w:val="center"/>
      <w:pPr>
        <w:ind w:left="0" w:firstLine="0"/>
      </w:pPr>
      <w:rPr>
        <w:rFonts w:hint="default"/>
        <w:i/>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27"/>
  </w:num>
  <w:num w:numId="2">
    <w:abstractNumId w:val="0"/>
  </w:num>
  <w:num w:numId="3">
    <w:abstractNumId w:val="1"/>
  </w:num>
  <w:num w:numId="4">
    <w:abstractNumId w:val="32"/>
  </w:num>
  <w:num w:numId="5">
    <w:abstractNumId w:val="21"/>
    <w:lvlOverride w:ilvl="0">
      <w:lvl w:ilvl="0">
        <w:start w:val="1"/>
        <w:numFmt w:val="decimal"/>
        <w:lvlText w:val="ASSIGNMENT %1"/>
        <w:lvlJc w:val="left"/>
        <w:pPr>
          <w:ind w:left="644"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1364" w:hanging="360"/>
        </w:pPr>
      </w:lvl>
    </w:lvlOverride>
    <w:lvlOverride w:ilvl="2">
      <w:lvl w:ilvl="2">
        <w:start w:val="1"/>
        <w:numFmt w:val="lowerRoman"/>
        <w:lvlText w:val="%3."/>
        <w:lvlJc w:val="right"/>
        <w:pPr>
          <w:ind w:left="2084" w:hanging="180"/>
        </w:pPr>
      </w:lvl>
    </w:lvlOverride>
    <w:lvlOverride w:ilvl="3">
      <w:lvl w:ilvl="3" w:tentative="1">
        <w:start w:val="1"/>
        <w:numFmt w:val="decimal"/>
        <w:lvlText w:val="%4."/>
        <w:lvlJc w:val="left"/>
        <w:pPr>
          <w:ind w:left="2804" w:hanging="360"/>
        </w:pPr>
      </w:lvl>
    </w:lvlOverride>
    <w:lvlOverride w:ilvl="4">
      <w:lvl w:ilvl="4" w:tentative="1">
        <w:start w:val="1"/>
        <w:numFmt w:val="lowerLetter"/>
        <w:lvlText w:val="%5."/>
        <w:lvlJc w:val="left"/>
        <w:pPr>
          <w:ind w:left="3524" w:hanging="360"/>
        </w:pPr>
      </w:lvl>
    </w:lvlOverride>
    <w:lvlOverride w:ilvl="5">
      <w:lvl w:ilvl="5" w:tentative="1">
        <w:start w:val="1"/>
        <w:numFmt w:val="lowerRoman"/>
        <w:lvlText w:val="%6."/>
        <w:lvlJc w:val="right"/>
        <w:pPr>
          <w:ind w:left="4244" w:hanging="180"/>
        </w:pPr>
      </w:lvl>
    </w:lvlOverride>
    <w:lvlOverride w:ilvl="6">
      <w:lvl w:ilvl="6" w:tentative="1">
        <w:start w:val="1"/>
        <w:numFmt w:val="decimal"/>
        <w:lvlText w:val="%7."/>
        <w:lvlJc w:val="left"/>
        <w:pPr>
          <w:ind w:left="4964" w:hanging="360"/>
        </w:pPr>
      </w:lvl>
    </w:lvlOverride>
    <w:lvlOverride w:ilvl="7">
      <w:lvl w:ilvl="7" w:tentative="1">
        <w:start w:val="1"/>
        <w:numFmt w:val="lowerLetter"/>
        <w:lvlText w:val="%8."/>
        <w:lvlJc w:val="left"/>
        <w:pPr>
          <w:ind w:left="5684" w:hanging="360"/>
        </w:pPr>
      </w:lvl>
    </w:lvlOverride>
    <w:lvlOverride w:ilvl="8">
      <w:lvl w:ilvl="8" w:tentative="1">
        <w:start w:val="1"/>
        <w:numFmt w:val="lowerRoman"/>
        <w:lvlText w:val="%9."/>
        <w:lvlJc w:val="right"/>
        <w:pPr>
          <w:ind w:left="6404" w:hanging="180"/>
        </w:pPr>
      </w:lvl>
    </w:lvlOverride>
  </w:num>
  <w:num w:numId="6">
    <w:abstractNumId w:val="21"/>
    <w:lvlOverride w:ilvl="0">
      <w:startOverride w:val="1"/>
      <w:lvl w:ilvl="0">
        <w:start w:val="1"/>
        <w:numFmt w:val="decimal"/>
        <w:lvlText w:val="Section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lvlText w:val="%1.%2"/>
        <w:lvlJc w:val="left"/>
        <w:pPr>
          <w:ind w:left="0" w:firstLine="0"/>
        </w:pPr>
        <w:rPr>
          <w:rFonts w:hint="default"/>
        </w:rPr>
      </w:lvl>
    </w:lvlOverride>
    <w:lvlOverride w:ilvl="2">
      <w:startOverride w:val="1"/>
      <w:lvl w:ilvl="2">
        <w:start w:val="1"/>
        <w:numFmt w:val="decimal"/>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7">
    <w:abstractNumId w:val="12"/>
  </w:num>
  <w:num w:numId="8">
    <w:abstractNumId w:val="10"/>
  </w:num>
  <w:num w:numId="9">
    <w:abstractNumId w:val="5"/>
  </w:num>
  <w:num w:numId="10">
    <w:abstractNumId w:val="2"/>
  </w:num>
  <w:num w:numId="11">
    <w:abstractNumId w:val="24"/>
  </w:num>
  <w:num w:numId="12">
    <w:abstractNumId w:val="15"/>
  </w:num>
  <w:num w:numId="13">
    <w:abstractNumId w:val="16"/>
  </w:num>
  <w:num w:numId="14">
    <w:abstractNumId w:val="8"/>
  </w:num>
  <w:num w:numId="15">
    <w:abstractNumId w:val="23"/>
  </w:num>
  <w:num w:numId="16">
    <w:abstractNumId w:val="11"/>
  </w:num>
  <w:num w:numId="17">
    <w:abstractNumId w:val="14"/>
  </w:num>
  <w:num w:numId="18">
    <w:abstractNumId w:val="20"/>
  </w:num>
  <w:num w:numId="19">
    <w:abstractNumId w:val="6"/>
  </w:num>
  <w:num w:numId="20">
    <w:abstractNumId w:val="28"/>
  </w:num>
  <w:num w:numId="21">
    <w:abstractNumId w:val="13"/>
  </w:num>
  <w:num w:numId="22">
    <w:abstractNumId w:val="30"/>
  </w:num>
  <w:num w:numId="23">
    <w:abstractNumId w:val="22"/>
  </w:num>
  <w:num w:numId="24">
    <w:abstractNumId w:val="9"/>
  </w:num>
  <w:num w:numId="25">
    <w:abstractNumId w:val="19"/>
  </w:num>
  <w:num w:numId="26">
    <w:abstractNumId w:val="21"/>
    <w:lvlOverride w:ilvl="0">
      <w:lvl w:ilvl="0">
        <w:start w:val="1"/>
        <w:numFmt w:val="decimal"/>
        <w:lvlText w:val="Section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27">
    <w:abstractNumId w:val="3"/>
  </w:num>
  <w:num w:numId="28">
    <w:abstractNumId w:val="18"/>
  </w:num>
  <w:num w:numId="29">
    <w:abstractNumId w:val="7"/>
  </w:num>
  <w:num w:numId="30">
    <w:abstractNumId w:val="29"/>
    <w:lvlOverride w:ilvl="0">
      <w:lvl w:ilvl="0">
        <w:start w:val="1"/>
        <w:numFmt w:val="decimal"/>
        <w:lvlText w:val="Assignment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Task %2.%1"/>
        <w:lvlJc w:val="left"/>
        <w:pPr>
          <w:ind w:left="10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1">
    <w:abstractNumId w:val="17"/>
  </w:num>
  <w:num w:numId="32">
    <w:abstractNumId w:val="4"/>
    <w:lvlOverride w:ilvl="0">
      <w:lvl w:ilvl="0">
        <w:start w:val="1"/>
        <w:numFmt w:val="decimal"/>
        <w:lvlText w:val="Assignment %1"/>
        <w:lvlJc w:val="left"/>
        <w:pPr>
          <w:ind w:left="0" w:firstLine="0"/>
        </w:pPr>
        <w:rPr>
          <w:rFonts w:asciiTheme="minorHAnsi" w:hAnsiTheme="minorHAnsi" w:hint="default"/>
          <w:b/>
          <w:caps/>
          <w:smallCaps w:val="0"/>
          <w:color w:val="777777"/>
          <w:sz w:val="24"/>
          <w:szCs w:val="24"/>
        </w:rPr>
      </w:lvl>
    </w:lvlOverride>
    <w:lvlOverride w:ilvl="1">
      <w:lvl w:ilvl="1">
        <w:start w:val="1"/>
        <w:numFmt w:val="decimal"/>
        <w:lvlText w:val="Task %1.%2"/>
        <w:lvlJc w:val="left"/>
        <w:pPr>
          <w:ind w:left="0" w:firstLine="0"/>
        </w:pPr>
        <w:rPr>
          <w:rFonts w:hint="default"/>
        </w:rPr>
      </w:lvl>
    </w:lvlOverride>
    <w:lvlOverride w:ilvl="2">
      <w:lvl w:ilvl="2">
        <w:start w:val="1"/>
        <w:numFmt w:val="decimal"/>
        <w:lvlText w:val="%1.%2.%3"/>
        <w:lvlJc w:val="center"/>
        <w:pPr>
          <w:ind w:left="0" w:firstLine="0"/>
        </w:pPr>
        <w:rPr>
          <w:rFonts w:hint="default"/>
          <w:i/>
        </w:rPr>
      </w:lvl>
    </w:lvlOverride>
    <w:lvlOverride w:ilvl="3">
      <w:lvl w:ilvl="3">
        <w:start w:val="1"/>
        <w:numFmt w:val="none"/>
        <w:suff w:val="nothing"/>
        <w:lvlText w:val=""/>
        <w:lvlJc w:val="left"/>
        <w:pPr>
          <w:ind w:left="0" w:firstLine="0"/>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suff w:val="nothing"/>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33">
    <w:abstractNumId w:val="31"/>
    <w:lvlOverride w:ilvl="0">
      <w:lvl w:ilvl="0">
        <w:start w:val="1"/>
        <w:numFmt w:val="decimal"/>
        <w:lvlText w:val="Assignment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4">
    <w:abstractNumId w:val="4"/>
    <w:lvlOverride w:ilvl="0">
      <w:startOverride w:val="1"/>
      <w:lvl w:ilvl="0">
        <w:start w:val="1"/>
        <w:numFmt w:val="decimal"/>
        <w:lvlText w:val="Assignment %1"/>
        <w:lvlJc w:val="left"/>
        <w:pPr>
          <w:ind w:left="0" w:firstLine="0"/>
        </w:pPr>
        <w:rPr>
          <w:rFonts w:asciiTheme="minorHAnsi" w:hAnsiTheme="minorHAnsi" w:hint="default"/>
          <w:b/>
          <w:caps/>
          <w:smallCaps w:val="0"/>
          <w:color w:val="777777"/>
          <w:sz w:val="24"/>
          <w:szCs w:val="24"/>
        </w:rPr>
      </w:lvl>
    </w:lvlOverride>
    <w:lvlOverride w:ilvl="1">
      <w:startOverride w:val="1"/>
      <w:lvl w:ilvl="1">
        <w:start w:val="1"/>
        <w:numFmt w:val="decimal"/>
        <w:lvlText w:val="Task %1.%2"/>
        <w:lvlJc w:val="left"/>
        <w:pPr>
          <w:ind w:left="0" w:firstLine="0"/>
        </w:pPr>
        <w:rPr>
          <w:rFonts w:hint="default"/>
        </w:rPr>
      </w:lvl>
    </w:lvlOverride>
    <w:lvlOverride w:ilvl="2">
      <w:startOverride w:val="1"/>
      <w:lvl w:ilvl="2">
        <w:start w:val="1"/>
        <w:numFmt w:val="decimal"/>
        <w:lvlText w:val="%1.%2.%3"/>
        <w:lvlJc w:val="center"/>
        <w:pPr>
          <w:ind w:left="0" w:firstLine="0"/>
        </w:pPr>
        <w:rPr>
          <w:rFonts w:hint="default"/>
          <w:i/>
        </w:rPr>
      </w:lvl>
    </w:lvlOverride>
    <w:lvlOverride w:ilvl="3">
      <w:startOverride w:val="1"/>
      <w:lvl w:ilvl="3">
        <w:start w:val="1"/>
        <w:numFmt w:val="none"/>
        <w:suff w:val="nothing"/>
        <w:lvlText w:val=""/>
        <w:lvlJc w:val="left"/>
        <w:pPr>
          <w:ind w:left="0" w:firstLine="0"/>
        </w:pPr>
        <w:rPr>
          <w:rFonts w:hint="default"/>
        </w:rPr>
      </w:lvl>
    </w:lvlOverride>
    <w:lvlOverride w:ilvl="4">
      <w:startOverride w:val="1"/>
      <w:lvl w:ilvl="4">
        <w:start w:val="1"/>
        <w:numFmt w:val="none"/>
        <w:suff w:val="nothing"/>
        <w:lvlText w:val=""/>
        <w:lvlJc w:val="left"/>
        <w:pPr>
          <w:ind w:left="0" w:firstLine="0"/>
        </w:pPr>
        <w:rPr>
          <w:rFonts w:hint="default"/>
        </w:rPr>
      </w:lvl>
    </w:lvlOverride>
    <w:lvlOverride w:ilvl="5">
      <w:startOverride w:val="1"/>
      <w:lvl w:ilvl="5">
        <w:start w:val="1"/>
        <w:numFmt w:val="none"/>
        <w:suff w:val="nothing"/>
        <w:lvlText w:val=""/>
        <w:lvlJc w:val="left"/>
        <w:pPr>
          <w:ind w:left="0" w:firstLine="0"/>
        </w:pPr>
        <w:rPr>
          <w:rFonts w:hint="default"/>
        </w:rPr>
      </w:lvl>
    </w:lvlOverride>
    <w:lvlOverride w:ilvl="6">
      <w:startOverride w:val="1"/>
      <w:lvl w:ilvl="6">
        <w:start w:val="1"/>
        <w:numFmt w:val="none"/>
        <w:suff w:val="nothing"/>
        <w:lvlText w:val=""/>
        <w:lvlJc w:val="left"/>
        <w:pPr>
          <w:ind w:left="0" w:firstLine="0"/>
        </w:pPr>
        <w:rPr>
          <w:rFonts w:hint="default"/>
        </w:rPr>
      </w:lvl>
    </w:lvlOverride>
    <w:lvlOverride w:ilvl="7">
      <w:startOverride w:val="1"/>
      <w:lvl w:ilvl="7">
        <w:start w:val="1"/>
        <w:numFmt w:val="none"/>
        <w:suff w:val="nothing"/>
        <w:lvlText w:val=""/>
        <w:lvlJc w:val="left"/>
        <w:pPr>
          <w:ind w:left="0" w:firstLine="0"/>
        </w:pPr>
        <w:rPr>
          <w:rFonts w:hint="default"/>
        </w:rPr>
      </w:lvl>
    </w:lvlOverride>
    <w:lvlOverride w:ilvl="8">
      <w:startOverride w:val="1"/>
      <w:lvl w:ilvl="8">
        <w:start w:val="1"/>
        <w:numFmt w:val="none"/>
        <w:suff w:val="nothing"/>
        <w:lvlText w:val=""/>
        <w:lvlJc w:val="left"/>
        <w:pPr>
          <w:ind w:left="0" w:firstLine="0"/>
        </w:pPr>
        <w:rPr>
          <w:rFonts w:hint="default"/>
        </w:rPr>
      </w:lvl>
    </w:lvlOverride>
  </w:num>
  <w:num w:numId="35">
    <w:abstractNumId w:val="26"/>
  </w:num>
  <w:num w:numId="36">
    <w:abstractNumId w:val="25"/>
  </w:num>
  <w:num w:numId="37">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gt Hope">
    <w15:presenceInfo w15:providerId="Windows Live" w15:userId="874ccb220bfb5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C10"/>
    <w:rsid w:val="00000DF6"/>
    <w:rsid w:val="00001085"/>
    <w:rsid w:val="000014BF"/>
    <w:rsid w:val="00002CFF"/>
    <w:rsid w:val="00006150"/>
    <w:rsid w:val="000104E8"/>
    <w:rsid w:val="000117B7"/>
    <w:rsid w:val="000122C5"/>
    <w:rsid w:val="00013947"/>
    <w:rsid w:val="000203FD"/>
    <w:rsid w:val="0002121A"/>
    <w:rsid w:val="00021AAF"/>
    <w:rsid w:val="00021B38"/>
    <w:rsid w:val="00022003"/>
    <w:rsid w:val="00023AD9"/>
    <w:rsid w:val="000241A9"/>
    <w:rsid w:val="00027183"/>
    <w:rsid w:val="00027555"/>
    <w:rsid w:val="00027F41"/>
    <w:rsid w:val="00030F74"/>
    <w:rsid w:val="00033C64"/>
    <w:rsid w:val="00037892"/>
    <w:rsid w:val="000406F2"/>
    <w:rsid w:val="000409DD"/>
    <w:rsid w:val="000417B0"/>
    <w:rsid w:val="00042567"/>
    <w:rsid w:val="00044737"/>
    <w:rsid w:val="0005076E"/>
    <w:rsid w:val="00051AA0"/>
    <w:rsid w:val="0005296E"/>
    <w:rsid w:val="00055EAA"/>
    <w:rsid w:val="0005601D"/>
    <w:rsid w:val="00060F8A"/>
    <w:rsid w:val="0006313C"/>
    <w:rsid w:val="00063BCC"/>
    <w:rsid w:val="00065FFD"/>
    <w:rsid w:val="000673C1"/>
    <w:rsid w:val="0006746A"/>
    <w:rsid w:val="0006768D"/>
    <w:rsid w:val="00067E38"/>
    <w:rsid w:val="000708EB"/>
    <w:rsid w:val="00071C38"/>
    <w:rsid w:val="000748DE"/>
    <w:rsid w:val="00075E89"/>
    <w:rsid w:val="00077172"/>
    <w:rsid w:val="00082B05"/>
    <w:rsid w:val="00083175"/>
    <w:rsid w:val="00083FB1"/>
    <w:rsid w:val="0008406F"/>
    <w:rsid w:val="00085B7B"/>
    <w:rsid w:val="00086C57"/>
    <w:rsid w:val="00086E78"/>
    <w:rsid w:val="0009093F"/>
    <w:rsid w:val="00090CF9"/>
    <w:rsid w:val="00091134"/>
    <w:rsid w:val="00091485"/>
    <w:rsid w:val="00095F2C"/>
    <w:rsid w:val="000969CE"/>
    <w:rsid w:val="00097BD6"/>
    <w:rsid w:val="00097E02"/>
    <w:rsid w:val="000A130B"/>
    <w:rsid w:val="000A16E8"/>
    <w:rsid w:val="000A31A0"/>
    <w:rsid w:val="000A437F"/>
    <w:rsid w:val="000A4D20"/>
    <w:rsid w:val="000A7207"/>
    <w:rsid w:val="000B094E"/>
    <w:rsid w:val="000B1141"/>
    <w:rsid w:val="000B1C41"/>
    <w:rsid w:val="000B71EB"/>
    <w:rsid w:val="000C2FE7"/>
    <w:rsid w:val="000C378C"/>
    <w:rsid w:val="000C6D9E"/>
    <w:rsid w:val="000D14D3"/>
    <w:rsid w:val="000D1DFA"/>
    <w:rsid w:val="000D64B3"/>
    <w:rsid w:val="000E0CAF"/>
    <w:rsid w:val="000E1124"/>
    <w:rsid w:val="000E1B46"/>
    <w:rsid w:val="000E5DF8"/>
    <w:rsid w:val="000E6814"/>
    <w:rsid w:val="000F146C"/>
    <w:rsid w:val="000F1ACD"/>
    <w:rsid w:val="000F3419"/>
    <w:rsid w:val="000F35CC"/>
    <w:rsid w:val="000F534F"/>
    <w:rsid w:val="000F5EF2"/>
    <w:rsid w:val="000F5F9F"/>
    <w:rsid w:val="00106530"/>
    <w:rsid w:val="0011190B"/>
    <w:rsid w:val="0011639F"/>
    <w:rsid w:val="0011790B"/>
    <w:rsid w:val="00123632"/>
    <w:rsid w:val="00124D20"/>
    <w:rsid w:val="00124E74"/>
    <w:rsid w:val="00126709"/>
    <w:rsid w:val="001278C4"/>
    <w:rsid w:val="00132D30"/>
    <w:rsid w:val="00133AB9"/>
    <w:rsid w:val="00134291"/>
    <w:rsid w:val="00134925"/>
    <w:rsid w:val="001375DB"/>
    <w:rsid w:val="00140064"/>
    <w:rsid w:val="001423D4"/>
    <w:rsid w:val="001458D5"/>
    <w:rsid w:val="001464EC"/>
    <w:rsid w:val="001519AC"/>
    <w:rsid w:val="00152F14"/>
    <w:rsid w:val="00152FC7"/>
    <w:rsid w:val="00153E56"/>
    <w:rsid w:val="00154088"/>
    <w:rsid w:val="00155076"/>
    <w:rsid w:val="00156D15"/>
    <w:rsid w:val="00157712"/>
    <w:rsid w:val="001623A5"/>
    <w:rsid w:val="001637C3"/>
    <w:rsid w:val="00164B98"/>
    <w:rsid w:val="001662BA"/>
    <w:rsid w:val="00170748"/>
    <w:rsid w:val="00174010"/>
    <w:rsid w:val="00177E69"/>
    <w:rsid w:val="00182F7A"/>
    <w:rsid w:val="00184AED"/>
    <w:rsid w:val="00190537"/>
    <w:rsid w:val="00191B52"/>
    <w:rsid w:val="00192DD6"/>
    <w:rsid w:val="00193B40"/>
    <w:rsid w:val="00193BFC"/>
    <w:rsid w:val="00196458"/>
    <w:rsid w:val="00196C56"/>
    <w:rsid w:val="00196E2C"/>
    <w:rsid w:val="001A33A2"/>
    <w:rsid w:val="001A43A4"/>
    <w:rsid w:val="001A45F3"/>
    <w:rsid w:val="001A5813"/>
    <w:rsid w:val="001A76A9"/>
    <w:rsid w:val="001B1B74"/>
    <w:rsid w:val="001B25AB"/>
    <w:rsid w:val="001B2900"/>
    <w:rsid w:val="001B3093"/>
    <w:rsid w:val="001B3EF4"/>
    <w:rsid w:val="001B7D74"/>
    <w:rsid w:val="001C32D4"/>
    <w:rsid w:val="001C352D"/>
    <w:rsid w:val="001C60B2"/>
    <w:rsid w:val="001C6C31"/>
    <w:rsid w:val="001C7A93"/>
    <w:rsid w:val="001D0476"/>
    <w:rsid w:val="001D0BA8"/>
    <w:rsid w:val="001D1798"/>
    <w:rsid w:val="001D308C"/>
    <w:rsid w:val="001D46B6"/>
    <w:rsid w:val="001D6DAE"/>
    <w:rsid w:val="001D7098"/>
    <w:rsid w:val="001E1022"/>
    <w:rsid w:val="001E5CDD"/>
    <w:rsid w:val="001E62E1"/>
    <w:rsid w:val="001F0400"/>
    <w:rsid w:val="001F0A88"/>
    <w:rsid w:val="001F0BD8"/>
    <w:rsid w:val="001F192B"/>
    <w:rsid w:val="001F580D"/>
    <w:rsid w:val="001F6045"/>
    <w:rsid w:val="001F6670"/>
    <w:rsid w:val="001F6A67"/>
    <w:rsid w:val="00203747"/>
    <w:rsid w:val="00206984"/>
    <w:rsid w:val="00207D5B"/>
    <w:rsid w:val="00207DEE"/>
    <w:rsid w:val="00210250"/>
    <w:rsid w:val="00211654"/>
    <w:rsid w:val="00211D34"/>
    <w:rsid w:val="002144BB"/>
    <w:rsid w:val="002165E1"/>
    <w:rsid w:val="0021714F"/>
    <w:rsid w:val="00217399"/>
    <w:rsid w:val="0022101A"/>
    <w:rsid w:val="002214F1"/>
    <w:rsid w:val="00224203"/>
    <w:rsid w:val="00224CC3"/>
    <w:rsid w:val="002306DD"/>
    <w:rsid w:val="002329D0"/>
    <w:rsid w:val="00232C31"/>
    <w:rsid w:val="002374C5"/>
    <w:rsid w:val="00237B11"/>
    <w:rsid w:val="0024035A"/>
    <w:rsid w:val="00244134"/>
    <w:rsid w:val="0024430C"/>
    <w:rsid w:val="0024502B"/>
    <w:rsid w:val="002450AA"/>
    <w:rsid w:val="00245C29"/>
    <w:rsid w:val="00250EE5"/>
    <w:rsid w:val="00251DC2"/>
    <w:rsid w:val="00255372"/>
    <w:rsid w:val="0025736C"/>
    <w:rsid w:val="00262487"/>
    <w:rsid w:val="002635E4"/>
    <w:rsid w:val="00264E3F"/>
    <w:rsid w:val="00264F1F"/>
    <w:rsid w:val="00265643"/>
    <w:rsid w:val="002657BC"/>
    <w:rsid w:val="002663A7"/>
    <w:rsid w:val="002710D5"/>
    <w:rsid w:val="0027362C"/>
    <w:rsid w:val="00277C06"/>
    <w:rsid w:val="00282F23"/>
    <w:rsid w:val="0028345D"/>
    <w:rsid w:val="0028392E"/>
    <w:rsid w:val="002841F8"/>
    <w:rsid w:val="002846B7"/>
    <w:rsid w:val="00284FD8"/>
    <w:rsid w:val="00285E70"/>
    <w:rsid w:val="002869ED"/>
    <w:rsid w:val="00291120"/>
    <w:rsid w:val="002963EA"/>
    <w:rsid w:val="002A19A6"/>
    <w:rsid w:val="002A1D17"/>
    <w:rsid w:val="002A27C1"/>
    <w:rsid w:val="002A496E"/>
    <w:rsid w:val="002A7568"/>
    <w:rsid w:val="002B0B29"/>
    <w:rsid w:val="002B0E5C"/>
    <w:rsid w:val="002B215B"/>
    <w:rsid w:val="002B293C"/>
    <w:rsid w:val="002B302D"/>
    <w:rsid w:val="002B338C"/>
    <w:rsid w:val="002B4732"/>
    <w:rsid w:val="002B49AA"/>
    <w:rsid w:val="002C2599"/>
    <w:rsid w:val="002C28F6"/>
    <w:rsid w:val="002C290A"/>
    <w:rsid w:val="002C4420"/>
    <w:rsid w:val="002C442E"/>
    <w:rsid w:val="002C6131"/>
    <w:rsid w:val="002C6F66"/>
    <w:rsid w:val="002D02A6"/>
    <w:rsid w:val="002D0AF6"/>
    <w:rsid w:val="002D2205"/>
    <w:rsid w:val="002D4198"/>
    <w:rsid w:val="002D42FA"/>
    <w:rsid w:val="002D4491"/>
    <w:rsid w:val="002D4B14"/>
    <w:rsid w:val="002D555A"/>
    <w:rsid w:val="002D5FD2"/>
    <w:rsid w:val="002D66BD"/>
    <w:rsid w:val="002E06EC"/>
    <w:rsid w:val="002E3D42"/>
    <w:rsid w:val="002E4D04"/>
    <w:rsid w:val="002E7BC5"/>
    <w:rsid w:val="002F0304"/>
    <w:rsid w:val="002F1A06"/>
    <w:rsid w:val="002F23C7"/>
    <w:rsid w:val="002F279C"/>
    <w:rsid w:val="002F3C5F"/>
    <w:rsid w:val="002F532B"/>
    <w:rsid w:val="002F6236"/>
    <w:rsid w:val="00300F6B"/>
    <w:rsid w:val="00301DC6"/>
    <w:rsid w:val="00307F72"/>
    <w:rsid w:val="00311BF3"/>
    <w:rsid w:val="00311ED7"/>
    <w:rsid w:val="0031341D"/>
    <w:rsid w:val="003151E6"/>
    <w:rsid w:val="00316677"/>
    <w:rsid w:val="003325A9"/>
    <w:rsid w:val="0033343B"/>
    <w:rsid w:val="0033420F"/>
    <w:rsid w:val="003354CD"/>
    <w:rsid w:val="0033776A"/>
    <w:rsid w:val="00341519"/>
    <w:rsid w:val="00344ACA"/>
    <w:rsid w:val="0034679F"/>
    <w:rsid w:val="00354AC1"/>
    <w:rsid w:val="003570D8"/>
    <w:rsid w:val="00361503"/>
    <w:rsid w:val="003628E9"/>
    <w:rsid w:val="00363444"/>
    <w:rsid w:val="003636DF"/>
    <w:rsid w:val="0036396E"/>
    <w:rsid w:val="00363A25"/>
    <w:rsid w:val="003720EF"/>
    <w:rsid w:val="00374420"/>
    <w:rsid w:val="00375C82"/>
    <w:rsid w:val="00376FD3"/>
    <w:rsid w:val="00381DB0"/>
    <w:rsid w:val="0038220F"/>
    <w:rsid w:val="00383ACC"/>
    <w:rsid w:val="003879DC"/>
    <w:rsid w:val="0039033B"/>
    <w:rsid w:val="003913BF"/>
    <w:rsid w:val="00394A50"/>
    <w:rsid w:val="003A0615"/>
    <w:rsid w:val="003A26A9"/>
    <w:rsid w:val="003A353A"/>
    <w:rsid w:val="003A3558"/>
    <w:rsid w:val="003A4EC7"/>
    <w:rsid w:val="003A7B5B"/>
    <w:rsid w:val="003B040C"/>
    <w:rsid w:val="003B0700"/>
    <w:rsid w:val="003B1228"/>
    <w:rsid w:val="003B401C"/>
    <w:rsid w:val="003B5871"/>
    <w:rsid w:val="003B5F47"/>
    <w:rsid w:val="003B6E78"/>
    <w:rsid w:val="003C1A22"/>
    <w:rsid w:val="003C20AB"/>
    <w:rsid w:val="003C2934"/>
    <w:rsid w:val="003D5E1E"/>
    <w:rsid w:val="003E6522"/>
    <w:rsid w:val="003E79FA"/>
    <w:rsid w:val="003F03EA"/>
    <w:rsid w:val="003F0EB1"/>
    <w:rsid w:val="003F1029"/>
    <w:rsid w:val="003F543D"/>
    <w:rsid w:val="003F6106"/>
    <w:rsid w:val="003F6B71"/>
    <w:rsid w:val="00404056"/>
    <w:rsid w:val="00405DBE"/>
    <w:rsid w:val="00407766"/>
    <w:rsid w:val="00412CEA"/>
    <w:rsid w:val="00413A67"/>
    <w:rsid w:val="00415581"/>
    <w:rsid w:val="0041582C"/>
    <w:rsid w:val="004167EF"/>
    <w:rsid w:val="00420227"/>
    <w:rsid w:val="00422F2D"/>
    <w:rsid w:val="00424CD4"/>
    <w:rsid w:val="004259BD"/>
    <w:rsid w:val="0042652A"/>
    <w:rsid w:val="00431D82"/>
    <w:rsid w:val="004335DE"/>
    <w:rsid w:val="00436B2D"/>
    <w:rsid w:val="0044136D"/>
    <w:rsid w:val="00441F54"/>
    <w:rsid w:val="00442C99"/>
    <w:rsid w:val="00443DA4"/>
    <w:rsid w:val="00444943"/>
    <w:rsid w:val="0045117E"/>
    <w:rsid w:val="0045195B"/>
    <w:rsid w:val="00456213"/>
    <w:rsid w:val="00456287"/>
    <w:rsid w:val="00460622"/>
    <w:rsid w:val="004617A5"/>
    <w:rsid w:val="00465827"/>
    <w:rsid w:val="00465FB8"/>
    <w:rsid w:val="00466B74"/>
    <w:rsid w:val="00467546"/>
    <w:rsid w:val="00470464"/>
    <w:rsid w:val="00470EE4"/>
    <w:rsid w:val="004734B0"/>
    <w:rsid w:val="00477415"/>
    <w:rsid w:val="00484141"/>
    <w:rsid w:val="00485400"/>
    <w:rsid w:val="004854FA"/>
    <w:rsid w:val="00490F88"/>
    <w:rsid w:val="0049515E"/>
    <w:rsid w:val="00495A57"/>
    <w:rsid w:val="00496642"/>
    <w:rsid w:val="004968C5"/>
    <w:rsid w:val="00497303"/>
    <w:rsid w:val="004A1A48"/>
    <w:rsid w:val="004A1CEC"/>
    <w:rsid w:val="004A298A"/>
    <w:rsid w:val="004A2A4E"/>
    <w:rsid w:val="004A32F3"/>
    <w:rsid w:val="004B02E8"/>
    <w:rsid w:val="004B2131"/>
    <w:rsid w:val="004B6CA3"/>
    <w:rsid w:val="004C0410"/>
    <w:rsid w:val="004C6010"/>
    <w:rsid w:val="004D390A"/>
    <w:rsid w:val="004D432E"/>
    <w:rsid w:val="004D68A6"/>
    <w:rsid w:val="004D77FC"/>
    <w:rsid w:val="004D7832"/>
    <w:rsid w:val="004F075D"/>
    <w:rsid w:val="004F07D7"/>
    <w:rsid w:val="004F0D29"/>
    <w:rsid w:val="004F12A5"/>
    <w:rsid w:val="004F3118"/>
    <w:rsid w:val="004F36E2"/>
    <w:rsid w:val="004F685B"/>
    <w:rsid w:val="004F68B1"/>
    <w:rsid w:val="004F7E8D"/>
    <w:rsid w:val="00502918"/>
    <w:rsid w:val="005057CD"/>
    <w:rsid w:val="005061AE"/>
    <w:rsid w:val="005069B9"/>
    <w:rsid w:val="00506E0D"/>
    <w:rsid w:val="00510124"/>
    <w:rsid w:val="00512A56"/>
    <w:rsid w:val="0051343A"/>
    <w:rsid w:val="00513623"/>
    <w:rsid w:val="00513DDB"/>
    <w:rsid w:val="00521C02"/>
    <w:rsid w:val="0052290F"/>
    <w:rsid w:val="00523F07"/>
    <w:rsid w:val="0052530B"/>
    <w:rsid w:val="00527AFA"/>
    <w:rsid w:val="00532B41"/>
    <w:rsid w:val="0053313F"/>
    <w:rsid w:val="005349EF"/>
    <w:rsid w:val="0053541C"/>
    <w:rsid w:val="00535610"/>
    <w:rsid w:val="00536A88"/>
    <w:rsid w:val="00537CF6"/>
    <w:rsid w:val="00542445"/>
    <w:rsid w:val="0054244D"/>
    <w:rsid w:val="005436D5"/>
    <w:rsid w:val="0054420B"/>
    <w:rsid w:val="0054576A"/>
    <w:rsid w:val="0054627A"/>
    <w:rsid w:val="00547824"/>
    <w:rsid w:val="005520B1"/>
    <w:rsid w:val="00552EB7"/>
    <w:rsid w:val="00554F95"/>
    <w:rsid w:val="00557A50"/>
    <w:rsid w:val="00560028"/>
    <w:rsid w:val="00561237"/>
    <w:rsid w:val="00561448"/>
    <w:rsid w:val="00565156"/>
    <w:rsid w:val="00565387"/>
    <w:rsid w:val="00572D87"/>
    <w:rsid w:val="0057335A"/>
    <w:rsid w:val="005812D2"/>
    <w:rsid w:val="005814A1"/>
    <w:rsid w:val="005820C6"/>
    <w:rsid w:val="0058333D"/>
    <w:rsid w:val="00583483"/>
    <w:rsid w:val="00583693"/>
    <w:rsid w:val="0058390F"/>
    <w:rsid w:val="00585202"/>
    <w:rsid w:val="00585397"/>
    <w:rsid w:val="00586950"/>
    <w:rsid w:val="0059005B"/>
    <w:rsid w:val="00591860"/>
    <w:rsid w:val="00593ED0"/>
    <w:rsid w:val="00594176"/>
    <w:rsid w:val="00594687"/>
    <w:rsid w:val="005A1D4C"/>
    <w:rsid w:val="005A224F"/>
    <w:rsid w:val="005A25B7"/>
    <w:rsid w:val="005A53A3"/>
    <w:rsid w:val="005A574D"/>
    <w:rsid w:val="005A6364"/>
    <w:rsid w:val="005A6B0B"/>
    <w:rsid w:val="005B378F"/>
    <w:rsid w:val="005B393D"/>
    <w:rsid w:val="005C010F"/>
    <w:rsid w:val="005C10CA"/>
    <w:rsid w:val="005C17F0"/>
    <w:rsid w:val="005C5E64"/>
    <w:rsid w:val="005C74EB"/>
    <w:rsid w:val="005C7AB8"/>
    <w:rsid w:val="005C7B9F"/>
    <w:rsid w:val="005D0958"/>
    <w:rsid w:val="005D272C"/>
    <w:rsid w:val="005D4103"/>
    <w:rsid w:val="005D4306"/>
    <w:rsid w:val="005D4344"/>
    <w:rsid w:val="005D4DCA"/>
    <w:rsid w:val="005D646F"/>
    <w:rsid w:val="005D77C8"/>
    <w:rsid w:val="005E0AE4"/>
    <w:rsid w:val="005E45EE"/>
    <w:rsid w:val="005E556B"/>
    <w:rsid w:val="005E6216"/>
    <w:rsid w:val="005E6373"/>
    <w:rsid w:val="005E65A8"/>
    <w:rsid w:val="005F0966"/>
    <w:rsid w:val="005F0F5C"/>
    <w:rsid w:val="005F2076"/>
    <w:rsid w:val="005F21DC"/>
    <w:rsid w:val="005F2DAE"/>
    <w:rsid w:val="006001AE"/>
    <w:rsid w:val="006034A2"/>
    <w:rsid w:val="006069B6"/>
    <w:rsid w:val="00607C22"/>
    <w:rsid w:val="00607F42"/>
    <w:rsid w:val="00611CE0"/>
    <w:rsid w:val="00613C7F"/>
    <w:rsid w:val="00614064"/>
    <w:rsid w:val="006162BE"/>
    <w:rsid w:val="00616B47"/>
    <w:rsid w:val="00616C5C"/>
    <w:rsid w:val="006232C7"/>
    <w:rsid w:val="00625439"/>
    <w:rsid w:val="0063240D"/>
    <w:rsid w:val="006350FB"/>
    <w:rsid w:val="00635CF9"/>
    <w:rsid w:val="006365CE"/>
    <w:rsid w:val="006366E7"/>
    <w:rsid w:val="0064136A"/>
    <w:rsid w:val="0064263F"/>
    <w:rsid w:val="00642F30"/>
    <w:rsid w:val="00643475"/>
    <w:rsid w:val="006435F9"/>
    <w:rsid w:val="00645E1D"/>
    <w:rsid w:val="0064619A"/>
    <w:rsid w:val="00647DFE"/>
    <w:rsid w:val="00650672"/>
    <w:rsid w:val="00650B31"/>
    <w:rsid w:val="0065230B"/>
    <w:rsid w:val="00654A59"/>
    <w:rsid w:val="006568D6"/>
    <w:rsid w:val="006626EF"/>
    <w:rsid w:val="00663187"/>
    <w:rsid w:val="006654E1"/>
    <w:rsid w:val="00666B32"/>
    <w:rsid w:val="0067240B"/>
    <w:rsid w:val="00674A6B"/>
    <w:rsid w:val="00675A0E"/>
    <w:rsid w:val="00675DB5"/>
    <w:rsid w:val="006808BD"/>
    <w:rsid w:val="00680E38"/>
    <w:rsid w:val="00681AA4"/>
    <w:rsid w:val="00681BEA"/>
    <w:rsid w:val="00684098"/>
    <w:rsid w:val="00684253"/>
    <w:rsid w:val="00684FA8"/>
    <w:rsid w:val="00685670"/>
    <w:rsid w:val="00685B44"/>
    <w:rsid w:val="00690E06"/>
    <w:rsid w:val="006912C6"/>
    <w:rsid w:val="00692DDE"/>
    <w:rsid w:val="006938C5"/>
    <w:rsid w:val="00696247"/>
    <w:rsid w:val="006970C0"/>
    <w:rsid w:val="006A012E"/>
    <w:rsid w:val="006A2830"/>
    <w:rsid w:val="006A2867"/>
    <w:rsid w:val="006A5F60"/>
    <w:rsid w:val="006B1A7C"/>
    <w:rsid w:val="006B4EB5"/>
    <w:rsid w:val="006B750B"/>
    <w:rsid w:val="006C20EA"/>
    <w:rsid w:val="006C2634"/>
    <w:rsid w:val="006C4BA3"/>
    <w:rsid w:val="006C6371"/>
    <w:rsid w:val="006C77AD"/>
    <w:rsid w:val="006D13E3"/>
    <w:rsid w:val="006D2D14"/>
    <w:rsid w:val="006D4A76"/>
    <w:rsid w:val="006D54D4"/>
    <w:rsid w:val="006E3760"/>
    <w:rsid w:val="006E39BD"/>
    <w:rsid w:val="006E60EA"/>
    <w:rsid w:val="006F0801"/>
    <w:rsid w:val="006F1C3E"/>
    <w:rsid w:val="006F302B"/>
    <w:rsid w:val="006F3D36"/>
    <w:rsid w:val="006F4FD6"/>
    <w:rsid w:val="006F5FB7"/>
    <w:rsid w:val="006F6A60"/>
    <w:rsid w:val="007012FA"/>
    <w:rsid w:val="00701774"/>
    <w:rsid w:val="00702C3D"/>
    <w:rsid w:val="00705EEE"/>
    <w:rsid w:val="00706A98"/>
    <w:rsid w:val="00707252"/>
    <w:rsid w:val="007106FE"/>
    <w:rsid w:val="00711D85"/>
    <w:rsid w:val="00713265"/>
    <w:rsid w:val="00713736"/>
    <w:rsid w:val="0071661A"/>
    <w:rsid w:val="007172A7"/>
    <w:rsid w:val="00721A3D"/>
    <w:rsid w:val="007227DC"/>
    <w:rsid w:val="00722CC3"/>
    <w:rsid w:val="007251E3"/>
    <w:rsid w:val="00725EEA"/>
    <w:rsid w:val="007260D0"/>
    <w:rsid w:val="007269C4"/>
    <w:rsid w:val="007279C1"/>
    <w:rsid w:val="00730444"/>
    <w:rsid w:val="007304C2"/>
    <w:rsid w:val="007308C8"/>
    <w:rsid w:val="00731170"/>
    <w:rsid w:val="00733F79"/>
    <w:rsid w:val="0073461A"/>
    <w:rsid w:val="0073615B"/>
    <w:rsid w:val="0075186B"/>
    <w:rsid w:val="0075531D"/>
    <w:rsid w:val="0075646A"/>
    <w:rsid w:val="0075714B"/>
    <w:rsid w:val="0076063F"/>
    <w:rsid w:val="00763B05"/>
    <w:rsid w:val="00774AAA"/>
    <w:rsid w:val="0077620C"/>
    <w:rsid w:val="007771F5"/>
    <w:rsid w:val="00777AEC"/>
    <w:rsid w:val="007820ED"/>
    <w:rsid w:val="00785AC3"/>
    <w:rsid w:val="00785CB5"/>
    <w:rsid w:val="00786974"/>
    <w:rsid w:val="0079210D"/>
    <w:rsid w:val="00795CF8"/>
    <w:rsid w:val="00797690"/>
    <w:rsid w:val="007A0757"/>
    <w:rsid w:val="007A13CB"/>
    <w:rsid w:val="007A21E0"/>
    <w:rsid w:val="007A4FF3"/>
    <w:rsid w:val="007A6638"/>
    <w:rsid w:val="007A7C0E"/>
    <w:rsid w:val="007B0BCE"/>
    <w:rsid w:val="007B2431"/>
    <w:rsid w:val="007C24C2"/>
    <w:rsid w:val="007C72D1"/>
    <w:rsid w:val="007C7386"/>
    <w:rsid w:val="007C7922"/>
    <w:rsid w:val="007C7EAD"/>
    <w:rsid w:val="007D0B13"/>
    <w:rsid w:val="007D3B60"/>
    <w:rsid w:val="007D42AB"/>
    <w:rsid w:val="007D4A5E"/>
    <w:rsid w:val="007D7764"/>
    <w:rsid w:val="007E685C"/>
    <w:rsid w:val="007E7C83"/>
    <w:rsid w:val="007F02CE"/>
    <w:rsid w:val="007F1042"/>
    <w:rsid w:val="007F2165"/>
    <w:rsid w:val="007F2198"/>
    <w:rsid w:val="007F5129"/>
    <w:rsid w:val="007F5458"/>
    <w:rsid w:val="007F6234"/>
    <w:rsid w:val="007F6B8B"/>
    <w:rsid w:val="00800395"/>
    <w:rsid w:val="00802D9F"/>
    <w:rsid w:val="00803601"/>
    <w:rsid w:val="00811A93"/>
    <w:rsid w:val="0081274C"/>
    <w:rsid w:val="0081701F"/>
    <w:rsid w:val="0081757E"/>
    <w:rsid w:val="0082067A"/>
    <w:rsid w:val="0082258A"/>
    <w:rsid w:val="0082303C"/>
    <w:rsid w:val="0082315E"/>
    <w:rsid w:val="008258D2"/>
    <w:rsid w:val="008276F5"/>
    <w:rsid w:val="00827788"/>
    <w:rsid w:val="0083194B"/>
    <w:rsid w:val="00835532"/>
    <w:rsid w:val="0084238D"/>
    <w:rsid w:val="00844337"/>
    <w:rsid w:val="0084476D"/>
    <w:rsid w:val="008451C6"/>
    <w:rsid w:val="00845336"/>
    <w:rsid w:val="00851F1F"/>
    <w:rsid w:val="00852379"/>
    <w:rsid w:val="00853598"/>
    <w:rsid w:val="0085573A"/>
    <w:rsid w:val="00866244"/>
    <w:rsid w:val="00870048"/>
    <w:rsid w:val="008741DA"/>
    <w:rsid w:val="00874422"/>
    <w:rsid w:val="00876E55"/>
    <w:rsid w:val="00881882"/>
    <w:rsid w:val="00881E66"/>
    <w:rsid w:val="00883D33"/>
    <w:rsid w:val="00883E7A"/>
    <w:rsid w:val="00885286"/>
    <w:rsid w:val="00885A0A"/>
    <w:rsid w:val="008862FA"/>
    <w:rsid w:val="00886417"/>
    <w:rsid w:val="00887A29"/>
    <w:rsid w:val="00891C19"/>
    <w:rsid w:val="00892D0E"/>
    <w:rsid w:val="00893965"/>
    <w:rsid w:val="008954D3"/>
    <w:rsid w:val="008A276F"/>
    <w:rsid w:val="008A2A3C"/>
    <w:rsid w:val="008A44E7"/>
    <w:rsid w:val="008A6B5C"/>
    <w:rsid w:val="008B39F6"/>
    <w:rsid w:val="008B6479"/>
    <w:rsid w:val="008C02E1"/>
    <w:rsid w:val="008C099A"/>
    <w:rsid w:val="008C1142"/>
    <w:rsid w:val="008C30FB"/>
    <w:rsid w:val="008C3F08"/>
    <w:rsid w:val="008C56A2"/>
    <w:rsid w:val="008C6DCF"/>
    <w:rsid w:val="008C7902"/>
    <w:rsid w:val="008D104C"/>
    <w:rsid w:val="008D516E"/>
    <w:rsid w:val="008D5B33"/>
    <w:rsid w:val="008D6E63"/>
    <w:rsid w:val="008D6F6F"/>
    <w:rsid w:val="008D70DF"/>
    <w:rsid w:val="008D7168"/>
    <w:rsid w:val="008E45EE"/>
    <w:rsid w:val="008E5B97"/>
    <w:rsid w:val="008E65C7"/>
    <w:rsid w:val="008E685D"/>
    <w:rsid w:val="008E6CBE"/>
    <w:rsid w:val="008E7EB7"/>
    <w:rsid w:val="008F3249"/>
    <w:rsid w:val="008F48C2"/>
    <w:rsid w:val="008F4BF9"/>
    <w:rsid w:val="008F569B"/>
    <w:rsid w:val="008F68F7"/>
    <w:rsid w:val="0090017B"/>
    <w:rsid w:val="00902C66"/>
    <w:rsid w:val="0090497F"/>
    <w:rsid w:val="00912162"/>
    <w:rsid w:val="00914291"/>
    <w:rsid w:val="00914A1F"/>
    <w:rsid w:val="00914BA7"/>
    <w:rsid w:val="009175FD"/>
    <w:rsid w:val="009179D4"/>
    <w:rsid w:val="0092211A"/>
    <w:rsid w:val="0092220A"/>
    <w:rsid w:val="0092448A"/>
    <w:rsid w:val="0092674D"/>
    <w:rsid w:val="00930629"/>
    <w:rsid w:val="009323AD"/>
    <w:rsid w:val="00932457"/>
    <w:rsid w:val="00932FCA"/>
    <w:rsid w:val="0093409C"/>
    <w:rsid w:val="00935994"/>
    <w:rsid w:val="00936A0F"/>
    <w:rsid w:val="00941FE3"/>
    <w:rsid w:val="00942B6D"/>
    <w:rsid w:val="00943CA4"/>
    <w:rsid w:val="00952967"/>
    <w:rsid w:val="009563BF"/>
    <w:rsid w:val="009605CD"/>
    <w:rsid w:val="00962833"/>
    <w:rsid w:val="009639C8"/>
    <w:rsid w:val="00963C95"/>
    <w:rsid w:val="00966182"/>
    <w:rsid w:val="009670B3"/>
    <w:rsid w:val="009701AD"/>
    <w:rsid w:val="00976CE4"/>
    <w:rsid w:val="0098119B"/>
    <w:rsid w:val="0099001C"/>
    <w:rsid w:val="009906B4"/>
    <w:rsid w:val="00993AB0"/>
    <w:rsid w:val="00994E30"/>
    <w:rsid w:val="0099527D"/>
    <w:rsid w:val="009A259E"/>
    <w:rsid w:val="009A2649"/>
    <w:rsid w:val="009A5560"/>
    <w:rsid w:val="009B046B"/>
    <w:rsid w:val="009B0A48"/>
    <w:rsid w:val="009B1090"/>
    <w:rsid w:val="009B2538"/>
    <w:rsid w:val="009B3D89"/>
    <w:rsid w:val="009B6A46"/>
    <w:rsid w:val="009B788E"/>
    <w:rsid w:val="009C2A04"/>
    <w:rsid w:val="009C4F34"/>
    <w:rsid w:val="009C6BCC"/>
    <w:rsid w:val="009C759D"/>
    <w:rsid w:val="009C7E60"/>
    <w:rsid w:val="009D00E7"/>
    <w:rsid w:val="009D07B8"/>
    <w:rsid w:val="009D1225"/>
    <w:rsid w:val="009D471F"/>
    <w:rsid w:val="009E205C"/>
    <w:rsid w:val="009E394F"/>
    <w:rsid w:val="009E564C"/>
    <w:rsid w:val="009E5CFB"/>
    <w:rsid w:val="009F2793"/>
    <w:rsid w:val="009F3977"/>
    <w:rsid w:val="009F3B23"/>
    <w:rsid w:val="009F4239"/>
    <w:rsid w:val="009F4598"/>
    <w:rsid w:val="009F7D22"/>
    <w:rsid w:val="009F7E4D"/>
    <w:rsid w:val="00A00A74"/>
    <w:rsid w:val="00A01BDC"/>
    <w:rsid w:val="00A01E27"/>
    <w:rsid w:val="00A0490D"/>
    <w:rsid w:val="00A06563"/>
    <w:rsid w:val="00A07D77"/>
    <w:rsid w:val="00A121C4"/>
    <w:rsid w:val="00A1400B"/>
    <w:rsid w:val="00A14D35"/>
    <w:rsid w:val="00A1584C"/>
    <w:rsid w:val="00A165D6"/>
    <w:rsid w:val="00A17D97"/>
    <w:rsid w:val="00A20686"/>
    <w:rsid w:val="00A2580A"/>
    <w:rsid w:val="00A269A6"/>
    <w:rsid w:val="00A3042F"/>
    <w:rsid w:val="00A37752"/>
    <w:rsid w:val="00A43020"/>
    <w:rsid w:val="00A4358E"/>
    <w:rsid w:val="00A441E3"/>
    <w:rsid w:val="00A5026B"/>
    <w:rsid w:val="00A54869"/>
    <w:rsid w:val="00A56E42"/>
    <w:rsid w:val="00A57051"/>
    <w:rsid w:val="00A615D9"/>
    <w:rsid w:val="00A62BCE"/>
    <w:rsid w:val="00A6373D"/>
    <w:rsid w:val="00A67962"/>
    <w:rsid w:val="00A70294"/>
    <w:rsid w:val="00A7326B"/>
    <w:rsid w:val="00A7380A"/>
    <w:rsid w:val="00A74AA8"/>
    <w:rsid w:val="00A80609"/>
    <w:rsid w:val="00A8539E"/>
    <w:rsid w:val="00A85C17"/>
    <w:rsid w:val="00A864D7"/>
    <w:rsid w:val="00A87262"/>
    <w:rsid w:val="00A90F42"/>
    <w:rsid w:val="00A91A06"/>
    <w:rsid w:val="00A91A9C"/>
    <w:rsid w:val="00A92EEB"/>
    <w:rsid w:val="00A9500D"/>
    <w:rsid w:val="00A9715F"/>
    <w:rsid w:val="00A9724C"/>
    <w:rsid w:val="00AA4799"/>
    <w:rsid w:val="00AA6D73"/>
    <w:rsid w:val="00AB17D6"/>
    <w:rsid w:val="00AB246B"/>
    <w:rsid w:val="00AB2D83"/>
    <w:rsid w:val="00AB41FB"/>
    <w:rsid w:val="00AB4345"/>
    <w:rsid w:val="00AB4ECF"/>
    <w:rsid w:val="00AB6B5C"/>
    <w:rsid w:val="00AB6E6B"/>
    <w:rsid w:val="00AB6F80"/>
    <w:rsid w:val="00AB7F55"/>
    <w:rsid w:val="00AC0384"/>
    <w:rsid w:val="00AC3578"/>
    <w:rsid w:val="00AD3073"/>
    <w:rsid w:val="00AD5EC9"/>
    <w:rsid w:val="00AD6FD3"/>
    <w:rsid w:val="00AD7D09"/>
    <w:rsid w:val="00AE110E"/>
    <w:rsid w:val="00AE3107"/>
    <w:rsid w:val="00AE355B"/>
    <w:rsid w:val="00AE3D8D"/>
    <w:rsid w:val="00AE6042"/>
    <w:rsid w:val="00AE6CE7"/>
    <w:rsid w:val="00AF4BA8"/>
    <w:rsid w:val="00AF788B"/>
    <w:rsid w:val="00B00CBC"/>
    <w:rsid w:val="00B01909"/>
    <w:rsid w:val="00B07505"/>
    <w:rsid w:val="00B07DCE"/>
    <w:rsid w:val="00B10367"/>
    <w:rsid w:val="00B11DB0"/>
    <w:rsid w:val="00B14D50"/>
    <w:rsid w:val="00B22031"/>
    <w:rsid w:val="00B2257C"/>
    <w:rsid w:val="00B23448"/>
    <w:rsid w:val="00B248CA"/>
    <w:rsid w:val="00B2493F"/>
    <w:rsid w:val="00B25522"/>
    <w:rsid w:val="00B255FD"/>
    <w:rsid w:val="00B26FF7"/>
    <w:rsid w:val="00B333DF"/>
    <w:rsid w:val="00B3561E"/>
    <w:rsid w:val="00B37A1D"/>
    <w:rsid w:val="00B404EC"/>
    <w:rsid w:val="00B40F7A"/>
    <w:rsid w:val="00B421D2"/>
    <w:rsid w:val="00B43F22"/>
    <w:rsid w:val="00B44973"/>
    <w:rsid w:val="00B47046"/>
    <w:rsid w:val="00B47A0A"/>
    <w:rsid w:val="00B54251"/>
    <w:rsid w:val="00B54631"/>
    <w:rsid w:val="00B5747E"/>
    <w:rsid w:val="00B61069"/>
    <w:rsid w:val="00B611F3"/>
    <w:rsid w:val="00B64249"/>
    <w:rsid w:val="00B64944"/>
    <w:rsid w:val="00B66EAD"/>
    <w:rsid w:val="00B70110"/>
    <w:rsid w:val="00B71103"/>
    <w:rsid w:val="00B7216D"/>
    <w:rsid w:val="00B727C5"/>
    <w:rsid w:val="00B74BE7"/>
    <w:rsid w:val="00B75410"/>
    <w:rsid w:val="00B75A0A"/>
    <w:rsid w:val="00B7618A"/>
    <w:rsid w:val="00B77392"/>
    <w:rsid w:val="00B80D9D"/>
    <w:rsid w:val="00B86B7D"/>
    <w:rsid w:val="00B91C15"/>
    <w:rsid w:val="00B926C6"/>
    <w:rsid w:val="00B95098"/>
    <w:rsid w:val="00B966C2"/>
    <w:rsid w:val="00B972C1"/>
    <w:rsid w:val="00BA2187"/>
    <w:rsid w:val="00BA2291"/>
    <w:rsid w:val="00BA3436"/>
    <w:rsid w:val="00BA427F"/>
    <w:rsid w:val="00BA5896"/>
    <w:rsid w:val="00BA6CB9"/>
    <w:rsid w:val="00BB2B40"/>
    <w:rsid w:val="00BB2BB6"/>
    <w:rsid w:val="00BC020A"/>
    <w:rsid w:val="00BC2266"/>
    <w:rsid w:val="00BC3D4A"/>
    <w:rsid w:val="00BC4A78"/>
    <w:rsid w:val="00BC6476"/>
    <w:rsid w:val="00BD0B90"/>
    <w:rsid w:val="00BD1C8D"/>
    <w:rsid w:val="00BD397F"/>
    <w:rsid w:val="00BD3E14"/>
    <w:rsid w:val="00BD5D00"/>
    <w:rsid w:val="00BD7551"/>
    <w:rsid w:val="00BD7BD1"/>
    <w:rsid w:val="00BE0FFD"/>
    <w:rsid w:val="00BE29DD"/>
    <w:rsid w:val="00BE44D5"/>
    <w:rsid w:val="00BE5C10"/>
    <w:rsid w:val="00BE6F92"/>
    <w:rsid w:val="00BF0E4F"/>
    <w:rsid w:val="00BF1AE9"/>
    <w:rsid w:val="00BF3F1B"/>
    <w:rsid w:val="00BF4D0A"/>
    <w:rsid w:val="00C008A7"/>
    <w:rsid w:val="00C00A1D"/>
    <w:rsid w:val="00C013C1"/>
    <w:rsid w:val="00C02117"/>
    <w:rsid w:val="00C025C0"/>
    <w:rsid w:val="00C03E08"/>
    <w:rsid w:val="00C04FC1"/>
    <w:rsid w:val="00C0727A"/>
    <w:rsid w:val="00C07EDA"/>
    <w:rsid w:val="00C135D4"/>
    <w:rsid w:val="00C14CD3"/>
    <w:rsid w:val="00C206E8"/>
    <w:rsid w:val="00C20E66"/>
    <w:rsid w:val="00C229B2"/>
    <w:rsid w:val="00C240BC"/>
    <w:rsid w:val="00C254C5"/>
    <w:rsid w:val="00C26DF0"/>
    <w:rsid w:val="00C315CF"/>
    <w:rsid w:val="00C31A7B"/>
    <w:rsid w:val="00C3295F"/>
    <w:rsid w:val="00C334E1"/>
    <w:rsid w:val="00C342A2"/>
    <w:rsid w:val="00C3595B"/>
    <w:rsid w:val="00C367F6"/>
    <w:rsid w:val="00C36861"/>
    <w:rsid w:val="00C376E2"/>
    <w:rsid w:val="00C37B08"/>
    <w:rsid w:val="00C43E7C"/>
    <w:rsid w:val="00C444F0"/>
    <w:rsid w:val="00C516AE"/>
    <w:rsid w:val="00C5302B"/>
    <w:rsid w:val="00C530CF"/>
    <w:rsid w:val="00C5714C"/>
    <w:rsid w:val="00C608C6"/>
    <w:rsid w:val="00C61E7A"/>
    <w:rsid w:val="00C6389E"/>
    <w:rsid w:val="00C64610"/>
    <w:rsid w:val="00C66124"/>
    <w:rsid w:val="00C6655B"/>
    <w:rsid w:val="00C668F0"/>
    <w:rsid w:val="00C700DB"/>
    <w:rsid w:val="00C70B4A"/>
    <w:rsid w:val="00C72C06"/>
    <w:rsid w:val="00C73809"/>
    <w:rsid w:val="00C741A0"/>
    <w:rsid w:val="00C77010"/>
    <w:rsid w:val="00C818E3"/>
    <w:rsid w:val="00C819EF"/>
    <w:rsid w:val="00C93F62"/>
    <w:rsid w:val="00C96BBE"/>
    <w:rsid w:val="00CA2096"/>
    <w:rsid w:val="00CA5087"/>
    <w:rsid w:val="00CB18E0"/>
    <w:rsid w:val="00CB253D"/>
    <w:rsid w:val="00CB2DE8"/>
    <w:rsid w:val="00CB308A"/>
    <w:rsid w:val="00CB39AF"/>
    <w:rsid w:val="00CB405A"/>
    <w:rsid w:val="00CB6D61"/>
    <w:rsid w:val="00CB73D4"/>
    <w:rsid w:val="00CC01DC"/>
    <w:rsid w:val="00CC1B91"/>
    <w:rsid w:val="00CC4D75"/>
    <w:rsid w:val="00CC5407"/>
    <w:rsid w:val="00CD3359"/>
    <w:rsid w:val="00CD3B8F"/>
    <w:rsid w:val="00CD4783"/>
    <w:rsid w:val="00CE3582"/>
    <w:rsid w:val="00CE3F82"/>
    <w:rsid w:val="00CE5183"/>
    <w:rsid w:val="00CE5B37"/>
    <w:rsid w:val="00CE5BA7"/>
    <w:rsid w:val="00CF36D7"/>
    <w:rsid w:val="00CF505B"/>
    <w:rsid w:val="00D118D0"/>
    <w:rsid w:val="00D14A3C"/>
    <w:rsid w:val="00D14F74"/>
    <w:rsid w:val="00D15CD3"/>
    <w:rsid w:val="00D1681E"/>
    <w:rsid w:val="00D16B5C"/>
    <w:rsid w:val="00D2164F"/>
    <w:rsid w:val="00D23BAE"/>
    <w:rsid w:val="00D2427E"/>
    <w:rsid w:val="00D27A56"/>
    <w:rsid w:val="00D32B88"/>
    <w:rsid w:val="00D33141"/>
    <w:rsid w:val="00D348E2"/>
    <w:rsid w:val="00D34F59"/>
    <w:rsid w:val="00D36D7B"/>
    <w:rsid w:val="00D37364"/>
    <w:rsid w:val="00D379BB"/>
    <w:rsid w:val="00D40545"/>
    <w:rsid w:val="00D40B3C"/>
    <w:rsid w:val="00D40C22"/>
    <w:rsid w:val="00D41290"/>
    <w:rsid w:val="00D42506"/>
    <w:rsid w:val="00D42AD5"/>
    <w:rsid w:val="00D434FF"/>
    <w:rsid w:val="00D50798"/>
    <w:rsid w:val="00D53D58"/>
    <w:rsid w:val="00D53E11"/>
    <w:rsid w:val="00D57548"/>
    <w:rsid w:val="00D60AF0"/>
    <w:rsid w:val="00D60D76"/>
    <w:rsid w:val="00D61E1A"/>
    <w:rsid w:val="00D6302E"/>
    <w:rsid w:val="00D63069"/>
    <w:rsid w:val="00D65913"/>
    <w:rsid w:val="00D6725C"/>
    <w:rsid w:val="00D679B2"/>
    <w:rsid w:val="00D679E8"/>
    <w:rsid w:val="00D70345"/>
    <w:rsid w:val="00D7150D"/>
    <w:rsid w:val="00D71C05"/>
    <w:rsid w:val="00D72CA7"/>
    <w:rsid w:val="00D74367"/>
    <w:rsid w:val="00D75A7C"/>
    <w:rsid w:val="00D80258"/>
    <w:rsid w:val="00D81B0A"/>
    <w:rsid w:val="00D82E05"/>
    <w:rsid w:val="00D873A9"/>
    <w:rsid w:val="00D91F63"/>
    <w:rsid w:val="00D93CB0"/>
    <w:rsid w:val="00D949AB"/>
    <w:rsid w:val="00D950AA"/>
    <w:rsid w:val="00D95969"/>
    <w:rsid w:val="00D970BB"/>
    <w:rsid w:val="00DA2BC5"/>
    <w:rsid w:val="00DA4DBB"/>
    <w:rsid w:val="00DB07CA"/>
    <w:rsid w:val="00DB0D94"/>
    <w:rsid w:val="00DB18A1"/>
    <w:rsid w:val="00DB55F4"/>
    <w:rsid w:val="00DB5A26"/>
    <w:rsid w:val="00DB7027"/>
    <w:rsid w:val="00DB7669"/>
    <w:rsid w:val="00DC2FF0"/>
    <w:rsid w:val="00DC4009"/>
    <w:rsid w:val="00DC570E"/>
    <w:rsid w:val="00DC7016"/>
    <w:rsid w:val="00DC7668"/>
    <w:rsid w:val="00DD741B"/>
    <w:rsid w:val="00DD75C4"/>
    <w:rsid w:val="00DD7A57"/>
    <w:rsid w:val="00DD7EBB"/>
    <w:rsid w:val="00DE1594"/>
    <w:rsid w:val="00DE4F9A"/>
    <w:rsid w:val="00DE7CCF"/>
    <w:rsid w:val="00DF056C"/>
    <w:rsid w:val="00DF08BD"/>
    <w:rsid w:val="00DF2025"/>
    <w:rsid w:val="00E00A68"/>
    <w:rsid w:val="00E03239"/>
    <w:rsid w:val="00E034C4"/>
    <w:rsid w:val="00E038C1"/>
    <w:rsid w:val="00E03FAB"/>
    <w:rsid w:val="00E05B55"/>
    <w:rsid w:val="00E136EC"/>
    <w:rsid w:val="00E15AD7"/>
    <w:rsid w:val="00E15E05"/>
    <w:rsid w:val="00E161C0"/>
    <w:rsid w:val="00E16E67"/>
    <w:rsid w:val="00E22FFF"/>
    <w:rsid w:val="00E23C10"/>
    <w:rsid w:val="00E242B4"/>
    <w:rsid w:val="00E26671"/>
    <w:rsid w:val="00E278BB"/>
    <w:rsid w:val="00E317A1"/>
    <w:rsid w:val="00E31DD8"/>
    <w:rsid w:val="00E34593"/>
    <w:rsid w:val="00E360E8"/>
    <w:rsid w:val="00E41AB9"/>
    <w:rsid w:val="00E43B93"/>
    <w:rsid w:val="00E44399"/>
    <w:rsid w:val="00E45859"/>
    <w:rsid w:val="00E467AD"/>
    <w:rsid w:val="00E46D1D"/>
    <w:rsid w:val="00E472DA"/>
    <w:rsid w:val="00E51448"/>
    <w:rsid w:val="00E52409"/>
    <w:rsid w:val="00E5455C"/>
    <w:rsid w:val="00E60EDA"/>
    <w:rsid w:val="00E66F1D"/>
    <w:rsid w:val="00E707B0"/>
    <w:rsid w:val="00E71833"/>
    <w:rsid w:val="00E71D16"/>
    <w:rsid w:val="00E740E5"/>
    <w:rsid w:val="00E761DB"/>
    <w:rsid w:val="00E77DA9"/>
    <w:rsid w:val="00E85422"/>
    <w:rsid w:val="00E866E2"/>
    <w:rsid w:val="00E87654"/>
    <w:rsid w:val="00E96C44"/>
    <w:rsid w:val="00EA2220"/>
    <w:rsid w:val="00EA6D04"/>
    <w:rsid w:val="00EB06D1"/>
    <w:rsid w:val="00EB31C9"/>
    <w:rsid w:val="00EB5300"/>
    <w:rsid w:val="00EB58F8"/>
    <w:rsid w:val="00EB5E60"/>
    <w:rsid w:val="00EB6F14"/>
    <w:rsid w:val="00EB700E"/>
    <w:rsid w:val="00EB7536"/>
    <w:rsid w:val="00EC0F90"/>
    <w:rsid w:val="00EC135D"/>
    <w:rsid w:val="00EC3C78"/>
    <w:rsid w:val="00EC5CA2"/>
    <w:rsid w:val="00EC6B58"/>
    <w:rsid w:val="00EC76C9"/>
    <w:rsid w:val="00EC7A64"/>
    <w:rsid w:val="00ED193F"/>
    <w:rsid w:val="00ED2B36"/>
    <w:rsid w:val="00ED44DE"/>
    <w:rsid w:val="00ED4512"/>
    <w:rsid w:val="00EE21D5"/>
    <w:rsid w:val="00EE2CBB"/>
    <w:rsid w:val="00EE4369"/>
    <w:rsid w:val="00EF0B75"/>
    <w:rsid w:val="00EF58F2"/>
    <w:rsid w:val="00EF6F48"/>
    <w:rsid w:val="00F02414"/>
    <w:rsid w:val="00F03041"/>
    <w:rsid w:val="00F03BA9"/>
    <w:rsid w:val="00F03CF9"/>
    <w:rsid w:val="00F0418E"/>
    <w:rsid w:val="00F041C5"/>
    <w:rsid w:val="00F06940"/>
    <w:rsid w:val="00F1473F"/>
    <w:rsid w:val="00F2202E"/>
    <w:rsid w:val="00F23DAA"/>
    <w:rsid w:val="00F24651"/>
    <w:rsid w:val="00F25211"/>
    <w:rsid w:val="00F25761"/>
    <w:rsid w:val="00F26154"/>
    <w:rsid w:val="00F2643C"/>
    <w:rsid w:val="00F26CD1"/>
    <w:rsid w:val="00F27120"/>
    <w:rsid w:val="00F34875"/>
    <w:rsid w:val="00F4039C"/>
    <w:rsid w:val="00F413C1"/>
    <w:rsid w:val="00F43E3B"/>
    <w:rsid w:val="00F43EBA"/>
    <w:rsid w:val="00F4488A"/>
    <w:rsid w:val="00F455D4"/>
    <w:rsid w:val="00F461AA"/>
    <w:rsid w:val="00F47910"/>
    <w:rsid w:val="00F51E8E"/>
    <w:rsid w:val="00F5235C"/>
    <w:rsid w:val="00F54ECA"/>
    <w:rsid w:val="00F560DD"/>
    <w:rsid w:val="00F60858"/>
    <w:rsid w:val="00F64A52"/>
    <w:rsid w:val="00F65C68"/>
    <w:rsid w:val="00F67B80"/>
    <w:rsid w:val="00F67E66"/>
    <w:rsid w:val="00F71FE7"/>
    <w:rsid w:val="00F72E57"/>
    <w:rsid w:val="00F745EA"/>
    <w:rsid w:val="00F7756C"/>
    <w:rsid w:val="00F80B75"/>
    <w:rsid w:val="00F80CEF"/>
    <w:rsid w:val="00F8171D"/>
    <w:rsid w:val="00F8364F"/>
    <w:rsid w:val="00F839A2"/>
    <w:rsid w:val="00F84748"/>
    <w:rsid w:val="00F84850"/>
    <w:rsid w:val="00F85661"/>
    <w:rsid w:val="00F8574C"/>
    <w:rsid w:val="00F85C47"/>
    <w:rsid w:val="00F914C6"/>
    <w:rsid w:val="00F923F9"/>
    <w:rsid w:val="00F9240E"/>
    <w:rsid w:val="00FA0C79"/>
    <w:rsid w:val="00FA15EA"/>
    <w:rsid w:val="00FA211E"/>
    <w:rsid w:val="00FA299F"/>
    <w:rsid w:val="00FA52EA"/>
    <w:rsid w:val="00FA6728"/>
    <w:rsid w:val="00FB03D5"/>
    <w:rsid w:val="00FB1858"/>
    <w:rsid w:val="00FB40F7"/>
    <w:rsid w:val="00FC0DF3"/>
    <w:rsid w:val="00FC0F6B"/>
    <w:rsid w:val="00FC2AB2"/>
    <w:rsid w:val="00FC6462"/>
    <w:rsid w:val="00FC7327"/>
    <w:rsid w:val="00FD655B"/>
    <w:rsid w:val="00FD66AB"/>
    <w:rsid w:val="00FE0B2A"/>
    <w:rsid w:val="00FE15FF"/>
    <w:rsid w:val="00FE32B1"/>
    <w:rsid w:val="00FF22B2"/>
    <w:rsid w:val="00FF3276"/>
    <w:rsid w:val="00FF33D6"/>
    <w:rsid w:val="00FF4266"/>
    <w:rsid w:val="00FF5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06BDF"/>
  <w15:docId w15:val="{47110958-B798-41D8-9DD5-CC57F4DC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D9F"/>
    <w:pPr>
      <w:spacing w:line="240" w:lineRule="auto"/>
    </w:pPr>
    <w:rPr>
      <w:sz w:val="24"/>
    </w:rPr>
  </w:style>
  <w:style w:type="paragraph" w:styleId="Heading1">
    <w:name w:val="heading 1"/>
    <w:basedOn w:val="ListParagraph"/>
    <w:next w:val="Normal"/>
    <w:link w:val="Heading1Char"/>
    <w:uiPriority w:val="9"/>
    <w:qFormat/>
    <w:rsid w:val="009A5560"/>
    <w:pPr>
      <w:numPr>
        <w:numId w:val="36"/>
      </w:numPr>
      <w:outlineLvl w:val="0"/>
    </w:pPr>
    <w:rPr>
      <w:b/>
      <w:caps/>
      <w:color w:val="777777"/>
      <w:szCs w:val="24"/>
    </w:rPr>
  </w:style>
  <w:style w:type="paragraph" w:styleId="Heading2">
    <w:name w:val="heading 2"/>
    <w:basedOn w:val="ListParagraph"/>
    <w:next w:val="Normal"/>
    <w:link w:val="Heading2Char"/>
    <w:uiPriority w:val="9"/>
    <w:unhideWhenUsed/>
    <w:qFormat/>
    <w:rsid w:val="009A5560"/>
    <w:pPr>
      <w:numPr>
        <w:ilvl w:val="1"/>
        <w:numId w:val="36"/>
      </w:numPr>
      <w:outlineLvl w:val="1"/>
    </w:pPr>
  </w:style>
  <w:style w:type="paragraph" w:styleId="Heading3">
    <w:name w:val="heading 3"/>
    <w:basedOn w:val="MAIN"/>
    <w:next w:val="Normal"/>
    <w:link w:val="Heading3Char"/>
    <w:uiPriority w:val="9"/>
    <w:unhideWhenUsed/>
    <w:qFormat/>
    <w:rsid w:val="007260D0"/>
    <w:pPr>
      <w:outlineLvl w:val="2"/>
    </w:pPr>
    <w:rPr>
      <w:b/>
    </w:rPr>
  </w:style>
  <w:style w:type="paragraph" w:styleId="Heading4">
    <w:name w:val="heading 4"/>
    <w:basedOn w:val="Normal"/>
    <w:next w:val="Normal"/>
    <w:link w:val="Heading4Char"/>
    <w:uiPriority w:val="9"/>
    <w:unhideWhenUsed/>
    <w:qFormat/>
    <w:rsid w:val="00E16E67"/>
    <w:pPr>
      <w:keepNext/>
      <w:keepLines/>
      <w:spacing w:before="200" w:after="240"/>
      <w:outlineLvl w:val="3"/>
    </w:pPr>
    <w:rPr>
      <w:rFonts w:ascii="Arial" w:eastAsiaTheme="majorEastAsia" w:hAnsi="Arial" w:cstheme="majorBidi"/>
      <w:b/>
      <w:bCs/>
      <w:iCs/>
      <w:sz w:val="20"/>
    </w:rPr>
  </w:style>
  <w:style w:type="paragraph" w:styleId="Heading5">
    <w:name w:val="heading 5"/>
    <w:basedOn w:val="Normal"/>
    <w:next w:val="Normal"/>
    <w:link w:val="Heading5Char"/>
    <w:uiPriority w:val="9"/>
    <w:unhideWhenUsed/>
    <w:qFormat/>
    <w:rsid w:val="00AE3D8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3D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3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D8D"/>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560"/>
    <w:rPr>
      <w:b/>
      <w:caps/>
      <w:color w:val="777777"/>
      <w:sz w:val="24"/>
      <w:szCs w:val="24"/>
    </w:rPr>
  </w:style>
  <w:style w:type="character" w:customStyle="1" w:styleId="Heading2Char">
    <w:name w:val="Heading 2 Char"/>
    <w:basedOn w:val="DefaultParagraphFont"/>
    <w:link w:val="Heading2"/>
    <w:uiPriority w:val="9"/>
    <w:rsid w:val="009A5560"/>
    <w:rPr>
      <w:sz w:val="24"/>
    </w:rPr>
  </w:style>
  <w:style w:type="character" w:customStyle="1" w:styleId="Heading3Char">
    <w:name w:val="Heading 3 Char"/>
    <w:basedOn w:val="DefaultParagraphFont"/>
    <w:link w:val="Heading3"/>
    <w:uiPriority w:val="9"/>
    <w:rsid w:val="007260D0"/>
    <w:rPr>
      <w:rFonts w:cstheme="minorHAnsi"/>
      <w:b/>
      <w:szCs w:val="24"/>
    </w:rPr>
  </w:style>
  <w:style w:type="character" w:customStyle="1" w:styleId="Heading4Char">
    <w:name w:val="Heading 4 Char"/>
    <w:basedOn w:val="DefaultParagraphFont"/>
    <w:link w:val="Heading4"/>
    <w:uiPriority w:val="9"/>
    <w:rsid w:val="00E16E67"/>
    <w:rPr>
      <w:rFonts w:ascii="Arial" w:eastAsiaTheme="majorEastAsia" w:hAnsi="Arial" w:cstheme="majorBidi"/>
      <w:b/>
      <w:bCs/>
      <w:iCs/>
      <w:sz w:val="20"/>
    </w:rPr>
  </w:style>
  <w:style w:type="character" w:customStyle="1" w:styleId="Heading5Char">
    <w:name w:val="Heading 5 Char"/>
    <w:basedOn w:val="DefaultParagraphFont"/>
    <w:link w:val="Heading5"/>
    <w:uiPriority w:val="9"/>
    <w:rsid w:val="00AE3D8D"/>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E3D8D"/>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E3D8D"/>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E3D8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3D8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E3D8D"/>
    <w:pPr>
      <w:tabs>
        <w:tab w:val="center" w:pos="4680"/>
        <w:tab w:val="right" w:pos="9360"/>
      </w:tabs>
      <w:spacing w:after="0"/>
    </w:pPr>
  </w:style>
  <w:style w:type="character" w:customStyle="1" w:styleId="HeaderChar">
    <w:name w:val="Header Char"/>
    <w:basedOn w:val="DefaultParagraphFont"/>
    <w:link w:val="Header"/>
    <w:uiPriority w:val="99"/>
    <w:rsid w:val="00AE3D8D"/>
  </w:style>
  <w:style w:type="paragraph" w:styleId="Footer">
    <w:name w:val="footer"/>
    <w:basedOn w:val="Normal"/>
    <w:link w:val="FooterChar"/>
    <w:unhideWhenUsed/>
    <w:rsid w:val="00AE3D8D"/>
    <w:pPr>
      <w:tabs>
        <w:tab w:val="center" w:pos="4680"/>
        <w:tab w:val="right" w:pos="9360"/>
      </w:tabs>
      <w:spacing w:after="0"/>
    </w:pPr>
  </w:style>
  <w:style w:type="character" w:customStyle="1" w:styleId="FooterChar">
    <w:name w:val="Footer Char"/>
    <w:basedOn w:val="DefaultParagraphFont"/>
    <w:link w:val="Footer"/>
    <w:uiPriority w:val="99"/>
    <w:semiHidden/>
    <w:rsid w:val="00AE3D8D"/>
  </w:style>
  <w:style w:type="paragraph" w:styleId="BalloonText">
    <w:name w:val="Balloon Text"/>
    <w:basedOn w:val="Normal"/>
    <w:link w:val="BalloonTextChar"/>
    <w:uiPriority w:val="99"/>
    <w:semiHidden/>
    <w:unhideWhenUsed/>
    <w:rsid w:val="00AE3D8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8D"/>
    <w:rPr>
      <w:rFonts w:ascii="Tahoma" w:hAnsi="Tahoma" w:cs="Tahoma"/>
      <w:sz w:val="16"/>
      <w:szCs w:val="16"/>
    </w:rPr>
  </w:style>
  <w:style w:type="paragraph" w:styleId="TOC1">
    <w:name w:val="toc 1"/>
    <w:basedOn w:val="Normal"/>
    <w:next w:val="Normal"/>
    <w:autoRedefine/>
    <w:uiPriority w:val="39"/>
    <w:unhideWhenUsed/>
    <w:rsid w:val="00496642"/>
    <w:pPr>
      <w:tabs>
        <w:tab w:val="left" w:pos="1320"/>
        <w:tab w:val="right" w:leader="dot" w:pos="9017"/>
      </w:tabs>
      <w:spacing w:after="100"/>
      <w:ind w:left="567"/>
    </w:pPr>
    <w:rPr>
      <w:rFonts w:ascii="Arial" w:hAnsi="Arial"/>
      <w:sz w:val="20"/>
    </w:rPr>
  </w:style>
  <w:style w:type="character" w:styleId="Hyperlink">
    <w:name w:val="Hyperlink"/>
    <w:basedOn w:val="DefaultParagraphFont"/>
    <w:uiPriority w:val="99"/>
    <w:unhideWhenUsed/>
    <w:rsid w:val="00AE3D8D"/>
    <w:rPr>
      <w:color w:val="0000FF" w:themeColor="hyperlink"/>
      <w:u w:val="single"/>
    </w:rPr>
  </w:style>
  <w:style w:type="paragraph" w:styleId="Title">
    <w:name w:val="Title"/>
    <w:basedOn w:val="Normal"/>
    <w:next w:val="Normal"/>
    <w:link w:val="TitleChar"/>
    <w:uiPriority w:val="10"/>
    <w:qFormat/>
    <w:rsid w:val="00AE3107"/>
    <w:pPr>
      <w:pBdr>
        <w:bottom w:val="single" w:sz="8" w:space="1" w:color="000000" w:themeColor="text1"/>
      </w:pBdr>
      <w:spacing w:before="240" w:after="300"/>
      <w:contextualSpacing/>
    </w:pPr>
    <w:rPr>
      <w:rFonts w:ascii="Arial Black" w:eastAsiaTheme="majorEastAsia" w:hAnsi="Arial Black" w:cstheme="majorBidi"/>
      <w:color w:val="000000" w:themeColor="text1"/>
      <w:spacing w:val="5"/>
      <w:kern w:val="28"/>
      <w:sz w:val="32"/>
      <w:szCs w:val="32"/>
    </w:rPr>
  </w:style>
  <w:style w:type="character" w:customStyle="1" w:styleId="TitleChar">
    <w:name w:val="Title Char"/>
    <w:basedOn w:val="DefaultParagraphFont"/>
    <w:link w:val="Title"/>
    <w:uiPriority w:val="10"/>
    <w:rsid w:val="00AE3107"/>
    <w:rPr>
      <w:rFonts w:ascii="Arial Black" w:eastAsiaTheme="majorEastAsia" w:hAnsi="Arial Black" w:cstheme="majorBidi"/>
      <w:color w:val="000000" w:themeColor="text1"/>
      <w:spacing w:val="5"/>
      <w:kern w:val="28"/>
      <w:sz w:val="32"/>
      <w:szCs w:val="32"/>
    </w:rPr>
  </w:style>
  <w:style w:type="paragraph" w:customStyle="1" w:styleId="Normal-Indent">
    <w:name w:val="Normal-Indent"/>
    <w:basedOn w:val="Normal"/>
    <w:link w:val="Normal-IndentChar"/>
    <w:rsid w:val="007F5129"/>
    <w:pPr>
      <w:keepNext/>
      <w:tabs>
        <w:tab w:val="left" w:pos="720"/>
        <w:tab w:val="left" w:pos="1440"/>
        <w:tab w:val="right" w:pos="9360"/>
      </w:tabs>
      <w:spacing w:line="300" w:lineRule="exact"/>
      <w:ind w:left="720"/>
    </w:pPr>
    <w:rPr>
      <w:rFonts w:ascii="Arial" w:eastAsia="Times New Roman" w:hAnsi="Arial" w:cs="Times New Roman"/>
      <w:sz w:val="20"/>
    </w:rPr>
  </w:style>
  <w:style w:type="paragraph" w:customStyle="1" w:styleId="Explanation">
    <w:name w:val="Explanation"/>
    <w:basedOn w:val="Normal-Indent"/>
    <w:next w:val="Normal"/>
    <w:link w:val="ExplanationChar"/>
    <w:qFormat/>
    <w:rsid w:val="00802D9F"/>
    <w:pPr>
      <w:keepNext w:val="0"/>
      <w:pBdr>
        <w:top w:val="single" w:sz="8" w:space="1" w:color="C4BC96" w:themeColor="background2" w:themeShade="BF"/>
        <w:bottom w:val="single" w:sz="8" w:space="1" w:color="C4BC96" w:themeColor="background2" w:themeShade="BF"/>
      </w:pBdr>
      <w:tabs>
        <w:tab w:val="clear" w:pos="720"/>
        <w:tab w:val="clear" w:pos="1440"/>
        <w:tab w:val="clear" w:pos="9360"/>
      </w:tabs>
      <w:spacing w:after="240"/>
      <w:ind w:left="680"/>
      <w:jc w:val="both"/>
    </w:pPr>
    <w:rPr>
      <w:rFonts w:asciiTheme="majorHAnsi" w:hAnsiTheme="majorHAnsi"/>
      <w:i/>
      <w:color w:val="7F7F7F" w:themeColor="text1" w:themeTint="80"/>
      <w:szCs w:val="24"/>
    </w:rPr>
  </w:style>
  <w:style w:type="character" w:styleId="LineNumber">
    <w:name w:val="line number"/>
    <w:basedOn w:val="DefaultParagraphFont"/>
    <w:rsid w:val="00E16E67"/>
  </w:style>
  <w:style w:type="character" w:customStyle="1" w:styleId="Normal-IndentChar">
    <w:name w:val="Normal-Indent Char"/>
    <w:basedOn w:val="DefaultParagraphFont"/>
    <w:link w:val="Normal-Indent"/>
    <w:rsid w:val="00F03CF9"/>
    <w:rPr>
      <w:rFonts w:ascii="Arial" w:eastAsia="Times New Roman" w:hAnsi="Arial" w:cs="Times New Roman"/>
      <w:sz w:val="20"/>
    </w:rPr>
  </w:style>
  <w:style w:type="character" w:customStyle="1" w:styleId="ExplanationChar">
    <w:name w:val="Explanation Char"/>
    <w:basedOn w:val="Normal-IndentChar"/>
    <w:link w:val="Explanation"/>
    <w:rsid w:val="00F03CF9"/>
    <w:rPr>
      <w:rFonts w:ascii="Arial" w:eastAsia="Times New Roman" w:hAnsi="Arial" w:cs="Times New Roman"/>
      <w:sz w:val="20"/>
    </w:rPr>
  </w:style>
  <w:style w:type="character" w:styleId="PageNumber">
    <w:name w:val="page number"/>
    <w:basedOn w:val="DefaultParagraphFont"/>
    <w:rsid w:val="00037892"/>
  </w:style>
  <w:style w:type="paragraph" w:styleId="TOC2">
    <w:name w:val="toc 2"/>
    <w:basedOn w:val="Normal"/>
    <w:next w:val="Normal"/>
    <w:autoRedefine/>
    <w:uiPriority w:val="39"/>
    <w:unhideWhenUsed/>
    <w:rsid w:val="00496642"/>
    <w:pPr>
      <w:tabs>
        <w:tab w:val="left" w:pos="1320"/>
        <w:tab w:val="right" w:leader="dot" w:pos="9017"/>
      </w:tabs>
      <w:spacing w:after="100"/>
      <w:ind w:left="720"/>
    </w:pPr>
    <w:rPr>
      <w:rFonts w:ascii="Arial" w:hAnsi="Arial"/>
      <w:sz w:val="20"/>
    </w:rPr>
  </w:style>
  <w:style w:type="paragraph" w:styleId="TOC3">
    <w:name w:val="toc 3"/>
    <w:basedOn w:val="Normal"/>
    <w:next w:val="Normal"/>
    <w:autoRedefine/>
    <w:uiPriority w:val="39"/>
    <w:unhideWhenUsed/>
    <w:rsid w:val="0084238D"/>
    <w:pPr>
      <w:tabs>
        <w:tab w:val="left" w:pos="1320"/>
        <w:tab w:val="right" w:leader="dot" w:pos="9017"/>
      </w:tabs>
      <w:spacing w:after="100"/>
      <w:ind w:left="1134"/>
    </w:pPr>
    <w:rPr>
      <w:rFonts w:ascii="Arial" w:hAnsi="Arial"/>
      <w:sz w:val="20"/>
    </w:rPr>
  </w:style>
  <w:style w:type="character" w:styleId="PlaceholderText">
    <w:name w:val="Placeholder Text"/>
    <w:basedOn w:val="DefaultParagraphFont"/>
    <w:uiPriority w:val="99"/>
    <w:semiHidden/>
    <w:rsid w:val="00802D9F"/>
    <w:rPr>
      <w:color w:val="808080"/>
    </w:rPr>
  </w:style>
  <w:style w:type="paragraph" w:customStyle="1" w:styleId="TableText">
    <w:name w:val="Table Text"/>
    <w:basedOn w:val="Normal"/>
    <w:rsid w:val="0082258A"/>
    <w:pPr>
      <w:spacing w:after="0" w:line="220" w:lineRule="exact"/>
    </w:pPr>
    <w:rPr>
      <w:rFonts w:ascii="Arial" w:eastAsia="Times New Roman" w:hAnsi="Arial" w:cs="Times New Roman"/>
      <w:sz w:val="18"/>
      <w:szCs w:val="24"/>
    </w:rPr>
  </w:style>
  <w:style w:type="paragraph" w:customStyle="1" w:styleId="Z-cvr-H1">
    <w:name w:val="Z-cvr-H1"/>
    <w:basedOn w:val="Heading3"/>
    <w:rsid w:val="00FF22B2"/>
    <w:pPr>
      <w:tabs>
        <w:tab w:val="left" w:pos="1260"/>
        <w:tab w:val="center" w:pos="4680"/>
        <w:tab w:val="right" w:pos="9360"/>
      </w:tabs>
      <w:spacing w:line="400" w:lineRule="exact"/>
      <w:ind w:left="0"/>
    </w:pPr>
    <w:rPr>
      <w:rFonts w:ascii="Arial Black" w:eastAsia="Times New Roman" w:hAnsi="Arial Black" w:cs="Arial"/>
      <w:b w:val="0"/>
      <w:bCs/>
      <w:sz w:val="32"/>
    </w:rPr>
  </w:style>
  <w:style w:type="paragraph" w:customStyle="1" w:styleId="Z-cvr-Normal">
    <w:name w:val="Z-cvr-Normal"/>
    <w:basedOn w:val="Normal"/>
    <w:rsid w:val="00F2202E"/>
    <w:pPr>
      <w:tabs>
        <w:tab w:val="center" w:pos="4680"/>
        <w:tab w:val="right" w:pos="9360"/>
      </w:tabs>
      <w:spacing w:line="300" w:lineRule="exact"/>
    </w:pPr>
    <w:rPr>
      <w:rFonts w:ascii="Arial" w:eastAsia="Times New Roman" w:hAnsi="Arial" w:cs="Arial"/>
      <w:bCs/>
      <w:sz w:val="20"/>
      <w:szCs w:val="24"/>
    </w:rPr>
  </w:style>
  <w:style w:type="paragraph" w:customStyle="1" w:styleId="Z-agcycvr-Title">
    <w:name w:val="Z-agcycvr-Title"/>
    <w:basedOn w:val="Heading4"/>
    <w:rsid w:val="00F2202E"/>
    <w:pPr>
      <w:keepLines w:val="0"/>
      <w:tabs>
        <w:tab w:val="left" w:pos="1980"/>
        <w:tab w:val="center" w:pos="4680"/>
        <w:tab w:val="right" w:pos="9360"/>
      </w:tabs>
      <w:spacing w:before="0"/>
      <w:ind w:left="1080"/>
      <w:jc w:val="center"/>
    </w:pPr>
    <w:rPr>
      <w:rFonts w:ascii="Arial Black" w:eastAsia="Times New Roman" w:hAnsi="Arial Black" w:cs="Arial"/>
      <w:iCs w:val="0"/>
      <w:sz w:val="36"/>
      <w:szCs w:val="36"/>
    </w:rPr>
  </w:style>
  <w:style w:type="paragraph" w:customStyle="1" w:styleId="Z-agcycvr-name">
    <w:name w:val="Z-agcycvr-name"/>
    <w:basedOn w:val="Normal"/>
    <w:rsid w:val="00F2202E"/>
    <w:pPr>
      <w:tabs>
        <w:tab w:val="center" w:pos="4680"/>
        <w:tab w:val="right" w:pos="9360"/>
      </w:tabs>
      <w:spacing w:before="1440" w:after="0"/>
      <w:jc w:val="center"/>
    </w:pPr>
    <w:rPr>
      <w:rFonts w:ascii="Arial Bold" w:eastAsia="Times New Roman" w:hAnsi="Arial Bold" w:cs="Arial"/>
      <w:b/>
      <w:sz w:val="30"/>
      <w:szCs w:val="36"/>
    </w:rPr>
  </w:style>
  <w:style w:type="paragraph" w:customStyle="1" w:styleId="Z-agcycvr-Doctype">
    <w:name w:val="Z-agcycvr-Doctype"/>
    <w:basedOn w:val="Z-agcycvr-Title"/>
    <w:rsid w:val="00F2202E"/>
    <w:pPr>
      <w:spacing w:line="400" w:lineRule="exact"/>
    </w:pPr>
  </w:style>
  <w:style w:type="table" w:styleId="TableGrid">
    <w:name w:val="Table Grid"/>
    <w:basedOn w:val="TableNormal"/>
    <w:uiPriority w:val="59"/>
    <w:rsid w:val="009142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Z-cvr-Title">
    <w:name w:val="Z-cvr-Title"/>
    <w:basedOn w:val="Normal"/>
    <w:rsid w:val="0033420F"/>
    <w:pPr>
      <w:tabs>
        <w:tab w:val="center" w:pos="4680"/>
        <w:tab w:val="right" w:pos="9360"/>
      </w:tabs>
      <w:spacing w:before="1560" w:after="0"/>
      <w:jc w:val="right"/>
    </w:pPr>
    <w:rPr>
      <w:rFonts w:ascii="Arial Black" w:eastAsia="Times New Roman" w:hAnsi="Arial Black" w:cs="Arial"/>
      <w:bCs/>
      <w:sz w:val="68"/>
      <w:szCs w:val="24"/>
    </w:rPr>
  </w:style>
  <w:style w:type="paragraph" w:customStyle="1" w:styleId="Z-cvr-SubTitle">
    <w:name w:val="Z-cvr-SubTitle"/>
    <w:basedOn w:val="Z-cvr-Title"/>
    <w:rsid w:val="0033420F"/>
    <w:pPr>
      <w:spacing w:before="120"/>
    </w:pPr>
    <w:rPr>
      <w:rFonts w:ascii="Arial" w:hAnsi="Arial"/>
      <w:color w:val="B40000"/>
      <w:sz w:val="56"/>
    </w:rPr>
  </w:style>
  <w:style w:type="paragraph" w:styleId="ListParagraph">
    <w:name w:val="List Paragraph"/>
    <w:basedOn w:val="Normal"/>
    <w:uiPriority w:val="34"/>
    <w:qFormat/>
    <w:rsid w:val="004F12A5"/>
    <w:pPr>
      <w:ind w:left="720"/>
      <w:contextualSpacing/>
    </w:pPr>
  </w:style>
  <w:style w:type="paragraph" w:styleId="NoSpacing">
    <w:name w:val="No Spacing"/>
    <w:link w:val="NoSpacingChar"/>
    <w:uiPriority w:val="1"/>
    <w:qFormat/>
    <w:rsid w:val="00E26671"/>
    <w:pPr>
      <w:spacing w:after="0" w:line="240" w:lineRule="auto"/>
    </w:pPr>
    <w:rPr>
      <w:rFonts w:eastAsiaTheme="minorEastAsia"/>
    </w:rPr>
  </w:style>
  <w:style w:type="character" w:customStyle="1" w:styleId="NoSpacingChar">
    <w:name w:val="No Spacing Char"/>
    <w:basedOn w:val="DefaultParagraphFont"/>
    <w:link w:val="NoSpacing"/>
    <w:uiPriority w:val="1"/>
    <w:rsid w:val="00E26671"/>
    <w:rPr>
      <w:rFonts w:eastAsiaTheme="minorEastAsia"/>
    </w:rPr>
  </w:style>
  <w:style w:type="paragraph" w:customStyle="1" w:styleId="Trademark">
    <w:name w:val="Trademark"/>
    <w:basedOn w:val="Normal"/>
    <w:next w:val="Normal"/>
    <w:qFormat/>
    <w:rsid w:val="009E394F"/>
    <w:pPr>
      <w:spacing w:after="0"/>
      <w:jc w:val="center"/>
    </w:pPr>
    <w:rPr>
      <w:rFonts w:ascii="Century Gothic" w:hAnsi="Century Gothic"/>
      <w:b/>
      <w:caps/>
      <w:sz w:val="52"/>
    </w:rPr>
  </w:style>
  <w:style w:type="paragraph" w:customStyle="1" w:styleId="Chapter">
    <w:name w:val="Chapter"/>
    <w:basedOn w:val="Normal"/>
    <w:next w:val="Normal"/>
    <w:qFormat/>
    <w:rsid w:val="009E394F"/>
    <w:pPr>
      <w:spacing w:line="276" w:lineRule="auto"/>
      <w:jc w:val="center"/>
    </w:pPr>
    <w:rPr>
      <w:rFonts w:ascii="Arial Narrow" w:hAnsi="Arial Narrow"/>
      <w:b/>
      <w:sz w:val="56"/>
      <w:szCs w:val="56"/>
    </w:rPr>
  </w:style>
  <w:style w:type="paragraph" w:styleId="Caption">
    <w:name w:val="caption"/>
    <w:basedOn w:val="Normal"/>
    <w:next w:val="Normal"/>
    <w:uiPriority w:val="35"/>
    <w:unhideWhenUsed/>
    <w:qFormat/>
    <w:rsid w:val="000673C1"/>
    <w:rPr>
      <w:b/>
      <w:bCs/>
      <w:sz w:val="18"/>
      <w:szCs w:val="18"/>
    </w:rPr>
  </w:style>
  <w:style w:type="paragraph" w:styleId="PlainText">
    <w:name w:val="Plain Text"/>
    <w:basedOn w:val="Normal"/>
    <w:link w:val="PlainTextChar"/>
    <w:uiPriority w:val="99"/>
    <w:unhideWhenUsed/>
    <w:rsid w:val="00BF4D0A"/>
    <w:pPr>
      <w:spacing w:after="0"/>
    </w:pPr>
    <w:rPr>
      <w:rFonts w:ascii="Consolas" w:hAnsi="Consolas"/>
      <w:sz w:val="21"/>
      <w:szCs w:val="21"/>
    </w:rPr>
  </w:style>
  <w:style w:type="character" w:customStyle="1" w:styleId="PlainTextChar">
    <w:name w:val="Plain Text Char"/>
    <w:basedOn w:val="DefaultParagraphFont"/>
    <w:link w:val="PlainText"/>
    <w:uiPriority w:val="99"/>
    <w:rsid w:val="00BF4D0A"/>
    <w:rPr>
      <w:rFonts w:ascii="Consolas" w:hAnsi="Consolas"/>
      <w:sz w:val="21"/>
      <w:szCs w:val="21"/>
    </w:rPr>
  </w:style>
  <w:style w:type="paragraph" w:styleId="FootnoteText">
    <w:name w:val="footnote text"/>
    <w:basedOn w:val="Normal"/>
    <w:link w:val="FootnoteTextChar"/>
    <w:uiPriority w:val="99"/>
    <w:unhideWhenUsed/>
    <w:rsid w:val="00B47046"/>
    <w:pPr>
      <w:spacing w:after="0"/>
    </w:pPr>
    <w:rPr>
      <w:sz w:val="20"/>
      <w:szCs w:val="20"/>
    </w:rPr>
  </w:style>
  <w:style w:type="character" w:customStyle="1" w:styleId="FootnoteTextChar">
    <w:name w:val="Footnote Text Char"/>
    <w:basedOn w:val="DefaultParagraphFont"/>
    <w:link w:val="FootnoteText"/>
    <w:uiPriority w:val="99"/>
    <w:rsid w:val="00B47046"/>
    <w:rPr>
      <w:sz w:val="20"/>
      <w:szCs w:val="20"/>
    </w:rPr>
  </w:style>
  <w:style w:type="character" w:styleId="FootnoteReference">
    <w:name w:val="footnote reference"/>
    <w:basedOn w:val="DefaultParagraphFont"/>
    <w:uiPriority w:val="99"/>
    <w:unhideWhenUsed/>
    <w:rsid w:val="00B47046"/>
    <w:rPr>
      <w:vertAlign w:val="superscript"/>
    </w:rPr>
  </w:style>
  <w:style w:type="paragraph" w:customStyle="1" w:styleId="TAG">
    <w:name w:val="TAG"/>
    <w:next w:val="Normal"/>
    <w:link w:val="TAGChar"/>
    <w:qFormat/>
    <w:rsid w:val="007F02CE"/>
    <w:pPr>
      <w:spacing w:after="0" w:line="240" w:lineRule="auto"/>
      <w:jc w:val="both"/>
    </w:pPr>
    <w:rPr>
      <w:rFonts w:ascii="Arial" w:hAnsi="Arial" w:cstheme="majorBidi"/>
      <w:sz w:val="20"/>
    </w:rPr>
  </w:style>
  <w:style w:type="character" w:customStyle="1" w:styleId="TAGChar">
    <w:name w:val="TAG Char"/>
    <w:basedOn w:val="DefaultParagraphFont"/>
    <w:link w:val="TAG"/>
    <w:rsid w:val="007F02CE"/>
    <w:rPr>
      <w:rFonts w:ascii="Arial" w:hAnsi="Arial" w:cstheme="majorBidi"/>
      <w:sz w:val="20"/>
    </w:rPr>
  </w:style>
  <w:style w:type="paragraph" w:customStyle="1" w:styleId="Copywright">
    <w:name w:val="Copywright"/>
    <w:basedOn w:val="Normal"/>
    <w:link w:val="CopywrightChar"/>
    <w:autoRedefine/>
    <w:rsid w:val="007F02CE"/>
    <w:pPr>
      <w:spacing w:line="276" w:lineRule="auto"/>
      <w:ind w:left="357"/>
      <w:jc w:val="center"/>
    </w:pPr>
    <w:rPr>
      <w:rFonts w:asciiTheme="majorHAnsi" w:eastAsiaTheme="majorEastAsia" w:hAnsiTheme="majorHAnsi" w:cstheme="minorHAnsi"/>
      <w:color w:val="244061" w:themeColor="accent1" w:themeShade="80"/>
      <w:spacing w:val="20"/>
      <w:sz w:val="18"/>
      <w:szCs w:val="18"/>
    </w:rPr>
  </w:style>
  <w:style w:type="character" w:customStyle="1" w:styleId="CopywrightChar">
    <w:name w:val="Copywright Char"/>
    <w:basedOn w:val="DefaultParagraphFont"/>
    <w:link w:val="Copywright"/>
    <w:rsid w:val="007F02CE"/>
    <w:rPr>
      <w:rFonts w:asciiTheme="majorHAnsi" w:eastAsiaTheme="majorEastAsia" w:hAnsiTheme="majorHAnsi" w:cstheme="minorHAnsi"/>
      <w:color w:val="244061" w:themeColor="accent1" w:themeShade="80"/>
      <w:spacing w:val="20"/>
      <w:sz w:val="18"/>
      <w:szCs w:val="18"/>
    </w:rPr>
  </w:style>
  <w:style w:type="paragraph" w:customStyle="1" w:styleId="TAGLABEL">
    <w:name w:val="TAG LABEL"/>
    <w:link w:val="TAGLABELChar"/>
    <w:rsid w:val="007F02CE"/>
    <w:pPr>
      <w:spacing w:after="0" w:line="240" w:lineRule="auto"/>
      <w:ind w:left="-108"/>
    </w:pPr>
    <w:rPr>
      <w:rFonts w:ascii="Arial Narrow" w:hAnsi="Arial Narrow" w:cstheme="minorHAnsi"/>
      <w:b/>
      <w:w w:val="150"/>
      <w:sz w:val="16"/>
      <w:szCs w:val="18"/>
    </w:rPr>
  </w:style>
  <w:style w:type="paragraph" w:customStyle="1" w:styleId="Webaddress">
    <w:name w:val="Web address"/>
    <w:link w:val="WebaddressChar"/>
    <w:qFormat/>
    <w:rsid w:val="007F02CE"/>
    <w:pPr>
      <w:spacing w:after="0" w:line="240" w:lineRule="auto"/>
      <w:jc w:val="center"/>
    </w:pPr>
    <w:rPr>
      <w:rFonts w:ascii="Century Gothic" w:hAnsi="Century Gothic" w:cstheme="minorHAnsi"/>
      <w:color w:val="244061" w:themeColor="accent1" w:themeShade="80"/>
      <w:spacing w:val="60"/>
      <w:w w:val="150"/>
      <w:sz w:val="16"/>
      <w:szCs w:val="16"/>
    </w:rPr>
  </w:style>
  <w:style w:type="character" w:customStyle="1" w:styleId="WebaddressChar">
    <w:name w:val="Web address Char"/>
    <w:basedOn w:val="DefaultParagraphFont"/>
    <w:link w:val="Webaddress"/>
    <w:rsid w:val="007F02CE"/>
    <w:rPr>
      <w:rFonts w:ascii="Century Gothic" w:hAnsi="Century Gothic" w:cstheme="minorHAnsi"/>
      <w:color w:val="244061" w:themeColor="accent1" w:themeShade="80"/>
      <w:spacing w:val="60"/>
      <w:w w:val="150"/>
      <w:sz w:val="16"/>
      <w:szCs w:val="16"/>
    </w:rPr>
  </w:style>
  <w:style w:type="paragraph" w:customStyle="1" w:styleId="Disclaimer">
    <w:name w:val="Disclaimer"/>
    <w:link w:val="DisclaimerChar"/>
    <w:rsid w:val="007F02CE"/>
    <w:pPr>
      <w:spacing w:after="0" w:line="240" w:lineRule="auto"/>
      <w:jc w:val="both"/>
    </w:pPr>
    <w:rPr>
      <w:rFonts w:asciiTheme="majorHAnsi" w:hAnsiTheme="majorHAnsi" w:cstheme="majorBidi"/>
      <w:color w:val="7F7F7F" w:themeColor="text1" w:themeTint="80"/>
      <w:w w:val="150"/>
      <w:sz w:val="16"/>
      <w:szCs w:val="16"/>
    </w:rPr>
  </w:style>
  <w:style w:type="character" w:customStyle="1" w:styleId="TAGLABELChar">
    <w:name w:val="TAG LABEL Char"/>
    <w:basedOn w:val="DefaultParagraphFont"/>
    <w:link w:val="TAGLABEL"/>
    <w:rsid w:val="007F02CE"/>
    <w:rPr>
      <w:rFonts w:ascii="Arial Narrow" w:hAnsi="Arial Narrow" w:cstheme="minorHAnsi"/>
      <w:b/>
      <w:w w:val="150"/>
      <w:sz w:val="16"/>
      <w:szCs w:val="18"/>
    </w:rPr>
  </w:style>
  <w:style w:type="character" w:customStyle="1" w:styleId="DisclaimerChar">
    <w:name w:val="Disclaimer Char"/>
    <w:basedOn w:val="TAGLABELChar"/>
    <w:link w:val="Disclaimer"/>
    <w:rsid w:val="007F02CE"/>
    <w:rPr>
      <w:rFonts w:asciiTheme="majorHAnsi" w:hAnsiTheme="majorHAnsi" w:cstheme="majorBidi"/>
      <w:b w:val="0"/>
      <w:color w:val="7F7F7F" w:themeColor="text1" w:themeTint="80"/>
      <w:w w:val="150"/>
      <w:sz w:val="16"/>
      <w:szCs w:val="16"/>
    </w:rPr>
  </w:style>
  <w:style w:type="paragraph" w:customStyle="1" w:styleId="DocTitle">
    <w:name w:val="Doc Title"/>
    <w:link w:val="DocTitleChar"/>
    <w:rsid w:val="007F02CE"/>
    <w:pPr>
      <w:spacing w:after="0" w:line="240" w:lineRule="auto"/>
      <w:jc w:val="right"/>
    </w:pPr>
    <w:rPr>
      <w:rFonts w:ascii="Arial Black" w:hAnsi="Arial Black" w:cstheme="majorBidi"/>
      <w:spacing w:val="20"/>
      <w:sz w:val="40"/>
    </w:rPr>
  </w:style>
  <w:style w:type="character" w:customStyle="1" w:styleId="DocTitleChar">
    <w:name w:val="Doc Title Char"/>
    <w:basedOn w:val="DefaultParagraphFont"/>
    <w:link w:val="DocTitle"/>
    <w:rsid w:val="007F02CE"/>
    <w:rPr>
      <w:rFonts w:ascii="Arial Black" w:hAnsi="Arial Black" w:cstheme="majorBidi"/>
      <w:spacing w:val="20"/>
      <w:sz w:val="40"/>
    </w:rPr>
  </w:style>
  <w:style w:type="paragraph" w:customStyle="1" w:styleId="MAIN">
    <w:name w:val="MAIN"/>
    <w:basedOn w:val="Normal"/>
    <w:link w:val="MAINChar"/>
    <w:qFormat/>
    <w:rsid w:val="00554F95"/>
    <w:pPr>
      <w:spacing w:after="0" w:line="360" w:lineRule="auto"/>
      <w:ind w:left="709"/>
      <w:jc w:val="both"/>
    </w:pPr>
    <w:rPr>
      <w:rFonts w:cstheme="minorHAnsi"/>
      <w:sz w:val="22"/>
      <w:szCs w:val="24"/>
    </w:rPr>
  </w:style>
  <w:style w:type="character" w:customStyle="1" w:styleId="MAINChar">
    <w:name w:val="MAIN Char"/>
    <w:basedOn w:val="DefaultParagraphFont"/>
    <w:link w:val="MAIN"/>
    <w:rsid w:val="00554F95"/>
    <w:rPr>
      <w:rFonts w:cstheme="minorHAnsi"/>
      <w:szCs w:val="24"/>
    </w:rPr>
  </w:style>
  <w:style w:type="character" w:styleId="FollowedHyperlink">
    <w:name w:val="FollowedHyperlink"/>
    <w:basedOn w:val="DefaultParagraphFont"/>
    <w:uiPriority w:val="99"/>
    <w:semiHidden/>
    <w:unhideWhenUsed/>
    <w:rsid w:val="00C608C6"/>
    <w:rPr>
      <w:color w:val="800080" w:themeColor="followedHyperlink"/>
      <w:u w:val="single"/>
    </w:rPr>
  </w:style>
  <w:style w:type="paragraph" w:customStyle="1" w:styleId="Style1">
    <w:name w:val="Style1"/>
    <w:basedOn w:val="Normal"/>
    <w:next w:val="MAIN"/>
    <w:link w:val="Style1Char"/>
    <w:qFormat/>
    <w:rsid w:val="00B74BE7"/>
    <w:pPr>
      <w:numPr>
        <w:numId w:val="1"/>
      </w:numPr>
      <w:ind w:left="284"/>
    </w:pPr>
    <w:rPr>
      <w:rFonts w:ascii="Century Gothic" w:hAnsi="Century Gothic"/>
      <w:b/>
      <w:color w:val="000000" w:themeColor="text1"/>
      <w:sz w:val="48"/>
    </w:rPr>
  </w:style>
  <w:style w:type="character" w:customStyle="1" w:styleId="Style1Char">
    <w:name w:val="Style1 Char"/>
    <w:basedOn w:val="Heading1Char"/>
    <w:link w:val="Style1"/>
    <w:rsid w:val="00B74BE7"/>
    <w:rPr>
      <w:rFonts w:ascii="Century Gothic" w:eastAsiaTheme="majorEastAsia" w:hAnsi="Century Gothic" w:cstheme="majorBidi"/>
      <w:b w:val="0"/>
      <w:bCs/>
      <w:caps/>
      <w:color w:val="000000" w:themeColor="text1"/>
      <w:sz w:val="48"/>
      <w:szCs w:val="28"/>
    </w:rPr>
  </w:style>
  <w:style w:type="paragraph" w:styleId="NormalWeb">
    <w:name w:val="Normal (Web)"/>
    <w:basedOn w:val="Normal"/>
    <w:uiPriority w:val="99"/>
    <w:semiHidden/>
    <w:unhideWhenUsed/>
    <w:rsid w:val="002329D0"/>
    <w:pPr>
      <w:spacing w:before="100" w:beforeAutospacing="1" w:after="100" w:afterAutospacing="1"/>
    </w:pPr>
    <w:rPr>
      <w:rFonts w:ascii="Times New Roman" w:eastAsiaTheme="minorEastAsia" w:hAnsi="Times New Roman" w:cs="Times New Roman"/>
      <w:szCs w:val="24"/>
    </w:rPr>
  </w:style>
  <w:style w:type="paragraph" w:customStyle="1" w:styleId="Body">
    <w:name w:val="Body"/>
    <w:link w:val="BodyChar"/>
    <w:qFormat/>
    <w:rsid w:val="00203747"/>
    <w:pPr>
      <w:ind w:left="1440"/>
    </w:pPr>
    <w:rPr>
      <w:rFonts w:eastAsiaTheme="minorEastAsia"/>
    </w:rPr>
  </w:style>
  <w:style w:type="character" w:customStyle="1" w:styleId="BodyChar">
    <w:name w:val="Body Char"/>
    <w:basedOn w:val="DefaultParagraphFont"/>
    <w:link w:val="Body"/>
    <w:rsid w:val="00203747"/>
    <w:rPr>
      <w:rFonts w:eastAsiaTheme="minorEastAsia"/>
    </w:rPr>
  </w:style>
  <w:style w:type="paragraph" w:customStyle="1" w:styleId="Info">
    <w:name w:val="Info"/>
    <w:basedOn w:val="Body"/>
    <w:link w:val="InfoChar"/>
    <w:qFormat/>
    <w:rsid w:val="00203747"/>
    <w:pPr>
      <w:numPr>
        <w:numId w:val="2"/>
      </w:numPr>
      <w:pBdr>
        <w:bottom w:val="single" w:sz="2" w:space="1" w:color="auto"/>
      </w:pBdr>
      <w:ind w:left="1985" w:hanging="567"/>
    </w:pPr>
    <w:rPr>
      <w:rFonts w:ascii="Arial" w:hAnsi="Arial" w:cs="Arial"/>
      <w:b/>
    </w:rPr>
  </w:style>
  <w:style w:type="character" w:customStyle="1" w:styleId="InfoChar">
    <w:name w:val="Info Char"/>
    <w:basedOn w:val="BodyChar"/>
    <w:link w:val="Info"/>
    <w:rsid w:val="00203747"/>
    <w:rPr>
      <w:rFonts w:ascii="Arial" w:eastAsiaTheme="minorEastAsia" w:hAnsi="Arial" w:cs="Arial"/>
      <w:b/>
    </w:rPr>
  </w:style>
  <w:style w:type="paragraph" w:styleId="TOC6">
    <w:name w:val="toc 6"/>
    <w:basedOn w:val="Normal"/>
    <w:next w:val="Normal"/>
    <w:autoRedefine/>
    <w:uiPriority w:val="39"/>
    <w:semiHidden/>
    <w:unhideWhenUsed/>
    <w:rsid w:val="002D5FD2"/>
    <w:pPr>
      <w:spacing w:after="100"/>
      <w:ind w:left="1200"/>
    </w:pPr>
  </w:style>
  <w:style w:type="table" w:styleId="MediumShading2">
    <w:name w:val="Medium Shading 2"/>
    <w:basedOn w:val="TableNormal"/>
    <w:uiPriority w:val="64"/>
    <w:rsid w:val="00B86B7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Indent">
    <w:name w:val="Normal Indent"/>
    <w:basedOn w:val="Normal"/>
    <w:rsid w:val="00C135D4"/>
    <w:pPr>
      <w:spacing w:after="0"/>
      <w:ind w:left="720"/>
    </w:pPr>
    <w:rPr>
      <w:rFonts w:eastAsia="Times New Roman" w:cs="Times New Roman"/>
      <w:sz w:val="22"/>
      <w:szCs w:val="20"/>
      <w:lang w:val="en-GB"/>
    </w:rPr>
  </w:style>
  <w:style w:type="numbering" w:customStyle="1" w:styleId="Headings">
    <w:name w:val="Headings"/>
    <w:uiPriority w:val="99"/>
    <w:rsid w:val="00FC7327"/>
    <w:pPr>
      <w:numPr>
        <w:numId w:val="4"/>
      </w:numPr>
    </w:pPr>
  </w:style>
  <w:style w:type="paragraph" w:styleId="IntenseQuote">
    <w:name w:val="Intense Quote"/>
    <w:basedOn w:val="Normal"/>
    <w:next w:val="Normal"/>
    <w:link w:val="IntenseQuoteChar"/>
    <w:uiPriority w:val="30"/>
    <w:qFormat/>
    <w:rsid w:val="008D5B3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D5B33"/>
    <w:rPr>
      <w:b/>
      <w:bCs/>
      <w:i/>
      <w:iCs/>
      <w:color w:val="4F81BD" w:themeColor="accent1"/>
      <w:sz w:val="24"/>
    </w:rPr>
  </w:style>
  <w:style w:type="character" w:styleId="CommentReference">
    <w:name w:val="annotation reference"/>
    <w:basedOn w:val="DefaultParagraphFont"/>
    <w:uiPriority w:val="99"/>
    <w:semiHidden/>
    <w:unhideWhenUsed/>
    <w:rsid w:val="00C0727A"/>
    <w:rPr>
      <w:sz w:val="16"/>
      <w:szCs w:val="16"/>
    </w:rPr>
  </w:style>
  <w:style w:type="paragraph" w:styleId="CommentText">
    <w:name w:val="annotation text"/>
    <w:basedOn w:val="Normal"/>
    <w:link w:val="CommentTextChar"/>
    <w:uiPriority w:val="99"/>
    <w:semiHidden/>
    <w:unhideWhenUsed/>
    <w:rsid w:val="00C0727A"/>
    <w:rPr>
      <w:sz w:val="20"/>
      <w:szCs w:val="20"/>
    </w:rPr>
  </w:style>
  <w:style w:type="character" w:customStyle="1" w:styleId="CommentTextChar">
    <w:name w:val="Comment Text Char"/>
    <w:basedOn w:val="DefaultParagraphFont"/>
    <w:link w:val="CommentText"/>
    <w:uiPriority w:val="99"/>
    <w:semiHidden/>
    <w:rsid w:val="00C0727A"/>
    <w:rPr>
      <w:sz w:val="20"/>
      <w:szCs w:val="20"/>
    </w:rPr>
  </w:style>
  <w:style w:type="paragraph" w:styleId="CommentSubject">
    <w:name w:val="annotation subject"/>
    <w:basedOn w:val="CommentText"/>
    <w:next w:val="CommentText"/>
    <w:link w:val="CommentSubjectChar"/>
    <w:uiPriority w:val="99"/>
    <w:semiHidden/>
    <w:unhideWhenUsed/>
    <w:rsid w:val="00C0727A"/>
    <w:rPr>
      <w:b/>
      <w:bCs/>
    </w:rPr>
  </w:style>
  <w:style w:type="character" w:customStyle="1" w:styleId="CommentSubjectChar">
    <w:name w:val="Comment Subject Char"/>
    <w:basedOn w:val="CommentTextChar"/>
    <w:link w:val="CommentSubject"/>
    <w:uiPriority w:val="99"/>
    <w:semiHidden/>
    <w:rsid w:val="00C0727A"/>
    <w:rPr>
      <w:b/>
      <w:bCs/>
      <w:sz w:val="20"/>
      <w:szCs w:val="20"/>
    </w:rPr>
  </w:style>
  <w:style w:type="paragraph" w:customStyle="1" w:styleId="AppendixheadingLevel2">
    <w:name w:val="Appendix heading Level 2"/>
    <w:basedOn w:val="Heading2"/>
    <w:link w:val="AppendixheadingLevel2Char"/>
    <w:qFormat/>
    <w:rsid w:val="008B39F6"/>
    <w:pPr>
      <w:numPr>
        <w:ilvl w:val="0"/>
        <w:numId w:val="7"/>
      </w:numPr>
      <w:ind w:left="357" w:hanging="357"/>
    </w:pPr>
  </w:style>
  <w:style w:type="paragraph" w:customStyle="1" w:styleId="AppendixLevel1">
    <w:name w:val="Appendix Level 1"/>
    <w:basedOn w:val="Style1"/>
    <w:link w:val="AppendixLevel1Char"/>
    <w:qFormat/>
    <w:rsid w:val="008B39F6"/>
    <w:pPr>
      <w:numPr>
        <w:numId w:val="8"/>
      </w:numPr>
      <w:ind w:left="357" w:hanging="357"/>
      <w:outlineLvl w:val="0"/>
    </w:pPr>
  </w:style>
  <w:style w:type="character" w:customStyle="1" w:styleId="AppendixheadingLevel2Char">
    <w:name w:val="Appendix heading Level 2 Char"/>
    <w:basedOn w:val="Heading2Char"/>
    <w:link w:val="AppendixheadingLevel2"/>
    <w:rsid w:val="008B39F6"/>
    <w:rPr>
      <w:rFonts w:ascii="Calibri" w:eastAsiaTheme="majorEastAsia" w:hAnsi="Calibri" w:cstheme="majorBidi"/>
      <w:b w:val="0"/>
      <w:bCs w:val="0"/>
      <w:smallCaps w:val="0"/>
      <w:sz w:val="28"/>
      <w:szCs w:val="26"/>
    </w:rPr>
  </w:style>
  <w:style w:type="character" w:customStyle="1" w:styleId="AppendixLevel1Char">
    <w:name w:val="Appendix Level 1 Char"/>
    <w:basedOn w:val="Style1Char"/>
    <w:link w:val="AppendixLevel1"/>
    <w:rsid w:val="008B39F6"/>
    <w:rPr>
      <w:rFonts w:ascii="Century Gothic" w:eastAsiaTheme="majorEastAsia" w:hAnsi="Century Gothic" w:cstheme="majorBidi"/>
      <w:b w:val="0"/>
      <w:bCs/>
      <w:caps/>
      <w:color w:val="000000" w:themeColor="text1"/>
      <w:sz w:val="48"/>
      <w:szCs w:val="28"/>
    </w:rPr>
  </w:style>
  <w:style w:type="paragraph" w:customStyle="1" w:styleId="Table">
    <w:name w:val="Table"/>
    <w:basedOn w:val="Normal"/>
    <w:uiPriority w:val="99"/>
    <w:rsid w:val="00CF505B"/>
    <w:pPr>
      <w:keepLines/>
      <w:autoSpaceDE w:val="0"/>
      <w:autoSpaceDN w:val="0"/>
      <w:adjustRightInd w:val="0"/>
      <w:spacing w:before="120" w:after="0"/>
      <w:jc w:val="center"/>
    </w:pPr>
    <w:rPr>
      <w:rFonts w:ascii="Times New Roman" w:eastAsiaTheme="minorEastAsia" w:hAnsi="Times New Roman" w:cs="Times New Roman"/>
      <w:noProof/>
      <w:sz w:val="20"/>
      <w:szCs w:val="20"/>
      <w:lang w:val="nb-NO" w:eastAsia="nb-NO"/>
    </w:rPr>
  </w:style>
  <w:style w:type="paragraph" w:styleId="Bibliography">
    <w:name w:val="Bibliography"/>
    <w:basedOn w:val="Normal"/>
    <w:next w:val="Normal"/>
    <w:uiPriority w:val="37"/>
    <w:unhideWhenUsed/>
    <w:rsid w:val="00B26FF7"/>
  </w:style>
  <w:style w:type="table" w:styleId="GridTable1Light">
    <w:name w:val="Grid Table 1 Light"/>
    <w:basedOn w:val="TableNormal"/>
    <w:uiPriority w:val="46"/>
    <w:rsid w:val="00891C1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2B338C"/>
    <w:pPr>
      <w:spacing w:after="0" w:line="240" w:lineRule="auto"/>
    </w:pPr>
    <w:rPr>
      <w:sz w:val="24"/>
    </w:rPr>
  </w:style>
  <w:style w:type="paragraph" w:styleId="List">
    <w:name w:val="List"/>
    <w:basedOn w:val="Normal"/>
    <w:uiPriority w:val="99"/>
    <w:rsid w:val="0044136D"/>
    <w:pPr>
      <w:tabs>
        <w:tab w:val="left" w:pos="283"/>
      </w:tabs>
      <w:autoSpaceDE w:val="0"/>
      <w:autoSpaceDN w:val="0"/>
      <w:adjustRightInd w:val="0"/>
      <w:spacing w:after="120"/>
      <w:ind w:left="283" w:hanging="283"/>
    </w:pPr>
    <w:rPr>
      <w:rFonts w:ascii="Times New Roman" w:eastAsiaTheme="minorEastAsia" w:hAnsi="Times New Roman" w:cs="Times New Roman"/>
      <w:noProof/>
      <w:sz w:val="20"/>
      <w:szCs w:val="20"/>
      <w:lang w:val="nb-NO" w:eastAsia="nb-NO"/>
    </w:rPr>
  </w:style>
  <w:style w:type="numbering" w:customStyle="1" w:styleId="Style2">
    <w:name w:val="Style2"/>
    <w:uiPriority w:val="99"/>
    <w:rsid w:val="00A9724C"/>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294">
      <w:bodyDiv w:val="1"/>
      <w:marLeft w:val="0"/>
      <w:marRight w:val="0"/>
      <w:marTop w:val="0"/>
      <w:marBottom w:val="0"/>
      <w:divBdr>
        <w:top w:val="none" w:sz="0" w:space="0" w:color="auto"/>
        <w:left w:val="none" w:sz="0" w:space="0" w:color="auto"/>
        <w:bottom w:val="none" w:sz="0" w:space="0" w:color="auto"/>
        <w:right w:val="none" w:sz="0" w:space="0" w:color="auto"/>
      </w:divBdr>
    </w:div>
    <w:div w:id="75783676">
      <w:bodyDiv w:val="1"/>
      <w:marLeft w:val="0"/>
      <w:marRight w:val="0"/>
      <w:marTop w:val="0"/>
      <w:marBottom w:val="0"/>
      <w:divBdr>
        <w:top w:val="none" w:sz="0" w:space="0" w:color="auto"/>
        <w:left w:val="none" w:sz="0" w:space="0" w:color="auto"/>
        <w:bottom w:val="none" w:sz="0" w:space="0" w:color="auto"/>
        <w:right w:val="none" w:sz="0" w:space="0" w:color="auto"/>
      </w:divBdr>
      <w:divsChild>
        <w:div w:id="1067847820">
          <w:marLeft w:val="0"/>
          <w:marRight w:val="0"/>
          <w:marTop w:val="0"/>
          <w:marBottom w:val="0"/>
          <w:divBdr>
            <w:top w:val="none" w:sz="0" w:space="0" w:color="auto"/>
            <w:left w:val="none" w:sz="0" w:space="0" w:color="auto"/>
            <w:bottom w:val="none" w:sz="0" w:space="0" w:color="auto"/>
            <w:right w:val="none" w:sz="0" w:space="0" w:color="auto"/>
          </w:divBdr>
        </w:div>
        <w:div w:id="1449859919">
          <w:marLeft w:val="0"/>
          <w:marRight w:val="0"/>
          <w:marTop w:val="0"/>
          <w:marBottom w:val="0"/>
          <w:divBdr>
            <w:top w:val="none" w:sz="0" w:space="0" w:color="auto"/>
            <w:left w:val="none" w:sz="0" w:space="0" w:color="auto"/>
            <w:bottom w:val="none" w:sz="0" w:space="0" w:color="auto"/>
            <w:right w:val="none" w:sz="0" w:space="0" w:color="auto"/>
          </w:divBdr>
        </w:div>
        <w:div w:id="734552341">
          <w:marLeft w:val="0"/>
          <w:marRight w:val="0"/>
          <w:marTop w:val="0"/>
          <w:marBottom w:val="0"/>
          <w:divBdr>
            <w:top w:val="none" w:sz="0" w:space="0" w:color="auto"/>
            <w:left w:val="none" w:sz="0" w:space="0" w:color="auto"/>
            <w:bottom w:val="none" w:sz="0" w:space="0" w:color="auto"/>
            <w:right w:val="none" w:sz="0" w:space="0" w:color="auto"/>
          </w:divBdr>
        </w:div>
        <w:div w:id="311297498">
          <w:marLeft w:val="0"/>
          <w:marRight w:val="0"/>
          <w:marTop w:val="0"/>
          <w:marBottom w:val="0"/>
          <w:divBdr>
            <w:top w:val="none" w:sz="0" w:space="0" w:color="auto"/>
            <w:left w:val="none" w:sz="0" w:space="0" w:color="auto"/>
            <w:bottom w:val="none" w:sz="0" w:space="0" w:color="auto"/>
            <w:right w:val="none" w:sz="0" w:space="0" w:color="auto"/>
          </w:divBdr>
        </w:div>
        <w:div w:id="2141335571">
          <w:marLeft w:val="0"/>
          <w:marRight w:val="0"/>
          <w:marTop w:val="0"/>
          <w:marBottom w:val="0"/>
          <w:divBdr>
            <w:top w:val="none" w:sz="0" w:space="0" w:color="auto"/>
            <w:left w:val="none" w:sz="0" w:space="0" w:color="auto"/>
            <w:bottom w:val="none" w:sz="0" w:space="0" w:color="auto"/>
            <w:right w:val="none" w:sz="0" w:space="0" w:color="auto"/>
          </w:divBdr>
        </w:div>
        <w:div w:id="1475636029">
          <w:marLeft w:val="0"/>
          <w:marRight w:val="0"/>
          <w:marTop w:val="0"/>
          <w:marBottom w:val="0"/>
          <w:divBdr>
            <w:top w:val="none" w:sz="0" w:space="0" w:color="auto"/>
            <w:left w:val="none" w:sz="0" w:space="0" w:color="auto"/>
            <w:bottom w:val="none" w:sz="0" w:space="0" w:color="auto"/>
            <w:right w:val="none" w:sz="0" w:space="0" w:color="auto"/>
          </w:divBdr>
        </w:div>
        <w:div w:id="652443191">
          <w:marLeft w:val="0"/>
          <w:marRight w:val="0"/>
          <w:marTop w:val="0"/>
          <w:marBottom w:val="0"/>
          <w:divBdr>
            <w:top w:val="none" w:sz="0" w:space="0" w:color="auto"/>
            <w:left w:val="none" w:sz="0" w:space="0" w:color="auto"/>
            <w:bottom w:val="none" w:sz="0" w:space="0" w:color="auto"/>
            <w:right w:val="none" w:sz="0" w:space="0" w:color="auto"/>
          </w:divBdr>
        </w:div>
        <w:div w:id="634025231">
          <w:marLeft w:val="0"/>
          <w:marRight w:val="0"/>
          <w:marTop w:val="0"/>
          <w:marBottom w:val="0"/>
          <w:divBdr>
            <w:top w:val="none" w:sz="0" w:space="0" w:color="auto"/>
            <w:left w:val="none" w:sz="0" w:space="0" w:color="auto"/>
            <w:bottom w:val="none" w:sz="0" w:space="0" w:color="auto"/>
            <w:right w:val="none" w:sz="0" w:space="0" w:color="auto"/>
          </w:divBdr>
        </w:div>
        <w:div w:id="2122652301">
          <w:marLeft w:val="0"/>
          <w:marRight w:val="0"/>
          <w:marTop w:val="0"/>
          <w:marBottom w:val="0"/>
          <w:divBdr>
            <w:top w:val="none" w:sz="0" w:space="0" w:color="auto"/>
            <w:left w:val="none" w:sz="0" w:space="0" w:color="auto"/>
            <w:bottom w:val="none" w:sz="0" w:space="0" w:color="auto"/>
            <w:right w:val="none" w:sz="0" w:space="0" w:color="auto"/>
          </w:divBdr>
        </w:div>
        <w:div w:id="330916998">
          <w:marLeft w:val="0"/>
          <w:marRight w:val="0"/>
          <w:marTop w:val="0"/>
          <w:marBottom w:val="0"/>
          <w:divBdr>
            <w:top w:val="none" w:sz="0" w:space="0" w:color="auto"/>
            <w:left w:val="none" w:sz="0" w:space="0" w:color="auto"/>
            <w:bottom w:val="none" w:sz="0" w:space="0" w:color="auto"/>
            <w:right w:val="none" w:sz="0" w:space="0" w:color="auto"/>
          </w:divBdr>
        </w:div>
        <w:div w:id="285544581">
          <w:marLeft w:val="0"/>
          <w:marRight w:val="0"/>
          <w:marTop w:val="0"/>
          <w:marBottom w:val="0"/>
          <w:divBdr>
            <w:top w:val="none" w:sz="0" w:space="0" w:color="auto"/>
            <w:left w:val="none" w:sz="0" w:space="0" w:color="auto"/>
            <w:bottom w:val="none" w:sz="0" w:space="0" w:color="auto"/>
            <w:right w:val="none" w:sz="0" w:space="0" w:color="auto"/>
          </w:divBdr>
        </w:div>
        <w:div w:id="944272072">
          <w:marLeft w:val="0"/>
          <w:marRight w:val="0"/>
          <w:marTop w:val="0"/>
          <w:marBottom w:val="0"/>
          <w:divBdr>
            <w:top w:val="none" w:sz="0" w:space="0" w:color="auto"/>
            <w:left w:val="none" w:sz="0" w:space="0" w:color="auto"/>
            <w:bottom w:val="none" w:sz="0" w:space="0" w:color="auto"/>
            <w:right w:val="none" w:sz="0" w:space="0" w:color="auto"/>
          </w:divBdr>
        </w:div>
        <w:div w:id="529614419">
          <w:marLeft w:val="0"/>
          <w:marRight w:val="0"/>
          <w:marTop w:val="0"/>
          <w:marBottom w:val="0"/>
          <w:divBdr>
            <w:top w:val="none" w:sz="0" w:space="0" w:color="auto"/>
            <w:left w:val="none" w:sz="0" w:space="0" w:color="auto"/>
            <w:bottom w:val="none" w:sz="0" w:space="0" w:color="auto"/>
            <w:right w:val="none" w:sz="0" w:space="0" w:color="auto"/>
          </w:divBdr>
        </w:div>
        <w:div w:id="1958944510">
          <w:marLeft w:val="0"/>
          <w:marRight w:val="0"/>
          <w:marTop w:val="0"/>
          <w:marBottom w:val="0"/>
          <w:divBdr>
            <w:top w:val="none" w:sz="0" w:space="0" w:color="auto"/>
            <w:left w:val="none" w:sz="0" w:space="0" w:color="auto"/>
            <w:bottom w:val="none" w:sz="0" w:space="0" w:color="auto"/>
            <w:right w:val="none" w:sz="0" w:space="0" w:color="auto"/>
          </w:divBdr>
        </w:div>
        <w:div w:id="88160937">
          <w:marLeft w:val="0"/>
          <w:marRight w:val="0"/>
          <w:marTop w:val="0"/>
          <w:marBottom w:val="0"/>
          <w:divBdr>
            <w:top w:val="none" w:sz="0" w:space="0" w:color="auto"/>
            <w:left w:val="none" w:sz="0" w:space="0" w:color="auto"/>
            <w:bottom w:val="none" w:sz="0" w:space="0" w:color="auto"/>
            <w:right w:val="none" w:sz="0" w:space="0" w:color="auto"/>
          </w:divBdr>
        </w:div>
        <w:div w:id="119299405">
          <w:marLeft w:val="0"/>
          <w:marRight w:val="0"/>
          <w:marTop w:val="0"/>
          <w:marBottom w:val="0"/>
          <w:divBdr>
            <w:top w:val="none" w:sz="0" w:space="0" w:color="auto"/>
            <w:left w:val="none" w:sz="0" w:space="0" w:color="auto"/>
            <w:bottom w:val="none" w:sz="0" w:space="0" w:color="auto"/>
            <w:right w:val="none" w:sz="0" w:space="0" w:color="auto"/>
          </w:divBdr>
        </w:div>
      </w:divsChild>
    </w:div>
    <w:div w:id="81874258">
      <w:bodyDiv w:val="1"/>
      <w:marLeft w:val="0"/>
      <w:marRight w:val="0"/>
      <w:marTop w:val="0"/>
      <w:marBottom w:val="0"/>
      <w:divBdr>
        <w:top w:val="none" w:sz="0" w:space="0" w:color="auto"/>
        <w:left w:val="none" w:sz="0" w:space="0" w:color="auto"/>
        <w:bottom w:val="none" w:sz="0" w:space="0" w:color="auto"/>
        <w:right w:val="none" w:sz="0" w:space="0" w:color="auto"/>
      </w:divBdr>
    </w:div>
    <w:div w:id="152066037">
      <w:bodyDiv w:val="1"/>
      <w:marLeft w:val="0"/>
      <w:marRight w:val="0"/>
      <w:marTop w:val="0"/>
      <w:marBottom w:val="0"/>
      <w:divBdr>
        <w:top w:val="none" w:sz="0" w:space="0" w:color="auto"/>
        <w:left w:val="none" w:sz="0" w:space="0" w:color="auto"/>
        <w:bottom w:val="none" w:sz="0" w:space="0" w:color="auto"/>
        <w:right w:val="none" w:sz="0" w:space="0" w:color="auto"/>
      </w:divBdr>
    </w:div>
    <w:div w:id="168953514">
      <w:bodyDiv w:val="1"/>
      <w:marLeft w:val="0"/>
      <w:marRight w:val="0"/>
      <w:marTop w:val="0"/>
      <w:marBottom w:val="0"/>
      <w:divBdr>
        <w:top w:val="none" w:sz="0" w:space="0" w:color="auto"/>
        <w:left w:val="none" w:sz="0" w:space="0" w:color="auto"/>
        <w:bottom w:val="none" w:sz="0" w:space="0" w:color="auto"/>
        <w:right w:val="none" w:sz="0" w:space="0" w:color="auto"/>
      </w:divBdr>
    </w:div>
    <w:div w:id="279144149">
      <w:bodyDiv w:val="1"/>
      <w:marLeft w:val="0"/>
      <w:marRight w:val="0"/>
      <w:marTop w:val="0"/>
      <w:marBottom w:val="0"/>
      <w:divBdr>
        <w:top w:val="none" w:sz="0" w:space="0" w:color="auto"/>
        <w:left w:val="none" w:sz="0" w:space="0" w:color="auto"/>
        <w:bottom w:val="none" w:sz="0" w:space="0" w:color="auto"/>
        <w:right w:val="none" w:sz="0" w:space="0" w:color="auto"/>
      </w:divBdr>
    </w:div>
    <w:div w:id="294721558">
      <w:bodyDiv w:val="1"/>
      <w:marLeft w:val="0"/>
      <w:marRight w:val="0"/>
      <w:marTop w:val="0"/>
      <w:marBottom w:val="0"/>
      <w:divBdr>
        <w:top w:val="none" w:sz="0" w:space="0" w:color="auto"/>
        <w:left w:val="none" w:sz="0" w:space="0" w:color="auto"/>
        <w:bottom w:val="none" w:sz="0" w:space="0" w:color="auto"/>
        <w:right w:val="none" w:sz="0" w:space="0" w:color="auto"/>
      </w:divBdr>
    </w:div>
    <w:div w:id="389495584">
      <w:bodyDiv w:val="1"/>
      <w:marLeft w:val="0"/>
      <w:marRight w:val="0"/>
      <w:marTop w:val="0"/>
      <w:marBottom w:val="0"/>
      <w:divBdr>
        <w:top w:val="none" w:sz="0" w:space="0" w:color="auto"/>
        <w:left w:val="none" w:sz="0" w:space="0" w:color="auto"/>
        <w:bottom w:val="none" w:sz="0" w:space="0" w:color="auto"/>
        <w:right w:val="none" w:sz="0" w:space="0" w:color="auto"/>
      </w:divBdr>
      <w:divsChild>
        <w:div w:id="1359619910">
          <w:marLeft w:val="0"/>
          <w:marRight w:val="0"/>
          <w:marTop w:val="0"/>
          <w:marBottom w:val="0"/>
          <w:divBdr>
            <w:top w:val="none" w:sz="0" w:space="0" w:color="auto"/>
            <w:left w:val="none" w:sz="0" w:space="0" w:color="auto"/>
            <w:bottom w:val="none" w:sz="0" w:space="0" w:color="auto"/>
            <w:right w:val="none" w:sz="0" w:space="0" w:color="auto"/>
          </w:divBdr>
        </w:div>
        <w:div w:id="1045369709">
          <w:marLeft w:val="0"/>
          <w:marRight w:val="0"/>
          <w:marTop w:val="0"/>
          <w:marBottom w:val="0"/>
          <w:divBdr>
            <w:top w:val="none" w:sz="0" w:space="0" w:color="auto"/>
            <w:left w:val="none" w:sz="0" w:space="0" w:color="auto"/>
            <w:bottom w:val="none" w:sz="0" w:space="0" w:color="auto"/>
            <w:right w:val="none" w:sz="0" w:space="0" w:color="auto"/>
          </w:divBdr>
        </w:div>
        <w:div w:id="962422799">
          <w:marLeft w:val="0"/>
          <w:marRight w:val="0"/>
          <w:marTop w:val="0"/>
          <w:marBottom w:val="0"/>
          <w:divBdr>
            <w:top w:val="none" w:sz="0" w:space="0" w:color="auto"/>
            <w:left w:val="none" w:sz="0" w:space="0" w:color="auto"/>
            <w:bottom w:val="none" w:sz="0" w:space="0" w:color="auto"/>
            <w:right w:val="none" w:sz="0" w:space="0" w:color="auto"/>
          </w:divBdr>
        </w:div>
        <w:div w:id="462891907">
          <w:marLeft w:val="0"/>
          <w:marRight w:val="0"/>
          <w:marTop w:val="0"/>
          <w:marBottom w:val="0"/>
          <w:divBdr>
            <w:top w:val="none" w:sz="0" w:space="0" w:color="auto"/>
            <w:left w:val="none" w:sz="0" w:space="0" w:color="auto"/>
            <w:bottom w:val="none" w:sz="0" w:space="0" w:color="auto"/>
            <w:right w:val="none" w:sz="0" w:space="0" w:color="auto"/>
          </w:divBdr>
        </w:div>
        <w:div w:id="1252155516">
          <w:marLeft w:val="0"/>
          <w:marRight w:val="0"/>
          <w:marTop w:val="0"/>
          <w:marBottom w:val="0"/>
          <w:divBdr>
            <w:top w:val="none" w:sz="0" w:space="0" w:color="auto"/>
            <w:left w:val="none" w:sz="0" w:space="0" w:color="auto"/>
            <w:bottom w:val="none" w:sz="0" w:space="0" w:color="auto"/>
            <w:right w:val="none" w:sz="0" w:space="0" w:color="auto"/>
          </w:divBdr>
        </w:div>
      </w:divsChild>
    </w:div>
    <w:div w:id="408506813">
      <w:bodyDiv w:val="1"/>
      <w:marLeft w:val="0"/>
      <w:marRight w:val="0"/>
      <w:marTop w:val="0"/>
      <w:marBottom w:val="0"/>
      <w:divBdr>
        <w:top w:val="none" w:sz="0" w:space="0" w:color="auto"/>
        <w:left w:val="none" w:sz="0" w:space="0" w:color="auto"/>
        <w:bottom w:val="none" w:sz="0" w:space="0" w:color="auto"/>
        <w:right w:val="none" w:sz="0" w:space="0" w:color="auto"/>
      </w:divBdr>
    </w:div>
    <w:div w:id="483475565">
      <w:bodyDiv w:val="1"/>
      <w:marLeft w:val="0"/>
      <w:marRight w:val="0"/>
      <w:marTop w:val="0"/>
      <w:marBottom w:val="0"/>
      <w:divBdr>
        <w:top w:val="none" w:sz="0" w:space="0" w:color="auto"/>
        <w:left w:val="none" w:sz="0" w:space="0" w:color="auto"/>
        <w:bottom w:val="none" w:sz="0" w:space="0" w:color="auto"/>
        <w:right w:val="none" w:sz="0" w:space="0" w:color="auto"/>
      </w:divBdr>
    </w:div>
    <w:div w:id="548222770">
      <w:bodyDiv w:val="1"/>
      <w:marLeft w:val="0"/>
      <w:marRight w:val="0"/>
      <w:marTop w:val="0"/>
      <w:marBottom w:val="0"/>
      <w:divBdr>
        <w:top w:val="none" w:sz="0" w:space="0" w:color="auto"/>
        <w:left w:val="none" w:sz="0" w:space="0" w:color="auto"/>
        <w:bottom w:val="none" w:sz="0" w:space="0" w:color="auto"/>
        <w:right w:val="none" w:sz="0" w:space="0" w:color="auto"/>
      </w:divBdr>
    </w:div>
    <w:div w:id="632758191">
      <w:bodyDiv w:val="1"/>
      <w:marLeft w:val="0"/>
      <w:marRight w:val="0"/>
      <w:marTop w:val="0"/>
      <w:marBottom w:val="0"/>
      <w:divBdr>
        <w:top w:val="none" w:sz="0" w:space="0" w:color="auto"/>
        <w:left w:val="none" w:sz="0" w:space="0" w:color="auto"/>
        <w:bottom w:val="none" w:sz="0" w:space="0" w:color="auto"/>
        <w:right w:val="none" w:sz="0" w:space="0" w:color="auto"/>
      </w:divBdr>
    </w:div>
    <w:div w:id="659236488">
      <w:bodyDiv w:val="1"/>
      <w:marLeft w:val="0"/>
      <w:marRight w:val="0"/>
      <w:marTop w:val="0"/>
      <w:marBottom w:val="0"/>
      <w:divBdr>
        <w:top w:val="none" w:sz="0" w:space="0" w:color="auto"/>
        <w:left w:val="none" w:sz="0" w:space="0" w:color="auto"/>
        <w:bottom w:val="none" w:sz="0" w:space="0" w:color="auto"/>
        <w:right w:val="none" w:sz="0" w:space="0" w:color="auto"/>
      </w:divBdr>
    </w:div>
    <w:div w:id="781805163">
      <w:bodyDiv w:val="1"/>
      <w:marLeft w:val="0"/>
      <w:marRight w:val="0"/>
      <w:marTop w:val="0"/>
      <w:marBottom w:val="0"/>
      <w:divBdr>
        <w:top w:val="none" w:sz="0" w:space="0" w:color="auto"/>
        <w:left w:val="none" w:sz="0" w:space="0" w:color="auto"/>
        <w:bottom w:val="none" w:sz="0" w:space="0" w:color="auto"/>
        <w:right w:val="none" w:sz="0" w:space="0" w:color="auto"/>
      </w:divBdr>
      <w:divsChild>
        <w:div w:id="760952036">
          <w:marLeft w:val="187"/>
          <w:marRight w:val="187"/>
          <w:marTop w:val="281"/>
          <w:marBottom w:val="0"/>
          <w:divBdr>
            <w:top w:val="none" w:sz="0" w:space="0" w:color="auto"/>
            <w:left w:val="none" w:sz="0" w:space="0" w:color="auto"/>
            <w:bottom w:val="none" w:sz="0" w:space="0" w:color="auto"/>
            <w:right w:val="none" w:sz="0" w:space="0" w:color="auto"/>
          </w:divBdr>
          <w:divsChild>
            <w:div w:id="15104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3889">
      <w:bodyDiv w:val="1"/>
      <w:marLeft w:val="0"/>
      <w:marRight w:val="0"/>
      <w:marTop w:val="0"/>
      <w:marBottom w:val="0"/>
      <w:divBdr>
        <w:top w:val="none" w:sz="0" w:space="0" w:color="auto"/>
        <w:left w:val="none" w:sz="0" w:space="0" w:color="auto"/>
        <w:bottom w:val="none" w:sz="0" w:space="0" w:color="auto"/>
        <w:right w:val="none" w:sz="0" w:space="0" w:color="auto"/>
      </w:divBdr>
    </w:div>
    <w:div w:id="932665286">
      <w:bodyDiv w:val="1"/>
      <w:marLeft w:val="0"/>
      <w:marRight w:val="0"/>
      <w:marTop w:val="0"/>
      <w:marBottom w:val="0"/>
      <w:divBdr>
        <w:top w:val="none" w:sz="0" w:space="0" w:color="auto"/>
        <w:left w:val="none" w:sz="0" w:space="0" w:color="auto"/>
        <w:bottom w:val="none" w:sz="0" w:space="0" w:color="auto"/>
        <w:right w:val="none" w:sz="0" w:space="0" w:color="auto"/>
      </w:divBdr>
    </w:div>
    <w:div w:id="951977706">
      <w:bodyDiv w:val="1"/>
      <w:marLeft w:val="0"/>
      <w:marRight w:val="0"/>
      <w:marTop w:val="0"/>
      <w:marBottom w:val="0"/>
      <w:divBdr>
        <w:top w:val="none" w:sz="0" w:space="0" w:color="auto"/>
        <w:left w:val="none" w:sz="0" w:space="0" w:color="auto"/>
        <w:bottom w:val="none" w:sz="0" w:space="0" w:color="auto"/>
        <w:right w:val="none" w:sz="0" w:space="0" w:color="auto"/>
      </w:divBdr>
      <w:divsChild>
        <w:div w:id="2137527943">
          <w:marLeft w:val="0"/>
          <w:marRight w:val="0"/>
          <w:marTop w:val="0"/>
          <w:marBottom w:val="0"/>
          <w:divBdr>
            <w:top w:val="none" w:sz="0" w:space="0" w:color="auto"/>
            <w:left w:val="none" w:sz="0" w:space="0" w:color="auto"/>
            <w:bottom w:val="none" w:sz="0" w:space="0" w:color="auto"/>
            <w:right w:val="none" w:sz="0" w:space="0" w:color="auto"/>
          </w:divBdr>
          <w:divsChild>
            <w:div w:id="1327244807">
              <w:marLeft w:val="0"/>
              <w:marRight w:val="0"/>
              <w:marTop w:val="0"/>
              <w:marBottom w:val="0"/>
              <w:divBdr>
                <w:top w:val="none" w:sz="0" w:space="0" w:color="auto"/>
                <w:left w:val="none" w:sz="0" w:space="0" w:color="auto"/>
                <w:bottom w:val="none" w:sz="0" w:space="0" w:color="auto"/>
                <w:right w:val="none" w:sz="0" w:space="0" w:color="auto"/>
              </w:divBdr>
              <w:divsChild>
                <w:div w:id="1371883183">
                  <w:marLeft w:val="0"/>
                  <w:marRight w:val="0"/>
                  <w:marTop w:val="0"/>
                  <w:marBottom w:val="0"/>
                  <w:divBdr>
                    <w:top w:val="none" w:sz="0" w:space="0" w:color="auto"/>
                    <w:left w:val="none" w:sz="0" w:space="0" w:color="auto"/>
                    <w:bottom w:val="none" w:sz="0" w:space="0" w:color="auto"/>
                    <w:right w:val="none" w:sz="0" w:space="0" w:color="auto"/>
                  </w:divBdr>
                  <w:divsChild>
                    <w:div w:id="661156410">
                      <w:marLeft w:val="0"/>
                      <w:marRight w:val="0"/>
                      <w:marTop w:val="0"/>
                      <w:marBottom w:val="0"/>
                      <w:divBdr>
                        <w:top w:val="none" w:sz="0" w:space="0" w:color="auto"/>
                        <w:left w:val="none" w:sz="0" w:space="0" w:color="auto"/>
                        <w:bottom w:val="none" w:sz="0" w:space="0" w:color="auto"/>
                        <w:right w:val="none" w:sz="0" w:space="0" w:color="auto"/>
                      </w:divBdr>
                      <w:divsChild>
                        <w:div w:id="560210894">
                          <w:marLeft w:val="0"/>
                          <w:marRight w:val="0"/>
                          <w:marTop w:val="0"/>
                          <w:marBottom w:val="0"/>
                          <w:divBdr>
                            <w:top w:val="none" w:sz="0" w:space="0" w:color="auto"/>
                            <w:left w:val="none" w:sz="0" w:space="0" w:color="auto"/>
                            <w:bottom w:val="none" w:sz="0" w:space="0" w:color="auto"/>
                            <w:right w:val="none" w:sz="0" w:space="0" w:color="auto"/>
                          </w:divBdr>
                          <w:divsChild>
                            <w:div w:id="818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1997">
      <w:bodyDiv w:val="1"/>
      <w:marLeft w:val="0"/>
      <w:marRight w:val="0"/>
      <w:marTop w:val="0"/>
      <w:marBottom w:val="0"/>
      <w:divBdr>
        <w:top w:val="none" w:sz="0" w:space="0" w:color="auto"/>
        <w:left w:val="none" w:sz="0" w:space="0" w:color="auto"/>
        <w:bottom w:val="none" w:sz="0" w:space="0" w:color="auto"/>
        <w:right w:val="none" w:sz="0" w:space="0" w:color="auto"/>
      </w:divBdr>
    </w:div>
    <w:div w:id="1106466258">
      <w:bodyDiv w:val="1"/>
      <w:marLeft w:val="0"/>
      <w:marRight w:val="0"/>
      <w:marTop w:val="0"/>
      <w:marBottom w:val="0"/>
      <w:divBdr>
        <w:top w:val="none" w:sz="0" w:space="0" w:color="auto"/>
        <w:left w:val="none" w:sz="0" w:space="0" w:color="auto"/>
        <w:bottom w:val="none" w:sz="0" w:space="0" w:color="auto"/>
        <w:right w:val="none" w:sz="0" w:space="0" w:color="auto"/>
      </w:divBdr>
      <w:divsChild>
        <w:div w:id="1478260921">
          <w:marLeft w:val="0"/>
          <w:marRight w:val="0"/>
          <w:marTop w:val="0"/>
          <w:marBottom w:val="0"/>
          <w:divBdr>
            <w:top w:val="none" w:sz="0" w:space="0" w:color="auto"/>
            <w:left w:val="none" w:sz="0" w:space="0" w:color="auto"/>
            <w:bottom w:val="none" w:sz="0" w:space="0" w:color="auto"/>
            <w:right w:val="none" w:sz="0" w:space="0" w:color="auto"/>
          </w:divBdr>
        </w:div>
        <w:div w:id="125898164">
          <w:marLeft w:val="0"/>
          <w:marRight w:val="0"/>
          <w:marTop w:val="0"/>
          <w:marBottom w:val="0"/>
          <w:divBdr>
            <w:top w:val="none" w:sz="0" w:space="0" w:color="auto"/>
            <w:left w:val="none" w:sz="0" w:space="0" w:color="auto"/>
            <w:bottom w:val="none" w:sz="0" w:space="0" w:color="auto"/>
            <w:right w:val="none" w:sz="0" w:space="0" w:color="auto"/>
          </w:divBdr>
        </w:div>
      </w:divsChild>
    </w:div>
    <w:div w:id="1178080486">
      <w:bodyDiv w:val="1"/>
      <w:marLeft w:val="0"/>
      <w:marRight w:val="0"/>
      <w:marTop w:val="0"/>
      <w:marBottom w:val="0"/>
      <w:divBdr>
        <w:top w:val="none" w:sz="0" w:space="0" w:color="auto"/>
        <w:left w:val="none" w:sz="0" w:space="0" w:color="auto"/>
        <w:bottom w:val="none" w:sz="0" w:space="0" w:color="auto"/>
        <w:right w:val="none" w:sz="0" w:space="0" w:color="auto"/>
      </w:divBdr>
    </w:div>
    <w:div w:id="1180780258">
      <w:bodyDiv w:val="1"/>
      <w:marLeft w:val="0"/>
      <w:marRight w:val="0"/>
      <w:marTop w:val="0"/>
      <w:marBottom w:val="0"/>
      <w:divBdr>
        <w:top w:val="none" w:sz="0" w:space="0" w:color="auto"/>
        <w:left w:val="none" w:sz="0" w:space="0" w:color="auto"/>
        <w:bottom w:val="none" w:sz="0" w:space="0" w:color="auto"/>
        <w:right w:val="none" w:sz="0" w:space="0" w:color="auto"/>
      </w:divBdr>
    </w:div>
    <w:div w:id="1193688389">
      <w:bodyDiv w:val="1"/>
      <w:marLeft w:val="0"/>
      <w:marRight w:val="0"/>
      <w:marTop w:val="0"/>
      <w:marBottom w:val="0"/>
      <w:divBdr>
        <w:top w:val="none" w:sz="0" w:space="0" w:color="auto"/>
        <w:left w:val="none" w:sz="0" w:space="0" w:color="auto"/>
        <w:bottom w:val="none" w:sz="0" w:space="0" w:color="auto"/>
        <w:right w:val="none" w:sz="0" w:space="0" w:color="auto"/>
      </w:divBdr>
    </w:div>
    <w:div w:id="1289357558">
      <w:bodyDiv w:val="1"/>
      <w:marLeft w:val="0"/>
      <w:marRight w:val="0"/>
      <w:marTop w:val="0"/>
      <w:marBottom w:val="0"/>
      <w:divBdr>
        <w:top w:val="none" w:sz="0" w:space="0" w:color="auto"/>
        <w:left w:val="none" w:sz="0" w:space="0" w:color="auto"/>
        <w:bottom w:val="none" w:sz="0" w:space="0" w:color="auto"/>
        <w:right w:val="none" w:sz="0" w:space="0" w:color="auto"/>
      </w:divBdr>
      <w:divsChild>
        <w:div w:id="843939447">
          <w:marLeft w:val="187"/>
          <w:marRight w:val="187"/>
          <w:marTop w:val="281"/>
          <w:marBottom w:val="0"/>
          <w:divBdr>
            <w:top w:val="none" w:sz="0" w:space="0" w:color="auto"/>
            <w:left w:val="none" w:sz="0" w:space="0" w:color="auto"/>
            <w:bottom w:val="none" w:sz="0" w:space="0" w:color="auto"/>
            <w:right w:val="none" w:sz="0" w:space="0" w:color="auto"/>
          </w:divBdr>
          <w:divsChild>
            <w:div w:id="1749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7895">
      <w:bodyDiv w:val="1"/>
      <w:marLeft w:val="0"/>
      <w:marRight w:val="0"/>
      <w:marTop w:val="0"/>
      <w:marBottom w:val="0"/>
      <w:divBdr>
        <w:top w:val="none" w:sz="0" w:space="0" w:color="auto"/>
        <w:left w:val="none" w:sz="0" w:space="0" w:color="auto"/>
        <w:bottom w:val="none" w:sz="0" w:space="0" w:color="auto"/>
        <w:right w:val="none" w:sz="0" w:space="0" w:color="auto"/>
      </w:divBdr>
      <w:divsChild>
        <w:div w:id="697438081">
          <w:marLeft w:val="0"/>
          <w:marRight w:val="0"/>
          <w:marTop w:val="0"/>
          <w:marBottom w:val="0"/>
          <w:divBdr>
            <w:top w:val="none" w:sz="0" w:space="0" w:color="auto"/>
            <w:left w:val="none" w:sz="0" w:space="0" w:color="auto"/>
            <w:bottom w:val="none" w:sz="0" w:space="0" w:color="auto"/>
            <w:right w:val="none" w:sz="0" w:space="0" w:color="auto"/>
          </w:divBdr>
        </w:div>
        <w:div w:id="1630667925">
          <w:marLeft w:val="0"/>
          <w:marRight w:val="0"/>
          <w:marTop w:val="0"/>
          <w:marBottom w:val="0"/>
          <w:divBdr>
            <w:top w:val="none" w:sz="0" w:space="0" w:color="auto"/>
            <w:left w:val="none" w:sz="0" w:space="0" w:color="auto"/>
            <w:bottom w:val="none" w:sz="0" w:space="0" w:color="auto"/>
            <w:right w:val="none" w:sz="0" w:space="0" w:color="auto"/>
          </w:divBdr>
        </w:div>
        <w:div w:id="1440103491">
          <w:marLeft w:val="0"/>
          <w:marRight w:val="0"/>
          <w:marTop w:val="0"/>
          <w:marBottom w:val="0"/>
          <w:divBdr>
            <w:top w:val="none" w:sz="0" w:space="0" w:color="auto"/>
            <w:left w:val="none" w:sz="0" w:space="0" w:color="auto"/>
            <w:bottom w:val="none" w:sz="0" w:space="0" w:color="auto"/>
            <w:right w:val="none" w:sz="0" w:space="0" w:color="auto"/>
          </w:divBdr>
        </w:div>
        <w:div w:id="1836149266">
          <w:marLeft w:val="0"/>
          <w:marRight w:val="0"/>
          <w:marTop w:val="0"/>
          <w:marBottom w:val="0"/>
          <w:divBdr>
            <w:top w:val="none" w:sz="0" w:space="0" w:color="auto"/>
            <w:left w:val="none" w:sz="0" w:space="0" w:color="auto"/>
            <w:bottom w:val="none" w:sz="0" w:space="0" w:color="auto"/>
            <w:right w:val="none" w:sz="0" w:space="0" w:color="auto"/>
          </w:divBdr>
        </w:div>
        <w:div w:id="1673871552">
          <w:marLeft w:val="0"/>
          <w:marRight w:val="0"/>
          <w:marTop w:val="0"/>
          <w:marBottom w:val="0"/>
          <w:divBdr>
            <w:top w:val="none" w:sz="0" w:space="0" w:color="auto"/>
            <w:left w:val="none" w:sz="0" w:space="0" w:color="auto"/>
            <w:bottom w:val="none" w:sz="0" w:space="0" w:color="auto"/>
            <w:right w:val="none" w:sz="0" w:space="0" w:color="auto"/>
          </w:divBdr>
        </w:div>
        <w:div w:id="563419918">
          <w:marLeft w:val="0"/>
          <w:marRight w:val="0"/>
          <w:marTop w:val="0"/>
          <w:marBottom w:val="0"/>
          <w:divBdr>
            <w:top w:val="none" w:sz="0" w:space="0" w:color="auto"/>
            <w:left w:val="none" w:sz="0" w:space="0" w:color="auto"/>
            <w:bottom w:val="none" w:sz="0" w:space="0" w:color="auto"/>
            <w:right w:val="none" w:sz="0" w:space="0" w:color="auto"/>
          </w:divBdr>
        </w:div>
        <w:div w:id="2074498492">
          <w:marLeft w:val="0"/>
          <w:marRight w:val="0"/>
          <w:marTop w:val="0"/>
          <w:marBottom w:val="0"/>
          <w:divBdr>
            <w:top w:val="none" w:sz="0" w:space="0" w:color="auto"/>
            <w:left w:val="none" w:sz="0" w:space="0" w:color="auto"/>
            <w:bottom w:val="none" w:sz="0" w:space="0" w:color="auto"/>
            <w:right w:val="none" w:sz="0" w:space="0" w:color="auto"/>
          </w:divBdr>
        </w:div>
        <w:div w:id="1091469081">
          <w:marLeft w:val="0"/>
          <w:marRight w:val="0"/>
          <w:marTop w:val="0"/>
          <w:marBottom w:val="0"/>
          <w:divBdr>
            <w:top w:val="none" w:sz="0" w:space="0" w:color="auto"/>
            <w:left w:val="none" w:sz="0" w:space="0" w:color="auto"/>
            <w:bottom w:val="none" w:sz="0" w:space="0" w:color="auto"/>
            <w:right w:val="none" w:sz="0" w:space="0" w:color="auto"/>
          </w:divBdr>
        </w:div>
        <w:div w:id="353851537">
          <w:marLeft w:val="0"/>
          <w:marRight w:val="0"/>
          <w:marTop w:val="0"/>
          <w:marBottom w:val="0"/>
          <w:divBdr>
            <w:top w:val="none" w:sz="0" w:space="0" w:color="auto"/>
            <w:left w:val="none" w:sz="0" w:space="0" w:color="auto"/>
            <w:bottom w:val="none" w:sz="0" w:space="0" w:color="auto"/>
            <w:right w:val="none" w:sz="0" w:space="0" w:color="auto"/>
          </w:divBdr>
        </w:div>
        <w:div w:id="1263493830">
          <w:marLeft w:val="0"/>
          <w:marRight w:val="0"/>
          <w:marTop w:val="0"/>
          <w:marBottom w:val="0"/>
          <w:divBdr>
            <w:top w:val="none" w:sz="0" w:space="0" w:color="auto"/>
            <w:left w:val="none" w:sz="0" w:space="0" w:color="auto"/>
            <w:bottom w:val="none" w:sz="0" w:space="0" w:color="auto"/>
            <w:right w:val="none" w:sz="0" w:space="0" w:color="auto"/>
          </w:divBdr>
        </w:div>
        <w:div w:id="2031371845">
          <w:marLeft w:val="0"/>
          <w:marRight w:val="0"/>
          <w:marTop w:val="0"/>
          <w:marBottom w:val="0"/>
          <w:divBdr>
            <w:top w:val="none" w:sz="0" w:space="0" w:color="auto"/>
            <w:left w:val="none" w:sz="0" w:space="0" w:color="auto"/>
            <w:bottom w:val="none" w:sz="0" w:space="0" w:color="auto"/>
            <w:right w:val="none" w:sz="0" w:space="0" w:color="auto"/>
          </w:divBdr>
        </w:div>
        <w:div w:id="1677146071">
          <w:marLeft w:val="0"/>
          <w:marRight w:val="0"/>
          <w:marTop w:val="0"/>
          <w:marBottom w:val="0"/>
          <w:divBdr>
            <w:top w:val="none" w:sz="0" w:space="0" w:color="auto"/>
            <w:left w:val="none" w:sz="0" w:space="0" w:color="auto"/>
            <w:bottom w:val="none" w:sz="0" w:space="0" w:color="auto"/>
            <w:right w:val="none" w:sz="0" w:space="0" w:color="auto"/>
          </w:divBdr>
        </w:div>
      </w:divsChild>
    </w:div>
    <w:div w:id="1557011498">
      <w:bodyDiv w:val="1"/>
      <w:marLeft w:val="0"/>
      <w:marRight w:val="0"/>
      <w:marTop w:val="0"/>
      <w:marBottom w:val="0"/>
      <w:divBdr>
        <w:top w:val="none" w:sz="0" w:space="0" w:color="auto"/>
        <w:left w:val="none" w:sz="0" w:space="0" w:color="auto"/>
        <w:bottom w:val="none" w:sz="0" w:space="0" w:color="auto"/>
        <w:right w:val="none" w:sz="0" w:space="0" w:color="auto"/>
      </w:divBdr>
    </w:div>
    <w:div w:id="1560022031">
      <w:bodyDiv w:val="1"/>
      <w:marLeft w:val="0"/>
      <w:marRight w:val="0"/>
      <w:marTop w:val="0"/>
      <w:marBottom w:val="0"/>
      <w:divBdr>
        <w:top w:val="none" w:sz="0" w:space="0" w:color="auto"/>
        <w:left w:val="none" w:sz="0" w:space="0" w:color="auto"/>
        <w:bottom w:val="none" w:sz="0" w:space="0" w:color="auto"/>
        <w:right w:val="none" w:sz="0" w:space="0" w:color="auto"/>
      </w:divBdr>
    </w:div>
    <w:div w:id="1583683269">
      <w:bodyDiv w:val="1"/>
      <w:marLeft w:val="0"/>
      <w:marRight w:val="0"/>
      <w:marTop w:val="0"/>
      <w:marBottom w:val="0"/>
      <w:divBdr>
        <w:top w:val="none" w:sz="0" w:space="0" w:color="auto"/>
        <w:left w:val="none" w:sz="0" w:space="0" w:color="auto"/>
        <w:bottom w:val="none" w:sz="0" w:space="0" w:color="auto"/>
        <w:right w:val="none" w:sz="0" w:space="0" w:color="auto"/>
      </w:divBdr>
    </w:div>
    <w:div w:id="1642690427">
      <w:bodyDiv w:val="1"/>
      <w:marLeft w:val="0"/>
      <w:marRight w:val="0"/>
      <w:marTop w:val="0"/>
      <w:marBottom w:val="0"/>
      <w:divBdr>
        <w:top w:val="none" w:sz="0" w:space="0" w:color="auto"/>
        <w:left w:val="none" w:sz="0" w:space="0" w:color="auto"/>
        <w:bottom w:val="none" w:sz="0" w:space="0" w:color="auto"/>
        <w:right w:val="none" w:sz="0" w:space="0" w:color="auto"/>
      </w:divBdr>
    </w:div>
    <w:div w:id="1677925914">
      <w:bodyDiv w:val="1"/>
      <w:marLeft w:val="0"/>
      <w:marRight w:val="0"/>
      <w:marTop w:val="0"/>
      <w:marBottom w:val="0"/>
      <w:divBdr>
        <w:top w:val="none" w:sz="0" w:space="0" w:color="auto"/>
        <w:left w:val="none" w:sz="0" w:space="0" w:color="auto"/>
        <w:bottom w:val="none" w:sz="0" w:space="0" w:color="auto"/>
        <w:right w:val="none" w:sz="0" w:space="0" w:color="auto"/>
      </w:divBdr>
      <w:divsChild>
        <w:div w:id="2009793655">
          <w:marLeft w:val="0"/>
          <w:marRight w:val="0"/>
          <w:marTop w:val="0"/>
          <w:marBottom w:val="0"/>
          <w:divBdr>
            <w:top w:val="none" w:sz="0" w:space="0" w:color="auto"/>
            <w:left w:val="none" w:sz="0" w:space="0" w:color="auto"/>
            <w:bottom w:val="none" w:sz="0" w:space="0" w:color="auto"/>
            <w:right w:val="none" w:sz="0" w:space="0" w:color="auto"/>
          </w:divBdr>
        </w:div>
      </w:divsChild>
    </w:div>
    <w:div w:id="1698504473">
      <w:bodyDiv w:val="1"/>
      <w:marLeft w:val="0"/>
      <w:marRight w:val="0"/>
      <w:marTop w:val="0"/>
      <w:marBottom w:val="0"/>
      <w:divBdr>
        <w:top w:val="none" w:sz="0" w:space="0" w:color="auto"/>
        <w:left w:val="none" w:sz="0" w:space="0" w:color="auto"/>
        <w:bottom w:val="none" w:sz="0" w:space="0" w:color="auto"/>
        <w:right w:val="none" w:sz="0" w:space="0" w:color="auto"/>
      </w:divBdr>
    </w:div>
    <w:div w:id="1753618610">
      <w:bodyDiv w:val="1"/>
      <w:marLeft w:val="0"/>
      <w:marRight w:val="0"/>
      <w:marTop w:val="0"/>
      <w:marBottom w:val="0"/>
      <w:divBdr>
        <w:top w:val="none" w:sz="0" w:space="0" w:color="auto"/>
        <w:left w:val="none" w:sz="0" w:space="0" w:color="auto"/>
        <w:bottom w:val="none" w:sz="0" w:space="0" w:color="auto"/>
        <w:right w:val="none" w:sz="0" w:space="0" w:color="auto"/>
      </w:divBdr>
      <w:divsChild>
        <w:div w:id="993295048">
          <w:marLeft w:val="187"/>
          <w:marRight w:val="187"/>
          <w:marTop w:val="281"/>
          <w:marBottom w:val="0"/>
          <w:divBdr>
            <w:top w:val="none" w:sz="0" w:space="0" w:color="auto"/>
            <w:left w:val="none" w:sz="0" w:space="0" w:color="auto"/>
            <w:bottom w:val="none" w:sz="0" w:space="0" w:color="auto"/>
            <w:right w:val="none" w:sz="0" w:space="0" w:color="auto"/>
          </w:divBdr>
          <w:divsChild>
            <w:div w:id="4770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2584">
      <w:bodyDiv w:val="1"/>
      <w:marLeft w:val="0"/>
      <w:marRight w:val="0"/>
      <w:marTop w:val="0"/>
      <w:marBottom w:val="0"/>
      <w:divBdr>
        <w:top w:val="none" w:sz="0" w:space="0" w:color="auto"/>
        <w:left w:val="none" w:sz="0" w:space="0" w:color="auto"/>
        <w:bottom w:val="none" w:sz="0" w:space="0" w:color="auto"/>
        <w:right w:val="none" w:sz="0" w:space="0" w:color="auto"/>
      </w:divBdr>
    </w:div>
    <w:div w:id="1940334162">
      <w:bodyDiv w:val="1"/>
      <w:marLeft w:val="0"/>
      <w:marRight w:val="0"/>
      <w:marTop w:val="0"/>
      <w:marBottom w:val="0"/>
      <w:divBdr>
        <w:top w:val="none" w:sz="0" w:space="0" w:color="auto"/>
        <w:left w:val="none" w:sz="0" w:space="0" w:color="auto"/>
        <w:bottom w:val="none" w:sz="0" w:space="0" w:color="auto"/>
        <w:right w:val="none" w:sz="0" w:space="0" w:color="auto"/>
      </w:divBdr>
      <w:divsChild>
        <w:div w:id="833103547">
          <w:marLeft w:val="187"/>
          <w:marRight w:val="187"/>
          <w:marTop w:val="281"/>
          <w:marBottom w:val="0"/>
          <w:divBdr>
            <w:top w:val="none" w:sz="0" w:space="0" w:color="auto"/>
            <w:left w:val="none" w:sz="0" w:space="0" w:color="auto"/>
            <w:bottom w:val="none" w:sz="0" w:space="0" w:color="auto"/>
            <w:right w:val="none" w:sz="0" w:space="0" w:color="auto"/>
          </w:divBdr>
          <w:divsChild>
            <w:div w:id="10520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header" Target="header4.xml"/><Relationship Id="rId42" Type="http://schemas.openxmlformats.org/officeDocument/2006/relationships/oleObject" Target="embeddings/oleObject9.bin"/><Relationship Id="rId47" Type="http://schemas.openxmlformats.org/officeDocument/2006/relationships/image" Target="media/image13.emf"/><Relationship Id="rId63" Type="http://schemas.openxmlformats.org/officeDocument/2006/relationships/header" Target="header7.xml"/><Relationship Id="rId68" Type="http://schemas.microsoft.com/office/2011/relationships/people" Target="peop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endnotes" Target="endnotes.xml"/><Relationship Id="rId29" Type="http://schemas.openxmlformats.org/officeDocument/2006/relationships/image" Target="media/image4.emf"/><Relationship Id="rId11" Type="http://schemas.openxmlformats.org/officeDocument/2006/relationships/numbering" Target="numbering.xml"/><Relationship Id="rId24" Type="http://schemas.openxmlformats.org/officeDocument/2006/relationships/header" Target="header6.xml"/><Relationship Id="rId32" Type="http://schemas.openxmlformats.org/officeDocument/2006/relationships/oleObject" Target="embeddings/oleObject4.bin"/><Relationship Id="rId37" Type="http://schemas.openxmlformats.org/officeDocument/2006/relationships/image" Target="media/image8.emf"/><Relationship Id="rId40" Type="http://schemas.openxmlformats.org/officeDocument/2006/relationships/oleObject" Target="embeddings/oleObject8.bin"/><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oleObject" Target="embeddings/oleObject17.bin"/><Relationship Id="rId66" Type="http://schemas.openxmlformats.org/officeDocument/2006/relationships/header" Target="header9.xml"/><Relationship Id="rId5" Type="http://schemas.openxmlformats.org/officeDocument/2006/relationships/customXml" Target="../customXml/item5.xml"/><Relationship Id="rId61" Type="http://schemas.openxmlformats.org/officeDocument/2006/relationships/image" Target="media/image19.emf"/><Relationship Id="rId19" Type="http://schemas.openxmlformats.org/officeDocument/2006/relationships/header" Target="header3.xml"/><Relationship Id="rId14" Type="http://schemas.openxmlformats.org/officeDocument/2006/relationships/webSettings" Target="webSettings.xml"/><Relationship Id="rId22" Type="http://schemas.openxmlformats.org/officeDocument/2006/relationships/header" Target="header5.xml"/><Relationship Id="rId27" Type="http://schemas.openxmlformats.org/officeDocument/2006/relationships/image" Target="media/image3.emf"/><Relationship Id="rId30" Type="http://schemas.openxmlformats.org/officeDocument/2006/relationships/oleObject" Target="embeddings/oleObject3.bin"/><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header" Target="header8.xml"/><Relationship Id="rId69"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15.emf"/><Relationship Id="rId3" Type="http://schemas.openxmlformats.org/officeDocument/2006/relationships/customXml" Target="../customXml/item3.xml"/><Relationship Id="rId12" Type="http://schemas.openxmlformats.org/officeDocument/2006/relationships/styles" Target="styles.xml"/><Relationship Id="rId17" Type="http://schemas.openxmlformats.org/officeDocument/2006/relationships/header" Target="header1.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comments" Target="comments.xml"/><Relationship Id="rId67" Type="http://schemas.openxmlformats.org/officeDocument/2006/relationships/fontTable" Target="fontTable.xml"/><Relationship Id="rId20" Type="http://schemas.openxmlformats.org/officeDocument/2006/relationships/footer" Target="footer1.xml"/><Relationship Id="rId41" Type="http://schemas.openxmlformats.org/officeDocument/2006/relationships/image" Target="media/image10.emf"/><Relationship Id="rId54" Type="http://schemas.openxmlformats.org/officeDocument/2006/relationships/oleObject" Target="embeddings/oleObject15.bin"/><Relationship Id="rId62"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notes" Target="footnotes.xml"/><Relationship Id="rId23" Type="http://schemas.openxmlformats.org/officeDocument/2006/relationships/footer" Target="footer2.xml"/><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customXml" Target="../customXml/item10.xml"/><Relationship Id="rId31" Type="http://schemas.openxmlformats.org/officeDocument/2006/relationships/image" Target="media/image5.e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microsoft.com/office/2011/relationships/commentsExtended" Target="commentsExtended.xml"/><Relationship Id="rId65"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settings" Target="settings.xml"/><Relationship Id="rId18" Type="http://schemas.openxmlformats.org/officeDocument/2006/relationships/header" Target="header2.xml"/><Relationship Id="rId39" Type="http://schemas.openxmlformats.org/officeDocument/2006/relationships/image" Target="media/image9.e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17.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QA%20DOCS\REPORT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2015-03-13T00:00:00</PublishDate>
  <Abstract>TFE4171-Ex4-01</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ISO690Nmerical.XSL" StyleName="ISO 690 - Numerical Reference" Version="1987">
  <b:Source>
    <b:Tag>1</b:Tag>
    <b:SourceType>Case</b:SourceType>
    <b:Guid>{5EDA0156-0395-4026-B9C0-C3FD108F044B}</b:Guid>
    <b:Author>
      <b:Author>
        <b:NameList>
          <b:Person>
            <b:Last>NTNU</b:Last>
          </b:Person>
        </b:NameList>
      </b:Author>
    </b:Author>
    <b:Title>TDT4258 Lab Exercises Compendium</b:Title>
    <b:LCID>en-US</b:LCID>
    <b:RefOrder>1</b:RefOrder>
  </b:Source>
</b:Sources>
</file>

<file path=customXml/item2.xml><?xml version="1.0" encoding="utf-8"?>
<INCONTROL_PRJ>
  <prj_Title/>
  <prj_Number/>
  <prj_Rev/>
</INCONTROL_PRJ>
</file>

<file path=customXml/item3.xml><?xml version="1.0" encoding="utf-8"?>
<INCONTROL_PRJ>
  <prj_Title/>
  <prj_Number/>
  <prj_Rev/>
</INCONTROL_PRJ>
</file>

<file path=customXml/item4.xml><?xml version="1.0" encoding="utf-8"?>
<INCONTROL_PRJ>
  <prj_Title/>
  <prj_Number/>
  <prj_Rev/>
</INCONTROL_PRJ>
</file>

<file path=customXml/item5.xml><?xml version="1.0" encoding="utf-8"?>
<INCONTROL_PRJ>
  <prj_Title>[Project Title]</prj_Title>
  <prj_Number>[Project Number]</prj_Number>
  <prj_Rev/>
</INCONTROL_PRJ>
</file>

<file path=customXml/item6.xml><?xml version="1.0" encoding="utf-8"?>
<INCONTROL_PRJ>
  <prj_Title>TenTune </prj_Title>
  <prj_Number>1110001</prj_Number>
  <prj_Rev/>
</INCONTROL_PRJ>
</file>

<file path=customXml/item7.xml><?xml version="1.0" encoding="utf-8"?>
<INCONTROL_PRJ>
  <prj_Title/>
  <prj_Number/>
  <prj_Rev/>
</INCONTROL_PRJ>
</file>

<file path=customXml/item8.xml><?xml version="1.0" encoding="utf-8"?>
<INCONTROL_PRJ>
  <prj_Title>[Project Title]</prj_Title>
  <prj_Number>[Project Number]</prj_Number>
  <prj_Rev>[Revision]</prj_Rev>
</INCONTROL_PRJ>
</file>

<file path=customXml/item9.xml><?xml version="1.0" encoding="utf-8"?>
<INCONTROL_PRJ>
  <prj_Title>[Project Title]</prj_Title>
  <prj_Number>[Project Number]</prj_Number>
  <prj_Rev>1.0</prj_Rev>
</INCONTROL_PRJ>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466B0084-F641-4DBC-AC1B-083E359F6DB6}">
  <ds:schemaRefs>
    <ds:schemaRef ds:uri="http://schemas.openxmlformats.org/officeDocument/2006/bibliography"/>
  </ds:schemaRefs>
</ds:datastoreItem>
</file>

<file path=customXml/itemProps2.xml><?xml version="1.0" encoding="utf-8"?>
<ds:datastoreItem xmlns:ds="http://schemas.openxmlformats.org/officeDocument/2006/customXml" ds:itemID="{E483AB59-9E6D-410A-AB63-04DBEC88BF37}">
  <ds:schemaRefs/>
</ds:datastoreItem>
</file>

<file path=customXml/itemProps3.xml><?xml version="1.0" encoding="utf-8"?>
<ds:datastoreItem xmlns:ds="http://schemas.openxmlformats.org/officeDocument/2006/customXml" ds:itemID="{409DE375-61DF-4070-8532-2DDCB5B838B4}">
  <ds:schemaRefs/>
</ds:datastoreItem>
</file>

<file path=customXml/itemProps4.xml><?xml version="1.0" encoding="utf-8"?>
<ds:datastoreItem xmlns:ds="http://schemas.openxmlformats.org/officeDocument/2006/customXml" ds:itemID="{CB011546-1732-45A3-A5DE-4A6D48AB588D}">
  <ds:schemaRefs/>
</ds:datastoreItem>
</file>

<file path=customXml/itemProps5.xml><?xml version="1.0" encoding="utf-8"?>
<ds:datastoreItem xmlns:ds="http://schemas.openxmlformats.org/officeDocument/2006/customXml" ds:itemID="{CDCB9B2C-8D05-48E9-AFC9-77FA3F90D5E9}">
  <ds:schemaRefs/>
</ds:datastoreItem>
</file>

<file path=customXml/itemProps6.xml><?xml version="1.0" encoding="utf-8"?>
<ds:datastoreItem xmlns:ds="http://schemas.openxmlformats.org/officeDocument/2006/customXml" ds:itemID="{87F561E3-8A67-48C6-9CA4-292EA16238E3}">
  <ds:schemaRefs/>
</ds:datastoreItem>
</file>

<file path=customXml/itemProps7.xml><?xml version="1.0" encoding="utf-8"?>
<ds:datastoreItem xmlns:ds="http://schemas.openxmlformats.org/officeDocument/2006/customXml" ds:itemID="{A524F876-9194-4EF2-B7E6-881A28C28F90}">
  <ds:schemaRefs/>
</ds:datastoreItem>
</file>

<file path=customXml/itemProps8.xml><?xml version="1.0" encoding="utf-8"?>
<ds:datastoreItem xmlns:ds="http://schemas.openxmlformats.org/officeDocument/2006/customXml" ds:itemID="{D2F80F9C-B0F6-48AA-B8EE-5B9ECA0A3F25}">
  <ds:schemaRefs/>
</ds:datastoreItem>
</file>

<file path=customXml/itemProps9.xml><?xml version="1.0" encoding="utf-8"?>
<ds:datastoreItem xmlns:ds="http://schemas.openxmlformats.org/officeDocument/2006/customXml" ds:itemID="{204158A3-2B53-4A5C-AEDA-A98DE77A6A6D}">
  <ds:schemaRefs/>
</ds:datastoreItem>
</file>

<file path=docProps/app.xml><?xml version="1.0" encoding="utf-8"?>
<Properties xmlns="http://schemas.openxmlformats.org/officeDocument/2006/extended-properties" xmlns:vt="http://schemas.openxmlformats.org/officeDocument/2006/docPropsVTypes">
  <Template>REPORT_TEMPLATE.dotm</Template>
  <TotalTime>1870</TotalTime>
  <Pages>17</Pages>
  <Words>1181</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Exercise IV</vt:lpstr>
    </vt:vector>
  </TitlesOfParts>
  <Company/>
  <LinksUpToDate>false</LinksUpToDate>
  <CharactersWithSpaces>7428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IV</dc:title>
  <dc:subject>TFE4171 – Design of Digital Systems 2</dc:subject>
  <dc:creator>Bengt Hope;Svein Grindheim</dc:creator>
  <cp:keywords/>
  <dc:description/>
  <cp:lastModifiedBy>Bengt Hope</cp:lastModifiedBy>
  <cp:revision>191</cp:revision>
  <cp:lastPrinted>2014-11-13T05:15:00Z</cp:lastPrinted>
  <dcterms:created xsi:type="dcterms:W3CDTF">2014-11-13T05:55:00Z</dcterms:created>
  <dcterms:modified xsi:type="dcterms:W3CDTF">2015-03-18T02:07:00Z</dcterms:modified>
  <cp:category/>
  <cp:contentStatus>1.0</cp:contentStatus>
</cp:coreProperties>
</file>